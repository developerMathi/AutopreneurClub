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sz w:val="72"/>
          <w:szCs w:val="72"/>
        </w:rPr>
        <w:id w:val="24613469"/>
        <w:docPartObj>
          <w:docPartGallery w:val="Cover Pages"/>
          <w:docPartUnique/>
        </w:docPartObj>
      </w:sdtPr>
      <w:sdtEndPr>
        <w:rPr>
          <w:rStyle w:val="Strong"/>
          <w:rFonts w:asciiTheme="minorHAnsi" w:eastAsiaTheme="minorHAnsi" w:hAnsiTheme="minorHAnsi" w:cstheme="minorBidi"/>
          <w:b/>
          <w:bCs/>
          <w:sz w:val="22"/>
          <w:szCs w:val="22"/>
        </w:rPr>
      </w:sdtEndPr>
      <w:sdtContent>
        <w:p w14:paraId="78BC3314" w14:textId="77777777" w:rsidR="00FB5290" w:rsidRDefault="00BC70AE">
          <w:pPr>
            <w:pStyle w:val="NoSpacing"/>
            <w:rPr>
              <w:rFonts w:asciiTheme="majorHAnsi" w:eastAsiaTheme="majorEastAsia" w:hAnsiTheme="majorHAnsi" w:cstheme="majorBidi"/>
              <w:sz w:val="72"/>
              <w:szCs w:val="72"/>
            </w:rPr>
          </w:pPr>
          <w:r>
            <w:rPr>
              <w:rFonts w:eastAsiaTheme="majorEastAsia" w:cstheme="majorBidi"/>
              <w:noProof/>
              <w:lang w:val="en-GB" w:eastAsia="en-GB"/>
            </w:rPr>
            <mc:AlternateContent>
              <mc:Choice Requires="wps">
                <w:drawing>
                  <wp:anchor distT="0" distB="0" distL="114300" distR="114300" simplePos="0" relativeHeight="251654656" behindDoc="0" locked="0" layoutInCell="0" allowOverlap="1" wp14:anchorId="6FAB9D5D" wp14:editId="25C0F7A4">
                    <wp:simplePos x="0" y="0"/>
                    <wp:positionH relativeFrom="page">
                      <wp:align>center</wp:align>
                    </wp:positionH>
                    <wp:positionV relativeFrom="page">
                      <wp:align>bottom</wp:align>
                    </wp:positionV>
                    <wp:extent cx="8138795" cy="807085"/>
                    <wp:effectExtent l="5715" t="5715" r="8890" b="6350"/>
                    <wp:wrapNone/>
                    <wp:docPr id="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38795" cy="807085"/>
                            </a:xfrm>
                            <a:prstGeom prst="rect">
                              <a:avLst/>
                            </a:prstGeom>
                            <a:solidFill>
                              <a:schemeClr val="tx2">
                                <a:lumMod val="60000"/>
                                <a:lumOff val="4000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5F7EB82E" id="Rectangle 2" o:spid="_x0000_s1026" style="position:absolute;margin-left:0;margin-top:0;width:640.85pt;height:63.55pt;z-index:251654656;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" o:allowincell="f" fillcolor="#548dd4 [1951]" strokecolor="#31849b [2408]">
                    <w10:wrap anchorx="page" anchory="page"/>
                  </v:rect>
                </w:pict>
              </mc:Fallback>
            </mc:AlternateContent>
          </w:r>
          <w:r>
            <w:rPr>
              <w:rFonts w:eastAsiaTheme="majorEastAsia" w:cstheme="majorBidi"/>
              <w:noProof/>
              <w:lang w:val="en-GB" w:eastAsia="en-GB"/>
            </w:rPr>
            <mc:AlternateContent>
              <mc:Choice Requires="wps">
                <w:drawing>
                  <wp:anchor distT="0" distB="0" distL="114300" distR="114300" simplePos="0" relativeHeight="251658752" behindDoc="0" locked="0" layoutInCell="0" allowOverlap="1" wp14:anchorId="76E915FB" wp14:editId="66FD425B">
                    <wp:simplePos x="0" y="0"/>
                    <wp:positionH relativeFrom="leftMargin">
                      <wp:align>center</wp:align>
                    </wp:positionH>
                    <wp:positionV relativeFrom="page">
                      <wp:align>center</wp:align>
                    </wp:positionV>
                    <wp:extent cx="90805" cy="10539095"/>
                    <wp:effectExtent l="9525" t="5715" r="13970" b="8890"/>
                    <wp:wrapNone/>
                    <wp:docPr id="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390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75A47B1C" id="Rectangle 5" o:spid="_x0000_s1026" style="position:absolute;margin-left:0;margin-top:0;width:7.15pt;height:829.85pt;z-index:251658752;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" o:allowincell="f" fillcolor="white [3212]" strokecolor="#31849b [2408]">
                    <w10:wrap anchorx="margin" anchory="page"/>
                  </v:rect>
                </w:pict>
              </mc:Fallback>
            </mc:AlternateContent>
          </w:r>
          <w:r>
            <w:rPr>
              <w:rFonts w:eastAsiaTheme="majorEastAsia" w:cstheme="majorBidi"/>
              <w:noProof/>
              <w:lang w:val="en-GB" w:eastAsia="en-GB"/>
            </w:rPr>
            <mc:AlternateContent>
              <mc:Choice Requires="wps">
                <w:drawing>
                  <wp:anchor distT="0" distB="0" distL="114300" distR="114300" simplePos="0" relativeHeight="251657728" behindDoc="0" locked="0" layoutInCell="0" allowOverlap="1" wp14:anchorId="1CE786C9" wp14:editId="792A8BCE">
                    <wp:simplePos x="0" y="0"/>
                    <wp:positionH relativeFrom="rightMargin">
                      <wp:align>center</wp:align>
                    </wp:positionH>
                    <wp:positionV relativeFrom="page">
                      <wp:align>center</wp:align>
                    </wp:positionV>
                    <wp:extent cx="90805" cy="10539095"/>
                    <wp:effectExtent l="9525" t="5715" r="13970" b="8890"/>
                    <wp:wrapNone/>
                    <wp:docPr id="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390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68FC90CE" id="Rectangle 4" o:spid="_x0000_s1026" style="position:absolute;margin-left:0;margin-top:0;width:7.15pt;height:829.85pt;z-index:251657728;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" o:allowincell="f" fillcolor="white [3212]" strokecolor="#31849b [2408]">
                    <w10:wrap anchorx="margin" anchory="page"/>
                  </v:rect>
                </w:pict>
              </mc:Fallback>
            </mc:AlternateContent>
          </w:r>
          <w:r w:rsidRPr="00ED0681">
            <w:rPr>
              <w:rFonts w:eastAsiaTheme="majorEastAsia" w:cstheme="majorBidi"/>
              <w:noProof/>
              <w:color w:val="C0504D" w:themeColor="accent2"/>
              <w:lang w:val="en-GB" w:eastAsia="en-GB"/>
            </w:rPr>
            <mc:AlternateContent>
              <mc:Choice Requires="wps">
                <w:drawing>
                  <wp:anchor distT="0" distB="0" distL="114300" distR="114300" simplePos="0" relativeHeight="251656704" behindDoc="0" locked="0" layoutInCell="0" allowOverlap="1" wp14:anchorId="70426647" wp14:editId="3E5AA927">
                    <wp:simplePos x="0" y="0"/>
                    <wp:positionH relativeFrom="page">
                      <wp:align>center</wp:align>
                    </wp:positionH>
                    <wp:positionV relativeFrom="topMargin">
                      <wp:align>top</wp:align>
                    </wp:positionV>
                    <wp:extent cx="8138795" cy="807085"/>
                    <wp:effectExtent l="5715" t="9525" r="8890" b="12065"/>
                    <wp:wrapNone/>
                    <wp:docPr id="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38795" cy="807085"/>
                            </a:xfrm>
                            <a:prstGeom prst="rect">
                              <a:avLst/>
                            </a:prstGeom>
                            <a:solidFill>
                              <a:schemeClr val="tx2">
                                <a:lumMod val="60000"/>
                                <a:lumOff val="4000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6DBB2F18" id="Rectangle 3" o:spid="_x0000_s1026" style="position:absolute;margin-left:0;margin-top:0;width:640.85pt;height:63.55pt;z-index:251656704;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" o:allowincell="f" fillcolor="#548dd4 [1951]" strokecolor="#31849b [2408]">
                    <w10:wrap anchorx="page" anchory="margin"/>
                  </v:rect>
                </w:pict>
              </mc:Fallback>
            </mc:AlternateContent>
          </w:r>
        </w:p>
        <w:sdt>
          <w:sdtPr>
            <w:rPr>
              <w:rFonts w:asciiTheme="majorHAnsi" w:eastAsiaTheme="majorEastAsia" w:hAnsiTheme="majorHAnsi" w:cstheme="majorBidi"/>
              <w:sz w:val="72"/>
              <w:szCs w:val="72"/>
            </w:rPr>
            <w:alias w:val="Title"/>
            <w:id w:val="14700071"/>
            <w:dataBinding w:prefixMappings="xmlns:ns0='http://schemas.openxmlformats.org/package/2006/metadata/core-properties' xmlns:ns1='http://purl.org/dc/elements/1.1/'" w:xpath="/ns0:coreProperties[1]/ns1:title[1]" w:storeItemID="{6C3C8BC8-F283-45AE-878A-BAB7291924A1}"/>
            <w:text/>
          </w:sdtPr>
          <w:sdtEndPr/>
          <w:sdtContent>
            <w:p w14:paraId="6700899D" w14:textId="74E1AC67" w:rsidR="00FB5290" w:rsidRDefault="006C2B5A" w:rsidP="004D2029">
              <w:pPr>
                <w:pStyle w:val="NoSpacing"/>
                <w:rPr>
                  <w:rFonts w:asciiTheme="majorHAnsi" w:eastAsiaTheme="majorEastAsia" w:hAnsiTheme="majorHAnsi" w:cstheme="majorBidi"/>
                  <w:sz w:val="72"/>
                  <w:szCs w:val="72"/>
                </w:rPr>
              </w:pPr>
              <w:proofErr w:type="spellStart"/>
              <w:r w:rsidRPr="006C2B5A">
                <w:rPr>
                  <w:rFonts w:asciiTheme="majorHAnsi" w:eastAsiaTheme="majorEastAsia" w:hAnsiTheme="majorHAnsi" w:cstheme="majorBidi"/>
                  <w:sz w:val="72"/>
                  <w:szCs w:val="72"/>
                </w:rPr>
                <w:t>CR_Mercedes</w:t>
              </w:r>
              <w:proofErr w:type="spellEnd"/>
              <w:r w:rsidRPr="006C2B5A">
                <w:rPr>
                  <w:rFonts w:asciiTheme="majorHAnsi" w:eastAsiaTheme="majorEastAsia" w:hAnsiTheme="majorHAnsi" w:cstheme="majorBidi"/>
                  <w:sz w:val="72"/>
                  <w:szCs w:val="72"/>
                </w:rPr>
                <w:t>-Benz South West-UK</w:t>
              </w:r>
              <w:r>
                <w:rPr>
                  <w:rFonts w:asciiTheme="majorHAnsi" w:eastAsiaTheme="majorEastAsia" w:hAnsiTheme="majorHAnsi" w:cstheme="majorBidi"/>
                  <w:sz w:val="72"/>
                  <w:szCs w:val="72"/>
                </w:rPr>
                <w:t xml:space="preserve"> - </w:t>
              </w:r>
              <w:r w:rsidRPr="006C2B5A">
                <w:rPr>
                  <w:rFonts w:asciiTheme="majorHAnsi" w:eastAsiaTheme="majorEastAsia" w:hAnsiTheme="majorHAnsi" w:cstheme="majorBidi"/>
                  <w:sz w:val="72"/>
                  <w:szCs w:val="72"/>
                </w:rPr>
                <w:t>Consumer Mobile Application Development</w:t>
              </w:r>
            </w:p>
          </w:sdtContent>
        </w:sdt>
        <w:p w14:paraId="1AAC35E9" w14:textId="052F1175" w:rsidR="00FB5290" w:rsidRDefault="003015BB">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Version </w:t>
          </w:r>
          <w:r w:rsidR="004458D6">
            <w:rPr>
              <w:rFonts w:asciiTheme="majorHAnsi" w:eastAsiaTheme="majorEastAsia" w:hAnsiTheme="majorHAnsi" w:cstheme="majorBidi"/>
              <w:sz w:val="36"/>
              <w:szCs w:val="36"/>
            </w:rPr>
            <w:t>1.</w:t>
          </w:r>
          <w:r w:rsidR="008246D5">
            <w:rPr>
              <w:rFonts w:asciiTheme="majorHAnsi" w:eastAsiaTheme="majorEastAsia" w:hAnsiTheme="majorHAnsi" w:cstheme="majorBidi"/>
              <w:sz w:val="36"/>
              <w:szCs w:val="36"/>
            </w:rPr>
            <w:t>0</w:t>
          </w:r>
          <w:r w:rsidR="009505AA">
            <w:rPr>
              <w:rFonts w:asciiTheme="majorHAnsi" w:eastAsiaTheme="majorEastAsia" w:hAnsiTheme="majorHAnsi" w:cstheme="majorBidi"/>
              <w:sz w:val="36"/>
              <w:szCs w:val="36"/>
            </w:rPr>
            <w:t>0</w:t>
          </w:r>
        </w:p>
        <w:p w14:paraId="5B9CF85F" w14:textId="77777777" w:rsidR="00FB5290" w:rsidRDefault="00F15914" w:rsidP="00FB5290">
          <w:pPr>
            <w:rPr>
              <w:rStyle w:val="Strong"/>
            </w:rPr>
          </w:pPr>
        </w:p>
      </w:sdtContent>
    </w:sdt>
    <w:sdt>
      <w:sdtPr>
        <w:rPr>
          <w:rFonts w:asciiTheme="minorHAnsi" w:eastAsiaTheme="minorHAnsi" w:hAnsiTheme="minorHAnsi" w:cstheme="minorBidi"/>
          <w:b/>
          <w:bCs/>
          <w:color w:val="auto"/>
          <w:sz w:val="22"/>
          <w:szCs w:val="22"/>
        </w:rPr>
        <w:id w:val="24613492"/>
        <w:docPartObj>
          <w:docPartGallery w:val="Table of Contents"/>
          <w:docPartUnique/>
        </w:docPartObj>
      </w:sdtPr>
      <w:sdtEndPr>
        <w:rPr>
          <w:b w:val="0"/>
          <w:bCs w:val="0"/>
        </w:rPr>
      </w:sdtEndPr>
      <w:sdtContent>
        <w:p w14:paraId="2FF12E5A" w14:textId="77777777" w:rsidR="00C219FB" w:rsidRDefault="00C219FB" w:rsidP="00C219FB">
          <w:pPr>
            <w:pStyle w:val="TOCHeading"/>
          </w:pPr>
        </w:p>
        <w:p w14:paraId="528C045E" w14:textId="77777777" w:rsidR="00FB5290" w:rsidRDefault="00F15914"/>
      </w:sdtContent>
    </w:sdt>
    <w:p w14:paraId="60906389" w14:textId="3B65AFF2" w:rsidR="00C82E5B" w:rsidRDefault="00C82E5B">
      <w:pPr>
        <w:rPr>
          <w:rStyle w:val="Strong"/>
        </w:rPr>
      </w:pPr>
      <w:r>
        <w:rPr>
          <w:rStyle w:val="Strong"/>
        </w:rPr>
        <w:br w:type="page"/>
      </w:r>
    </w:p>
    <w:tbl>
      <w:tblPr>
        <w:tblW w:w="11160" w:type="dxa"/>
        <w:tblInd w:w="-900" w:type="dxa"/>
        <w:tblLayout w:type="fixed"/>
        <w:tblCellMar>
          <w:top w:w="14" w:type="dxa"/>
          <w:left w:w="86" w:type="dxa"/>
          <w:bottom w:w="14" w:type="dxa"/>
          <w:right w:w="86" w:type="dxa"/>
        </w:tblCellMar>
        <w:tblLook w:val="0000" w:firstRow="0" w:lastRow="0" w:firstColumn="0" w:lastColumn="0" w:noHBand="0" w:noVBand="0"/>
      </w:tblPr>
      <w:tblGrid>
        <w:gridCol w:w="900"/>
        <w:gridCol w:w="1889"/>
        <w:gridCol w:w="334"/>
        <w:gridCol w:w="1346"/>
        <w:gridCol w:w="588"/>
        <w:gridCol w:w="2020"/>
        <w:gridCol w:w="35"/>
        <w:gridCol w:w="3287"/>
        <w:gridCol w:w="761"/>
      </w:tblGrid>
      <w:tr w:rsidR="004D2029" w:rsidRPr="005C6A26" w14:paraId="36215C2D" w14:textId="77777777" w:rsidTr="00037D58">
        <w:trPr>
          <w:gridBefore w:val="1"/>
          <w:gridAfter w:val="1"/>
          <w:wBefore w:w="900" w:type="dxa"/>
          <w:wAfter w:w="761" w:type="dxa"/>
          <w:trHeight w:val="576"/>
        </w:trPr>
        <w:tc>
          <w:tcPr>
            <w:tcW w:w="9499" w:type="dxa"/>
            <w:gridSpan w:val="7"/>
            <w:shd w:val="clear" w:color="auto" w:fill="auto"/>
            <w:tcMar>
              <w:left w:w="0" w:type="dxa"/>
            </w:tcMar>
            <w:vAlign w:val="center"/>
          </w:tcPr>
          <w:p w14:paraId="1E47735C" w14:textId="62F97AAE" w:rsidR="004D2029" w:rsidRPr="00B40E98" w:rsidRDefault="00B40E98" w:rsidP="00B34226">
            <w:pPr>
              <w:pStyle w:val="NoSpacing"/>
              <w:rPr>
                <w:rFonts w:asciiTheme="majorHAnsi" w:eastAsiaTheme="majorEastAsia" w:hAnsiTheme="majorHAnsi" w:cstheme="majorBidi"/>
                <w:b/>
                <w:sz w:val="28"/>
                <w:szCs w:val="28"/>
              </w:rPr>
            </w:pPr>
            <w:bookmarkStart w:id="0" w:name="_Toc264996014"/>
            <w:r w:rsidRPr="00B40E98">
              <w:rPr>
                <w:rFonts w:asciiTheme="majorHAnsi" w:hAnsiTheme="majorHAnsi"/>
                <w:b/>
                <w:color w:val="4F81BD" w:themeColor="accent1"/>
                <w:sz w:val="28"/>
                <w:szCs w:val="28"/>
              </w:rPr>
              <w:lastRenderedPageBreak/>
              <w:t xml:space="preserve">1           </w:t>
            </w:r>
            <w:r w:rsidR="004D2029" w:rsidRPr="00B40E98">
              <w:rPr>
                <w:rFonts w:asciiTheme="majorHAnsi" w:hAnsiTheme="majorHAnsi"/>
                <w:b/>
                <w:color w:val="4F81BD" w:themeColor="accent1"/>
                <w:sz w:val="28"/>
                <w:szCs w:val="28"/>
              </w:rPr>
              <w:t xml:space="preserve">Change Request </w:t>
            </w:r>
            <w:bookmarkEnd w:id="0"/>
            <w:r w:rsidR="000E3B6E" w:rsidRPr="00B40E98">
              <w:rPr>
                <w:rFonts w:asciiTheme="majorHAnsi" w:hAnsiTheme="majorHAnsi"/>
                <w:b/>
                <w:color w:val="4F81BD" w:themeColor="accent1"/>
                <w:sz w:val="28"/>
                <w:szCs w:val="28"/>
              </w:rPr>
              <w:t>–</w:t>
            </w:r>
            <w:r w:rsidR="00B5225E" w:rsidRPr="00B40E98">
              <w:rPr>
                <w:rFonts w:asciiTheme="majorHAnsi" w:eastAsiaTheme="majorEastAsia" w:hAnsiTheme="majorHAnsi" w:cstheme="majorBidi"/>
                <w:b/>
                <w:color w:val="4F81BD" w:themeColor="accent1"/>
                <w:sz w:val="28"/>
                <w:szCs w:val="28"/>
              </w:rPr>
              <w:t xml:space="preserve"> </w:t>
            </w:r>
            <w:sdt>
              <w:sdtPr>
                <w:rPr>
                  <w:rFonts w:asciiTheme="majorHAnsi" w:eastAsiaTheme="majorEastAsia" w:hAnsiTheme="majorHAnsi" w:cstheme="majorBidi"/>
                  <w:b/>
                  <w:color w:val="4F81BD" w:themeColor="accent1"/>
                  <w:sz w:val="28"/>
                  <w:szCs w:val="28"/>
                </w:rPr>
                <w:alias w:val="Title"/>
                <w:id w:val="-790520436"/>
                <w:dataBinding w:prefixMappings="xmlns:ns0='http://schemas.openxmlformats.org/package/2006/metadata/core-properties' xmlns:ns1='http://purl.org/dc/elements/1.1/'" w:xpath="/ns0:coreProperties[1]/ns1:title[1]" w:storeItemID="{6C3C8BC8-F283-45AE-878A-BAB7291924A1}"/>
                <w:text/>
              </w:sdtPr>
              <w:sdtEndPr/>
              <w:sdtContent>
                <w:proofErr w:type="spellStart"/>
                <w:r w:rsidR="006C2B5A">
                  <w:rPr>
                    <w:rFonts w:asciiTheme="majorHAnsi" w:eastAsiaTheme="majorEastAsia" w:hAnsiTheme="majorHAnsi" w:cstheme="majorBidi"/>
                    <w:b/>
                    <w:color w:val="4F81BD" w:themeColor="accent1"/>
                    <w:sz w:val="28"/>
                    <w:szCs w:val="28"/>
                  </w:rPr>
                  <w:t>CR_Mercedes</w:t>
                </w:r>
                <w:proofErr w:type="spellEnd"/>
                <w:r w:rsidR="006C2B5A">
                  <w:rPr>
                    <w:rFonts w:asciiTheme="majorHAnsi" w:eastAsiaTheme="majorEastAsia" w:hAnsiTheme="majorHAnsi" w:cstheme="majorBidi"/>
                    <w:b/>
                    <w:color w:val="4F81BD" w:themeColor="accent1"/>
                    <w:sz w:val="28"/>
                    <w:szCs w:val="28"/>
                  </w:rPr>
                  <w:t>-Benz South West-UK - Consumer Mobile Application Development</w:t>
                </w:r>
              </w:sdtContent>
            </w:sdt>
          </w:p>
        </w:tc>
      </w:tr>
      <w:tr w:rsidR="004D2029" w:rsidRPr="005C6A26" w14:paraId="1CCBAF09" w14:textId="77777777" w:rsidTr="00260BA5">
        <w:tblPrEx>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Look w:val="04A0" w:firstRow="1" w:lastRow="0" w:firstColumn="1" w:lastColumn="0" w:noHBand="0" w:noVBand="1"/>
        </w:tblPrEx>
        <w:trPr>
          <w:trHeight w:val="521"/>
        </w:trPr>
        <w:tc>
          <w:tcPr>
            <w:tcW w:w="11160" w:type="dxa"/>
            <w:gridSpan w:val="9"/>
            <w:shd w:val="clear" w:color="auto" w:fill="DBE5F1" w:themeFill="accent1" w:themeFillTint="33"/>
          </w:tcPr>
          <w:p w14:paraId="38D9F653" w14:textId="77777777" w:rsidR="004D2029" w:rsidRPr="005C6A26" w:rsidRDefault="004D2029" w:rsidP="00593D51">
            <w:pPr>
              <w:pStyle w:val="TableTitle"/>
              <w:rPr>
                <w:rFonts w:asciiTheme="minorHAnsi" w:hAnsiTheme="minorHAnsi"/>
                <w:color w:val="595959"/>
                <w:sz w:val="22"/>
                <w:szCs w:val="22"/>
              </w:rPr>
            </w:pPr>
            <w:bookmarkStart w:id="1" w:name="MinuteAdditional"/>
            <w:bookmarkEnd w:id="1"/>
            <w:r w:rsidRPr="005C6A26">
              <w:rPr>
                <w:rFonts w:asciiTheme="minorHAnsi" w:hAnsiTheme="minorHAnsi"/>
                <w:color w:val="595959"/>
                <w:sz w:val="22"/>
                <w:szCs w:val="22"/>
              </w:rPr>
              <w:t>Change Details</w:t>
            </w:r>
          </w:p>
        </w:tc>
      </w:tr>
      <w:tr w:rsidR="004D2029" w:rsidRPr="005C6A26" w14:paraId="54C95E91" w14:textId="77777777" w:rsidTr="00743978">
        <w:tblPrEx>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Look w:val="04A0" w:firstRow="1" w:lastRow="0" w:firstColumn="1" w:lastColumn="0" w:noHBand="0" w:noVBand="1"/>
        </w:tblPrEx>
        <w:trPr>
          <w:trHeight w:val="863"/>
        </w:trPr>
        <w:tc>
          <w:tcPr>
            <w:tcW w:w="3123" w:type="dxa"/>
            <w:gridSpan w:val="3"/>
            <w:shd w:val="clear" w:color="auto" w:fill="DBE5F1" w:themeFill="accent1" w:themeFillTint="33"/>
          </w:tcPr>
          <w:p w14:paraId="4D06C0CA" w14:textId="77777777" w:rsidR="004D2029" w:rsidRPr="005C6A26" w:rsidRDefault="00C219FB" w:rsidP="00593D51">
            <w:pPr>
              <w:pStyle w:val="TableTitle"/>
              <w:rPr>
                <w:rFonts w:asciiTheme="minorHAnsi" w:hAnsiTheme="minorHAnsi"/>
                <w:caps/>
                <w:color w:val="808080"/>
                <w:spacing w:val="4"/>
                <w:sz w:val="22"/>
                <w:szCs w:val="22"/>
                <w:lang w:val="en-US" w:eastAsia="en-US"/>
              </w:rPr>
            </w:pPr>
            <w:r w:rsidRPr="005C6A26">
              <w:rPr>
                <w:rFonts w:asciiTheme="minorHAnsi" w:hAnsiTheme="minorHAnsi"/>
                <w:caps/>
                <w:color w:val="808080"/>
                <w:spacing w:val="4"/>
                <w:sz w:val="22"/>
                <w:szCs w:val="22"/>
                <w:lang w:val="en-US" w:eastAsia="en-US"/>
              </w:rPr>
              <w:t>Type</w:t>
            </w:r>
          </w:p>
        </w:tc>
        <w:tc>
          <w:tcPr>
            <w:tcW w:w="1934" w:type="dxa"/>
            <w:gridSpan w:val="2"/>
          </w:tcPr>
          <w:p w14:paraId="171EDB07" w14:textId="77777777" w:rsidR="004D2029" w:rsidRPr="005C6A26" w:rsidRDefault="00F15914" w:rsidP="00B20F56">
            <w:pPr>
              <w:pStyle w:val="TableBody"/>
              <w:rPr>
                <w:caps/>
                <w:spacing w:val="4"/>
                <w:sz w:val="22"/>
                <w:szCs w:val="22"/>
                <w:lang w:val="en-US"/>
              </w:rPr>
            </w:pPr>
            <w:sdt>
              <w:sdtPr>
                <w:rPr>
                  <w:rStyle w:val="Style1"/>
                  <w:rFonts w:asciiTheme="minorHAnsi" w:hAnsiTheme="minorHAnsi"/>
                </w:rPr>
                <w:id w:val="14824705"/>
                <w:dropDownList>
                  <w:listItem w:displayText="Choose an item." w:value="Choose an item."/>
                  <w:listItem w:displayText="Enhancement" w:value="Enhancement"/>
                  <w:listItem w:displayText="Feature Drop" w:value="Feature Drop"/>
                  <w:listItem w:displayText="Modification" w:value="Modification"/>
                </w:dropDownList>
              </w:sdtPr>
              <w:sdtEndPr>
                <w:rPr>
                  <w:rStyle w:val="DefaultParagraphFont"/>
                  <w:rFonts w:ascii="Tahoma" w:hAnsi="Tahoma"/>
                  <w:b w:val="0"/>
                  <w:bdr w:val="single" w:sz="4" w:space="0" w:color="auto"/>
                </w:rPr>
              </w:sdtEndPr>
              <w:sdtContent>
                <w:r w:rsidR="00743978">
                  <w:rPr>
                    <w:rStyle w:val="Style1"/>
                    <w:rFonts w:asciiTheme="minorHAnsi" w:hAnsiTheme="minorHAnsi"/>
                  </w:rPr>
                  <w:t>Enhancement</w:t>
                </w:r>
              </w:sdtContent>
            </w:sdt>
          </w:p>
        </w:tc>
        <w:tc>
          <w:tcPr>
            <w:tcW w:w="2020" w:type="dxa"/>
            <w:shd w:val="clear" w:color="auto" w:fill="DBE5F1" w:themeFill="accent1" w:themeFillTint="33"/>
          </w:tcPr>
          <w:p w14:paraId="15C566A0" w14:textId="77777777" w:rsidR="004D2029" w:rsidRPr="005C6A26" w:rsidRDefault="00C219FB" w:rsidP="00593D51">
            <w:pPr>
              <w:pStyle w:val="TableTitle"/>
              <w:rPr>
                <w:rFonts w:asciiTheme="minorHAnsi" w:hAnsiTheme="minorHAnsi"/>
                <w:caps/>
                <w:color w:val="808080"/>
                <w:spacing w:val="4"/>
                <w:sz w:val="22"/>
                <w:szCs w:val="22"/>
                <w:lang w:val="en-US" w:eastAsia="en-US"/>
              </w:rPr>
            </w:pPr>
            <w:r w:rsidRPr="005C6A26">
              <w:rPr>
                <w:rFonts w:asciiTheme="minorHAnsi" w:hAnsiTheme="minorHAnsi"/>
                <w:caps/>
                <w:color w:val="808080"/>
                <w:spacing w:val="4"/>
                <w:sz w:val="22"/>
                <w:szCs w:val="22"/>
                <w:lang w:val="en-US" w:eastAsia="en-US"/>
              </w:rPr>
              <w:t>Priority</w:t>
            </w:r>
          </w:p>
        </w:tc>
        <w:tc>
          <w:tcPr>
            <w:tcW w:w="4083" w:type="dxa"/>
            <w:gridSpan w:val="3"/>
          </w:tcPr>
          <w:p w14:paraId="50FEBBC0" w14:textId="77777777" w:rsidR="00471D82" w:rsidRPr="005C6A26" w:rsidRDefault="00F15914" w:rsidP="00471D82">
            <w:pPr>
              <w:rPr>
                <w:i/>
                <w:bdr w:val="single" w:sz="4" w:space="0" w:color="auto"/>
              </w:rPr>
            </w:pPr>
            <w:sdt>
              <w:sdtPr>
                <w:rPr>
                  <w:rStyle w:val="Style1"/>
                  <w:rFonts w:asciiTheme="minorHAnsi" w:hAnsiTheme="minorHAnsi"/>
                </w:rPr>
                <w:id w:val="15540297"/>
                <w:dropDownList>
                  <w:listItem w:displayText="Choose an item." w:value="Choose an item."/>
                  <w:listItem w:displayText="High" w:value="High"/>
                  <w:listItem w:displayText="Medium" w:value="Medium"/>
                  <w:listItem w:displayText="Low" w:value="Low"/>
                </w:dropDownList>
              </w:sdtPr>
              <w:sdtEndPr>
                <w:rPr>
                  <w:rStyle w:val="DefaultParagraphFont"/>
                  <w:b w:val="0"/>
                  <w:i/>
                  <w:bdr w:val="single" w:sz="4" w:space="0" w:color="auto"/>
                </w:rPr>
              </w:sdtEndPr>
              <w:sdtContent>
                <w:r w:rsidR="006E05F9">
                  <w:rPr>
                    <w:rStyle w:val="Style1"/>
                    <w:rFonts w:asciiTheme="minorHAnsi" w:hAnsiTheme="minorHAnsi"/>
                  </w:rPr>
                  <w:t>High</w:t>
                </w:r>
              </w:sdtContent>
            </w:sdt>
          </w:p>
          <w:p w14:paraId="5775945B" w14:textId="77777777" w:rsidR="004D2029" w:rsidRPr="005C6A26" w:rsidRDefault="004D2029" w:rsidP="00B20F56">
            <w:pPr>
              <w:pStyle w:val="TableBody"/>
            </w:pPr>
          </w:p>
        </w:tc>
      </w:tr>
      <w:tr w:rsidR="00C219FB" w:rsidRPr="005C6A26" w14:paraId="27D970E3" w14:textId="77777777" w:rsidTr="00260BA5">
        <w:tblPrEx>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Look w:val="04A0" w:firstRow="1" w:lastRow="0" w:firstColumn="1" w:lastColumn="0" w:noHBand="0" w:noVBand="1"/>
        </w:tblPrEx>
        <w:trPr>
          <w:trHeight w:val="980"/>
        </w:trPr>
        <w:tc>
          <w:tcPr>
            <w:tcW w:w="3123" w:type="dxa"/>
            <w:gridSpan w:val="3"/>
            <w:tcBorders>
              <w:bottom w:val="single" w:sz="4" w:space="0" w:color="A6A6A6"/>
            </w:tcBorders>
            <w:shd w:val="clear" w:color="auto" w:fill="DBE5F1" w:themeFill="accent1" w:themeFillTint="33"/>
          </w:tcPr>
          <w:p w14:paraId="4C3DD603" w14:textId="77777777" w:rsidR="00C219FB" w:rsidRPr="005C6A26" w:rsidRDefault="00C219FB" w:rsidP="00593D51">
            <w:pPr>
              <w:pStyle w:val="TableTitle"/>
              <w:rPr>
                <w:rFonts w:asciiTheme="minorHAnsi" w:hAnsiTheme="minorHAnsi"/>
                <w:caps/>
                <w:color w:val="808080"/>
                <w:spacing w:val="4"/>
                <w:sz w:val="22"/>
                <w:szCs w:val="22"/>
                <w:lang w:val="en-US" w:eastAsia="en-US"/>
              </w:rPr>
            </w:pPr>
            <w:r w:rsidRPr="005C6A26">
              <w:rPr>
                <w:rFonts w:asciiTheme="minorHAnsi" w:hAnsiTheme="minorHAnsi"/>
                <w:caps/>
                <w:color w:val="808080"/>
                <w:spacing w:val="4"/>
                <w:sz w:val="22"/>
                <w:szCs w:val="22"/>
                <w:lang w:val="en-US" w:eastAsia="en-US"/>
              </w:rPr>
              <w:t>Solution Reference/cOUNTRY</w:t>
            </w:r>
          </w:p>
        </w:tc>
        <w:tc>
          <w:tcPr>
            <w:tcW w:w="1934" w:type="dxa"/>
            <w:gridSpan w:val="2"/>
            <w:tcBorders>
              <w:bottom w:val="single" w:sz="4" w:space="0" w:color="A6A6A6"/>
            </w:tcBorders>
          </w:tcPr>
          <w:p w14:paraId="7B481C29" w14:textId="2F740B5C" w:rsidR="00C219FB" w:rsidRPr="005C6A26" w:rsidRDefault="00063020" w:rsidP="00743978">
            <w:pPr>
              <w:pStyle w:val="TableBody"/>
            </w:pPr>
            <w:r w:rsidRPr="00063020">
              <w:t>Navotar</w:t>
            </w:r>
          </w:p>
        </w:tc>
        <w:tc>
          <w:tcPr>
            <w:tcW w:w="2020" w:type="dxa"/>
            <w:tcBorders>
              <w:bottom w:val="single" w:sz="4" w:space="0" w:color="A6A6A6"/>
            </w:tcBorders>
            <w:shd w:val="clear" w:color="auto" w:fill="DBE5F1" w:themeFill="accent1" w:themeFillTint="33"/>
          </w:tcPr>
          <w:p w14:paraId="186D4064" w14:textId="77777777" w:rsidR="00C219FB" w:rsidRPr="005C6A26" w:rsidRDefault="00C219FB" w:rsidP="00593D51">
            <w:pPr>
              <w:pStyle w:val="TableTitle"/>
              <w:rPr>
                <w:rFonts w:asciiTheme="minorHAnsi" w:hAnsiTheme="minorHAnsi"/>
                <w:caps/>
                <w:color w:val="808080"/>
                <w:spacing w:val="4"/>
                <w:sz w:val="22"/>
                <w:szCs w:val="22"/>
                <w:lang w:val="en-US" w:eastAsia="en-US"/>
              </w:rPr>
            </w:pPr>
            <w:r w:rsidRPr="005C6A26">
              <w:rPr>
                <w:rFonts w:asciiTheme="minorHAnsi" w:hAnsiTheme="minorHAnsi"/>
                <w:caps/>
                <w:color w:val="808080"/>
                <w:spacing w:val="4"/>
                <w:sz w:val="22"/>
                <w:szCs w:val="22"/>
                <w:lang w:val="en-US" w:eastAsia="en-US"/>
              </w:rPr>
              <w:t>pRODUCT AND vERSION nUMBER</w:t>
            </w:r>
          </w:p>
        </w:tc>
        <w:tc>
          <w:tcPr>
            <w:tcW w:w="4083" w:type="dxa"/>
            <w:gridSpan w:val="3"/>
            <w:tcBorders>
              <w:bottom w:val="single" w:sz="4" w:space="0" w:color="A6A6A6"/>
            </w:tcBorders>
          </w:tcPr>
          <w:p w14:paraId="324BFA98" w14:textId="1BF5A0FF" w:rsidR="00C219FB" w:rsidRPr="005C6A26" w:rsidRDefault="00063020" w:rsidP="00743978">
            <w:pPr>
              <w:pStyle w:val="TableBody"/>
            </w:pPr>
            <w:r w:rsidRPr="00063020">
              <w:t xml:space="preserve">Navotar Backend.   </w:t>
            </w:r>
            <w:r w:rsidR="00E47620">
              <w:t>– Version 2.0</w:t>
            </w:r>
          </w:p>
        </w:tc>
      </w:tr>
      <w:tr w:rsidR="00C219FB" w:rsidRPr="005C6A26" w14:paraId="4EB8F7D2" w14:textId="77777777" w:rsidTr="00260BA5">
        <w:tblPrEx>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Look w:val="04A0" w:firstRow="1" w:lastRow="0" w:firstColumn="1" w:lastColumn="0" w:noHBand="0" w:noVBand="1"/>
        </w:tblPrEx>
        <w:trPr>
          <w:trHeight w:val="575"/>
        </w:trPr>
        <w:tc>
          <w:tcPr>
            <w:tcW w:w="11160" w:type="dxa"/>
            <w:gridSpan w:val="9"/>
            <w:shd w:val="clear" w:color="auto" w:fill="DBE5F1" w:themeFill="accent1" w:themeFillTint="33"/>
          </w:tcPr>
          <w:p w14:paraId="5BCC7BDF" w14:textId="77777777" w:rsidR="00C219FB" w:rsidRPr="005C6A26" w:rsidRDefault="00C219FB" w:rsidP="00593D51">
            <w:pPr>
              <w:pStyle w:val="TableTitle"/>
              <w:rPr>
                <w:rFonts w:asciiTheme="minorHAnsi" w:hAnsiTheme="minorHAnsi"/>
                <w:caps/>
                <w:color w:val="808080"/>
                <w:spacing w:val="4"/>
                <w:sz w:val="22"/>
                <w:szCs w:val="22"/>
                <w:lang w:val="en-US" w:eastAsia="en-US"/>
              </w:rPr>
            </w:pPr>
            <w:r w:rsidRPr="005C6A26">
              <w:rPr>
                <w:rFonts w:asciiTheme="minorHAnsi" w:hAnsiTheme="minorHAnsi"/>
                <w:caps/>
                <w:color w:val="808080"/>
                <w:spacing w:val="4"/>
                <w:sz w:val="22"/>
                <w:szCs w:val="22"/>
                <w:lang w:val="en-US" w:eastAsia="en-US"/>
              </w:rPr>
              <w:t>Details of the Change</w:t>
            </w:r>
          </w:p>
        </w:tc>
      </w:tr>
      <w:tr w:rsidR="00C219FB" w:rsidRPr="005C6A26" w14:paraId="7FC9EC98" w14:textId="77777777" w:rsidTr="00B21BC6">
        <w:tblPrEx>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Look w:val="04A0" w:firstRow="1" w:lastRow="0" w:firstColumn="1" w:lastColumn="0" w:noHBand="0" w:noVBand="1"/>
        </w:tblPrEx>
        <w:trPr>
          <w:trHeight w:val="5057"/>
        </w:trPr>
        <w:tc>
          <w:tcPr>
            <w:tcW w:w="11160" w:type="dxa"/>
            <w:gridSpan w:val="9"/>
            <w:tcBorders>
              <w:bottom w:val="single" w:sz="4" w:space="0" w:color="A6A6A6"/>
            </w:tcBorders>
          </w:tcPr>
          <w:p w14:paraId="1C893332" w14:textId="3184B061" w:rsidR="0073594D" w:rsidRDefault="0073594D" w:rsidP="00245E5E">
            <w:pPr>
              <w:spacing w:line="480" w:lineRule="auto"/>
              <w:jc w:val="both"/>
              <w:rPr>
                <w:rFonts w:ascii="Times New Roman" w:hAnsi="Times New Roman" w:cs="Times New Roman"/>
                <w:b/>
                <w:sz w:val="24"/>
                <w:szCs w:val="24"/>
                <w:u w:val="single"/>
              </w:rPr>
            </w:pPr>
            <w:r w:rsidRPr="007432B9">
              <w:rPr>
                <w:rFonts w:ascii="Times New Roman" w:hAnsi="Times New Roman" w:cs="Times New Roman"/>
                <w:b/>
                <w:sz w:val="24"/>
                <w:szCs w:val="24"/>
                <w:u w:val="single"/>
              </w:rPr>
              <w:t>Overview</w:t>
            </w:r>
          </w:p>
          <w:p w14:paraId="7686DF9C" w14:textId="0D44E75F" w:rsidR="009052A2" w:rsidRDefault="009052A2" w:rsidP="009052A2">
            <w:r>
              <w:t xml:space="preserve">This mobile application should be a public application whereas the mobile app has to be downloaded from multiple platforms such as </w:t>
            </w:r>
            <w:r w:rsidR="00D35F80">
              <w:t>Google P</w:t>
            </w:r>
            <w:r>
              <w:t xml:space="preserve">lay </w:t>
            </w:r>
            <w:r w:rsidR="00D35F80">
              <w:t>S</w:t>
            </w:r>
            <w:r>
              <w:t>tore and</w:t>
            </w:r>
            <w:r w:rsidR="00D35F80">
              <w:t xml:space="preserve"> the Apple</w:t>
            </w:r>
            <w:r>
              <w:t xml:space="preserve"> </w:t>
            </w:r>
            <w:r w:rsidR="00D35F80">
              <w:t>A</w:t>
            </w:r>
            <w:r>
              <w:t xml:space="preserve">pp </w:t>
            </w:r>
            <w:r w:rsidR="00D35F80">
              <w:t>S</w:t>
            </w:r>
            <w:r>
              <w:t>tore.</w:t>
            </w:r>
            <w:r w:rsidR="00774EF4">
              <w:t xml:space="preserve"> P</w:t>
            </w:r>
            <w:r>
              <w:t>eople who download</w:t>
            </w:r>
            <w:r w:rsidR="00774EF4">
              <w:t xml:space="preserve"> this App</w:t>
            </w:r>
            <w:r>
              <w:t xml:space="preserve"> would be able to create a new profile for them</w:t>
            </w:r>
            <w:r w:rsidR="00774EF4">
              <w:t>selves</w:t>
            </w:r>
            <w:r>
              <w:t xml:space="preserve"> on their own.</w:t>
            </w:r>
          </w:p>
          <w:p w14:paraId="5FE888CF" w14:textId="1619ED96" w:rsidR="009052A2" w:rsidRDefault="009052A2" w:rsidP="00D35F80">
            <w:r>
              <w:t xml:space="preserve">This document will explain the reader how the mobile app should be, and what functionalities should be there in the mobile application. </w:t>
            </w:r>
          </w:p>
          <w:p w14:paraId="7BBC4684" w14:textId="00EA2A8C" w:rsidR="00D35F80" w:rsidRDefault="00D35F80" w:rsidP="00D35F80"/>
          <w:p w14:paraId="326EE240" w14:textId="77777777" w:rsidR="00D35F80" w:rsidRDefault="00D35F80" w:rsidP="00D35F80"/>
          <w:p w14:paraId="613E15F9" w14:textId="25DDE61F" w:rsidR="00B93D43" w:rsidRDefault="00B93D43" w:rsidP="004826AD"/>
          <w:p w14:paraId="4CD205FB" w14:textId="77777777" w:rsidR="00B93D43" w:rsidRDefault="00B93D43" w:rsidP="004826AD"/>
          <w:p w14:paraId="01632649" w14:textId="79BD6CF3" w:rsidR="0071003C" w:rsidRDefault="0071003C" w:rsidP="00245E5E">
            <w:pPr>
              <w:spacing w:line="480" w:lineRule="auto"/>
              <w:jc w:val="both"/>
            </w:pPr>
          </w:p>
          <w:p w14:paraId="73099000" w14:textId="77777777" w:rsidR="009505AA" w:rsidRDefault="009505AA" w:rsidP="00245E5E">
            <w:pPr>
              <w:spacing w:line="480" w:lineRule="auto"/>
              <w:jc w:val="both"/>
            </w:pPr>
          </w:p>
          <w:p w14:paraId="3798CCFE" w14:textId="77777777" w:rsidR="0071003C" w:rsidRDefault="0071003C" w:rsidP="0071003C">
            <w:pPr>
              <w:pStyle w:val="ListParagraph"/>
              <w:spacing w:line="480" w:lineRule="auto"/>
              <w:jc w:val="both"/>
            </w:pPr>
          </w:p>
          <w:p w14:paraId="354AB36C" w14:textId="4A6F40CB" w:rsidR="0071003C" w:rsidRDefault="0071003C" w:rsidP="0071003C">
            <w:pPr>
              <w:pStyle w:val="ListParagraph"/>
              <w:spacing w:line="480" w:lineRule="auto"/>
              <w:jc w:val="both"/>
            </w:pPr>
          </w:p>
          <w:p w14:paraId="2915977F" w14:textId="77777777" w:rsidR="00793710" w:rsidRDefault="00793710" w:rsidP="0071003C">
            <w:pPr>
              <w:pStyle w:val="ListParagraph"/>
              <w:spacing w:line="480" w:lineRule="auto"/>
              <w:jc w:val="both"/>
            </w:pPr>
          </w:p>
          <w:p w14:paraId="1F4CF44D" w14:textId="77777777" w:rsidR="00A6795B" w:rsidRDefault="00A6795B" w:rsidP="0027313C">
            <w:pPr>
              <w:spacing w:line="480" w:lineRule="auto"/>
              <w:jc w:val="both"/>
              <w:rPr>
                <w:rFonts w:ascii="Times New Roman" w:hAnsi="Times New Roman" w:cs="Times New Roman"/>
                <w:b/>
                <w:sz w:val="24"/>
                <w:szCs w:val="24"/>
                <w:u w:val="single"/>
              </w:rPr>
            </w:pPr>
          </w:p>
          <w:p w14:paraId="4A936A16" w14:textId="77777777" w:rsidR="00D00C64" w:rsidRDefault="00D00C64" w:rsidP="0027313C">
            <w:pPr>
              <w:spacing w:line="480" w:lineRule="auto"/>
              <w:jc w:val="both"/>
              <w:rPr>
                <w:rFonts w:ascii="Times New Roman" w:hAnsi="Times New Roman" w:cs="Times New Roman"/>
                <w:b/>
                <w:sz w:val="24"/>
                <w:szCs w:val="24"/>
                <w:u w:val="single"/>
              </w:rPr>
            </w:pPr>
          </w:p>
          <w:p w14:paraId="2364A242" w14:textId="7618D7EB" w:rsidR="00BB693A" w:rsidRPr="00BB693A" w:rsidRDefault="00AC6B9C" w:rsidP="00AC6B9C">
            <w:pPr>
              <w:pStyle w:val="NoSpacing"/>
              <w:rPr>
                <w:b/>
                <w:sz w:val="24"/>
              </w:rPr>
            </w:pPr>
            <w:r w:rsidRPr="0082049A">
              <w:rPr>
                <w:b/>
                <w:sz w:val="24"/>
              </w:rPr>
              <w:lastRenderedPageBreak/>
              <w:t xml:space="preserve">Requirement </w:t>
            </w:r>
            <w:r>
              <w:rPr>
                <w:b/>
                <w:sz w:val="24"/>
              </w:rPr>
              <w:t>1</w:t>
            </w:r>
            <w:r w:rsidRPr="0082049A">
              <w:rPr>
                <w:b/>
                <w:sz w:val="24"/>
              </w:rPr>
              <w:t xml:space="preserve">: </w:t>
            </w:r>
            <w:r>
              <w:rPr>
                <w:b/>
                <w:sz w:val="24"/>
              </w:rPr>
              <w:t xml:space="preserve">Application </w:t>
            </w:r>
            <w:r w:rsidR="00B25982">
              <w:rPr>
                <w:b/>
                <w:sz w:val="24"/>
              </w:rPr>
              <w:t>Theme</w:t>
            </w:r>
            <w:r>
              <w:rPr>
                <w:b/>
                <w:sz w:val="24"/>
              </w:rPr>
              <w:t>.</w:t>
            </w:r>
          </w:p>
          <w:p w14:paraId="4F025579" w14:textId="05B28695" w:rsidR="00DF02FC" w:rsidRDefault="009679BF" w:rsidP="00AC6B9C">
            <w:pPr>
              <w:pStyle w:val="NoSpacing"/>
            </w:pPr>
            <w:r>
              <w:t xml:space="preserve">This application is going to be in a dark theme, would follow the </w:t>
            </w:r>
            <w:proofErr w:type="spellStart"/>
            <w:r>
              <w:t>colour</w:t>
            </w:r>
            <w:proofErr w:type="spellEnd"/>
            <w:r>
              <w:t xml:space="preserve"> scheme defined below</w:t>
            </w:r>
            <w:r w:rsidR="00DF02FC">
              <w:t>.</w:t>
            </w:r>
          </w:p>
          <w:p w14:paraId="54A15307" w14:textId="2E64A561" w:rsidR="00DF02FC" w:rsidRDefault="00DF02FC" w:rsidP="00AC6B9C">
            <w:pPr>
              <w:pStyle w:val="NoSpacing"/>
            </w:pPr>
            <w:r>
              <w:t xml:space="preserve">Background Color: </w:t>
            </w:r>
            <w:r w:rsidR="00E42CF5" w:rsidRPr="00E42CF5">
              <w:rPr>
                <w:b/>
                <w:bCs/>
              </w:rPr>
              <w:t>FFFFFF</w:t>
            </w:r>
          </w:p>
          <w:p w14:paraId="37900ED7" w14:textId="1FB0AFE9" w:rsidR="00DF02FC" w:rsidRDefault="00DF02FC" w:rsidP="00AC6B9C">
            <w:pPr>
              <w:pStyle w:val="NoSpacing"/>
            </w:pPr>
            <w:r>
              <w:t xml:space="preserve">Accent Color: </w:t>
            </w:r>
            <w:r w:rsidR="00E42CF5" w:rsidRPr="00E42CF5">
              <w:rPr>
                <w:b/>
                <w:bCs/>
              </w:rPr>
              <w:t>242F60</w:t>
            </w:r>
            <w:r w:rsidR="00E42CF5">
              <w:t xml:space="preserve"> &amp; </w:t>
            </w:r>
            <w:r w:rsidR="00E42CF5" w:rsidRPr="00E42CF5">
              <w:rPr>
                <w:b/>
                <w:bCs/>
              </w:rPr>
              <w:t>FECD0D</w:t>
            </w:r>
            <w:r w:rsidR="0056701F">
              <w:rPr>
                <w:b/>
                <w:bCs/>
              </w:rPr>
              <w:t xml:space="preserve"> </w:t>
            </w:r>
            <w:r w:rsidR="0056701F" w:rsidRPr="0056701F">
              <w:t>(Colors on the logo)</w:t>
            </w:r>
          </w:p>
          <w:p w14:paraId="511E4910" w14:textId="22510B93" w:rsidR="00DF02FC" w:rsidRDefault="00DF02FC" w:rsidP="00AC6B9C">
            <w:pPr>
              <w:pStyle w:val="NoSpacing"/>
              <w:rPr>
                <w:b/>
                <w:bCs/>
              </w:rPr>
            </w:pPr>
            <w:r>
              <w:t xml:space="preserve">Text Color: </w:t>
            </w:r>
            <w:r w:rsidR="00E42CF5" w:rsidRPr="00E42CF5">
              <w:rPr>
                <w:b/>
                <w:bCs/>
              </w:rPr>
              <w:t>000000</w:t>
            </w:r>
          </w:p>
          <w:p w14:paraId="1A35DC59" w14:textId="1F5302EC" w:rsidR="00E42CF5" w:rsidRDefault="00E42CF5" w:rsidP="00AC6B9C">
            <w:pPr>
              <w:pStyle w:val="NoSpacing"/>
              <w:rPr>
                <w:b/>
                <w:bCs/>
              </w:rPr>
            </w:pPr>
          </w:p>
          <w:p w14:paraId="4EA3E13D" w14:textId="5CE0BFAE" w:rsidR="00E42CF5" w:rsidRDefault="00E42CF5" w:rsidP="00AC6B9C">
            <w:pPr>
              <w:pStyle w:val="NoSpacing"/>
              <w:rPr>
                <w:noProof/>
              </w:rPr>
            </w:pPr>
            <w:r>
              <w:t>Logo:</w:t>
            </w:r>
          </w:p>
          <w:p w14:paraId="5FB90494" w14:textId="060DB059" w:rsidR="00E42CF5" w:rsidRDefault="00E42CF5" w:rsidP="00AC6B9C">
            <w:pPr>
              <w:pStyle w:val="NoSpacing"/>
            </w:pPr>
            <w:r>
              <w:rPr>
                <w:noProof/>
              </w:rPr>
              <w:drawing>
                <wp:inline distT="0" distB="0" distL="0" distR="0" wp14:anchorId="710C4CC7" wp14:editId="5FB450DD">
                  <wp:extent cx="3933825" cy="18550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6115" cy="1860877"/>
                          </a:xfrm>
                          <a:prstGeom prst="rect">
                            <a:avLst/>
                          </a:prstGeom>
                          <a:noFill/>
                          <a:ln>
                            <a:noFill/>
                          </a:ln>
                        </pic:spPr>
                      </pic:pic>
                    </a:graphicData>
                  </a:graphic>
                </wp:inline>
              </w:drawing>
            </w:r>
          </w:p>
          <w:p w14:paraId="619A0B7F" w14:textId="30ED7344" w:rsidR="0023716C" w:rsidRDefault="00E42CF5" w:rsidP="00AC6B9C">
            <w:pPr>
              <w:pStyle w:val="NoSpacing"/>
            </w:pPr>
            <w:r>
              <w:t>Sample images of the app:</w:t>
            </w:r>
          </w:p>
          <w:p w14:paraId="206BC5B5" w14:textId="67999321" w:rsidR="0023716C" w:rsidRDefault="0023716C" w:rsidP="00AC6B9C">
            <w:pPr>
              <w:pStyle w:val="NoSpacing"/>
            </w:pPr>
            <w:r>
              <w:rPr>
                <w:noProof/>
              </w:rPr>
              <w:drawing>
                <wp:inline distT="0" distB="0" distL="0" distR="0" wp14:anchorId="28CCFC80" wp14:editId="73DDE727">
                  <wp:extent cx="2123332" cy="45925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44426" cy="4638188"/>
                          </a:xfrm>
                          <a:prstGeom prst="rect">
                            <a:avLst/>
                          </a:prstGeom>
                          <a:noFill/>
                          <a:ln>
                            <a:noFill/>
                          </a:ln>
                        </pic:spPr>
                      </pic:pic>
                    </a:graphicData>
                  </a:graphic>
                </wp:inline>
              </w:drawing>
            </w:r>
            <w:r>
              <w:t xml:space="preserve"> </w:t>
            </w:r>
            <w:r>
              <w:rPr>
                <w:noProof/>
              </w:rPr>
              <w:drawing>
                <wp:inline distT="0" distB="0" distL="0" distR="0" wp14:anchorId="1BA6F57B" wp14:editId="54831012">
                  <wp:extent cx="2159876" cy="46716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87794" cy="4731996"/>
                          </a:xfrm>
                          <a:prstGeom prst="rect">
                            <a:avLst/>
                          </a:prstGeom>
                          <a:noFill/>
                          <a:ln>
                            <a:noFill/>
                          </a:ln>
                        </pic:spPr>
                      </pic:pic>
                    </a:graphicData>
                  </a:graphic>
                </wp:inline>
              </w:drawing>
            </w:r>
            <w:r>
              <w:t xml:space="preserve"> </w:t>
            </w:r>
            <w:r>
              <w:rPr>
                <w:noProof/>
              </w:rPr>
              <w:drawing>
                <wp:inline distT="0" distB="0" distL="0" distR="0" wp14:anchorId="09AE4E7B" wp14:editId="7F0570F6">
                  <wp:extent cx="2183430" cy="4722557"/>
                  <wp:effectExtent l="0" t="0" r="762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06268" cy="4771954"/>
                          </a:xfrm>
                          <a:prstGeom prst="rect">
                            <a:avLst/>
                          </a:prstGeom>
                          <a:noFill/>
                          <a:ln>
                            <a:noFill/>
                          </a:ln>
                        </pic:spPr>
                      </pic:pic>
                    </a:graphicData>
                  </a:graphic>
                </wp:inline>
              </w:drawing>
            </w:r>
          </w:p>
          <w:p w14:paraId="46367EA4" w14:textId="384C59C6" w:rsidR="0023716C" w:rsidRDefault="0023716C" w:rsidP="00AC6B9C">
            <w:pPr>
              <w:pStyle w:val="NoSpacing"/>
            </w:pPr>
            <w:r>
              <w:rPr>
                <w:noProof/>
              </w:rPr>
              <w:lastRenderedPageBreak/>
              <w:t xml:space="preserve"> </w:t>
            </w:r>
            <w:r>
              <w:rPr>
                <w:noProof/>
              </w:rPr>
              <w:drawing>
                <wp:inline distT="0" distB="0" distL="0" distR="0" wp14:anchorId="704E573B" wp14:editId="57D8EEC1">
                  <wp:extent cx="2576946" cy="5573698"/>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0947" cy="5582352"/>
                          </a:xfrm>
                          <a:prstGeom prst="rect">
                            <a:avLst/>
                          </a:prstGeom>
                          <a:noFill/>
                          <a:ln>
                            <a:noFill/>
                          </a:ln>
                        </pic:spPr>
                      </pic:pic>
                    </a:graphicData>
                  </a:graphic>
                </wp:inline>
              </w:drawing>
            </w:r>
            <w:r>
              <w:rPr>
                <w:noProof/>
              </w:rPr>
              <w:drawing>
                <wp:inline distT="0" distB="0" distL="0" distR="0" wp14:anchorId="6286CE8A" wp14:editId="6E404860">
                  <wp:extent cx="2668648" cy="5771218"/>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0351" cy="5774901"/>
                          </a:xfrm>
                          <a:prstGeom prst="rect">
                            <a:avLst/>
                          </a:prstGeom>
                          <a:noFill/>
                          <a:ln>
                            <a:noFill/>
                          </a:ln>
                        </pic:spPr>
                      </pic:pic>
                    </a:graphicData>
                  </a:graphic>
                </wp:inline>
              </w:drawing>
            </w:r>
          </w:p>
          <w:p w14:paraId="62C6AC25" w14:textId="7AC6FFD9" w:rsidR="0023716C" w:rsidRDefault="0023716C" w:rsidP="00AC6B9C">
            <w:pPr>
              <w:pStyle w:val="NoSpacing"/>
            </w:pPr>
          </w:p>
          <w:p w14:paraId="3F522410" w14:textId="4D3E59F2" w:rsidR="0023716C" w:rsidRDefault="0023716C" w:rsidP="00AC6B9C">
            <w:pPr>
              <w:pStyle w:val="NoSpacing"/>
            </w:pPr>
          </w:p>
          <w:p w14:paraId="6C0D7479" w14:textId="5B3A44CF" w:rsidR="0023716C" w:rsidRDefault="0023716C" w:rsidP="00AC6B9C">
            <w:pPr>
              <w:pStyle w:val="NoSpacing"/>
            </w:pPr>
          </w:p>
          <w:p w14:paraId="656EA6F8" w14:textId="610855E7" w:rsidR="0023716C" w:rsidRDefault="0023716C" w:rsidP="00AC6B9C">
            <w:pPr>
              <w:pStyle w:val="NoSpacing"/>
            </w:pPr>
          </w:p>
          <w:p w14:paraId="17D468A5" w14:textId="4ABF40BB" w:rsidR="0023716C" w:rsidRDefault="0023716C" w:rsidP="00AC6B9C">
            <w:pPr>
              <w:pStyle w:val="NoSpacing"/>
            </w:pPr>
          </w:p>
          <w:p w14:paraId="26232804" w14:textId="2DC2F261" w:rsidR="0023716C" w:rsidRDefault="0023716C" w:rsidP="00AC6B9C">
            <w:pPr>
              <w:pStyle w:val="NoSpacing"/>
            </w:pPr>
          </w:p>
          <w:p w14:paraId="2AD92D4F" w14:textId="68AC00C5" w:rsidR="0023716C" w:rsidRDefault="0023716C" w:rsidP="00AC6B9C">
            <w:pPr>
              <w:pStyle w:val="NoSpacing"/>
            </w:pPr>
          </w:p>
          <w:p w14:paraId="29A673F0" w14:textId="71BA8704" w:rsidR="0023716C" w:rsidRDefault="0023716C" w:rsidP="00AC6B9C">
            <w:pPr>
              <w:pStyle w:val="NoSpacing"/>
            </w:pPr>
          </w:p>
          <w:p w14:paraId="1BDA9393" w14:textId="2B5C3044" w:rsidR="0023716C" w:rsidRDefault="0023716C" w:rsidP="00AC6B9C">
            <w:pPr>
              <w:pStyle w:val="NoSpacing"/>
            </w:pPr>
          </w:p>
          <w:p w14:paraId="0AB46D95" w14:textId="46DCAE8B" w:rsidR="0023716C" w:rsidRDefault="0023716C" w:rsidP="00AC6B9C">
            <w:pPr>
              <w:pStyle w:val="NoSpacing"/>
            </w:pPr>
          </w:p>
          <w:p w14:paraId="1B20D3EE" w14:textId="556F053C" w:rsidR="0023716C" w:rsidRDefault="0023716C" w:rsidP="00AC6B9C">
            <w:pPr>
              <w:pStyle w:val="NoSpacing"/>
            </w:pPr>
          </w:p>
          <w:p w14:paraId="1F28BC58" w14:textId="78CE44DF" w:rsidR="0023716C" w:rsidRDefault="0023716C" w:rsidP="00AC6B9C">
            <w:pPr>
              <w:pStyle w:val="NoSpacing"/>
            </w:pPr>
          </w:p>
          <w:p w14:paraId="58B6BDAE" w14:textId="77777777" w:rsidR="002473E1" w:rsidRPr="00DF02FC" w:rsidRDefault="002473E1" w:rsidP="002473E1">
            <w:pPr>
              <w:pStyle w:val="NoSpacing"/>
            </w:pPr>
          </w:p>
          <w:p w14:paraId="427763F0" w14:textId="77777777" w:rsidR="0023716C" w:rsidRDefault="0023716C" w:rsidP="00A403E3">
            <w:pPr>
              <w:pStyle w:val="NoSpacing"/>
              <w:rPr>
                <w:b/>
                <w:sz w:val="24"/>
              </w:rPr>
            </w:pPr>
          </w:p>
          <w:p w14:paraId="56239B6A" w14:textId="641CDDD7" w:rsidR="00C91FE4" w:rsidRDefault="00C91FE4" w:rsidP="00A403E3">
            <w:pPr>
              <w:pStyle w:val="NoSpacing"/>
              <w:rPr>
                <w:b/>
                <w:sz w:val="24"/>
              </w:rPr>
            </w:pPr>
            <w:r w:rsidRPr="0082049A">
              <w:rPr>
                <w:b/>
                <w:sz w:val="24"/>
              </w:rPr>
              <w:t xml:space="preserve">Requirement </w:t>
            </w:r>
            <w:r w:rsidR="00AC6B9C">
              <w:rPr>
                <w:b/>
                <w:sz w:val="24"/>
              </w:rPr>
              <w:t>2</w:t>
            </w:r>
            <w:r w:rsidRPr="0082049A">
              <w:rPr>
                <w:b/>
                <w:sz w:val="24"/>
              </w:rPr>
              <w:t xml:space="preserve">: </w:t>
            </w:r>
            <w:r w:rsidR="00FC11CF">
              <w:rPr>
                <w:b/>
                <w:sz w:val="24"/>
              </w:rPr>
              <w:t>Skip Screen</w:t>
            </w:r>
            <w:r>
              <w:rPr>
                <w:b/>
                <w:sz w:val="24"/>
              </w:rPr>
              <w:t>.</w:t>
            </w:r>
          </w:p>
          <w:p w14:paraId="3C1F574E" w14:textId="77777777" w:rsidR="00C91FE4" w:rsidRDefault="00C91FE4" w:rsidP="00A403E3">
            <w:pPr>
              <w:pStyle w:val="NoSpacing"/>
            </w:pPr>
          </w:p>
          <w:p w14:paraId="041BEA85" w14:textId="6469E32F" w:rsidR="00C91FE4" w:rsidRDefault="00FC11CF" w:rsidP="00A403E3">
            <w:pPr>
              <w:pStyle w:val="NoSpacing"/>
            </w:pPr>
            <w:r>
              <w:t xml:space="preserve">Before the user gets to the login screen, there must be 3 screens where is shall have </w:t>
            </w:r>
            <w:r w:rsidR="00C3178C">
              <w:t xml:space="preserve">the particular company’s logo, </w:t>
            </w:r>
            <w:r>
              <w:t>an image background</w:t>
            </w:r>
            <w:r w:rsidR="00C91FE4">
              <w:t xml:space="preserve"> </w:t>
            </w:r>
            <w:r>
              <w:t>and some text overlayed in the center.</w:t>
            </w:r>
          </w:p>
          <w:p w14:paraId="046D2496" w14:textId="6A213CCC" w:rsidR="00FC11CF" w:rsidRDefault="00FC11CF" w:rsidP="00A403E3">
            <w:pPr>
              <w:pStyle w:val="NoSpacing"/>
            </w:pPr>
          </w:p>
          <w:p w14:paraId="182641B1" w14:textId="16C3AC72" w:rsidR="00FC11CF" w:rsidRDefault="00FC11CF" w:rsidP="00A403E3">
            <w:pPr>
              <w:pStyle w:val="NoSpacing"/>
            </w:pPr>
            <w:r>
              <w:t>At the bottom right of each screen, there must be a button to take the user to the next screen.</w:t>
            </w:r>
          </w:p>
          <w:p w14:paraId="6BBB5752" w14:textId="198FDECB" w:rsidR="00C13CEC" w:rsidRDefault="00C13CEC" w:rsidP="00A403E3">
            <w:pPr>
              <w:pStyle w:val="NoSpacing"/>
            </w:pPr>
            <w:r>
              <w:t>The user should also be able to change the pages by depending on the swiping direction.</w:t>
            </w:r>
          </w:p>
          <w:p w14:paraId="3F62CD77" w14:textId="4C711F27" w:rsidR="00C13CEC" w:rsidRDefault="00C13CEC" w:rsidP="00A403E3">
            <w:pPr>
              <w:pStyle w:val="NoSpacing"/>
            </w:pPr>
          </w:p>
          <w:p w14:paraId="2AC4FB9A" w14:textId="265CBD8B" w:rsidR="00C13CEC" w:rsidRDefault="00C13CEC" w:rsidP="00A403E3">
            <w:pPr>
              <w:pStyle w:val="NoSpacing"/>
            </w:pPr>
            <w:r>
              <w:t>Swiping Left to Right: Take the user to the previous page.</w:t>
            </w:r>
          </w:p>
          <w:p w14:paraId="67F062D2" w14:textId="7E0BFC72" w:rsidR="00C13CEC" w:rsidRDefault="00C13CEC" w:rsidP="00A403E3">
            <w:pPr>
              <w:pStyle w:val="NoSpacing"/>
            </w:pPr>
            <w:r>
              <w:t>Swiping Right to Left: Take the user to the next page.</w:t>
            </w:r>
          </w:p>
          <w:p w14:paraId="7F7FB8FD" w14:textId="77777777" w:rsidR="00C13CEC" w:rsidRDefault="00C13CEC" w:rsidP="00A403E3">
            <w:pPr>
              <w:pStyle w:val="NoSpacing"/>
            </w:pPr>
          </w:p>
          <w:p w14:paraId="3708AF42" w14:textId="77777777" w:rsidR="00C13CEC" w:rsidRDefault="00FC11CF" w:rsidP="00A403E3">
            <w:pPr>
              <w:pStyle w:val="NoSpacing"/>
            </w:pPr>
            <w:r>
              <w:t>On the last screen, the button should then take the user to the Signup / Log in screen.</w:t>
            </w:r>
          </w:p>
          <w:p w14:paraId="044B2EF9" w14:textId="35D138D4" w:rsidR="00FC11CF" w:rsidRDefault="00C13CEC" w:rsidP="00A403E3">
            <w:pPr>
              <w:pStyle w:val="NoSpacing"/>
            </w:pPr>
            <w:r>
              <w:t>On the last screen it should NOT allow you to go to the Signup / Login screen unless the user presses the button on the bottom right-hand side of the screen.</w:t>
            </w:r>
          </w:p>
          <w:p w14:paraId="6FC69911" w14:textId="30EB20A1" w:rsidR="0069521C" w:rsidRDefault="0069521C" w:rsidP="00A403E3">
            <w:pPr>
              <w:pStyle w:val="NoSpacing"/>
            </w:pPr>
          </w:p>
          <w:p w14:paraId="474F9947" w14:textId="6F152B0C" w:rsidR="0069521C" w:rsidRPr="00C91FE4" w:rsidRDefault="0069521C" w:rsidP="00A403E3">
            <w:pPr>
              <w:pStyle w:val="NoSpacing"/>
            </w:pPr>
            <w:r>
              <w:rPr>
                <w:noProof/>
              </w:rPr>
              <w:drawing>
                <wp:inline distT="0" distB="0" distL="0" distR="0" wp14:anchorId="571D521C" wp14:editId="34D87534">
                  <wp:extent cx="6943090" cy="44443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43090" cy="4444365"/>
                          </a:xfrm>
                          <a:prstGeom prst="rect">
                            <a:avLst/>
                          </a:prstGeom>
                          <a:noFill/>
                          <a:ln>
                            <a:noFill/>
                          </a:ln>
                        </pic:spPr>
                      </pic:pic>
                    </a:graphicData>
                  </a:graphic>
                </wp:inline>
              </w:drawing>
            </w:r>
          </w:p>
          <w:p w14:paraId="578228E6" w14:textId="1A215F6D" w:rsidR="00C91FE4" w:rsidRDefault="00C91FE4" w:rsidP="00A403E3">
            <w:pPr>
              <w:pStyle w:val="NoSpacing"/>
              <w:rPr>
                <w:b/>
                <w:sz w:val="24"/>
              </w:rPr>
            </w:pPr>
          </w:p>
          <w:p w14:paraId="0D569A03" w14:textId="4E5F2E85" w:rsidR="0069521C" w:rsidRDefault="0069521C" w:rsidP="00A403E3">
            <w:pPr>
              <w:pStyle w:val="NoSpacing"/>
              <w:rPr>
                <w:b/>
                <w:sz w:val="24"/>
              </w:rPr>
            </w:pPr>
          </w:p>
          <w:p w14:paraId="34887E75" w14:textId="736815AF" w:rsidR="0069521C" w:rsidRDefault="0069521C" w:rsidP="00A403E3">
            <w:pPr>
              <w:pStyle w:val="NoSpacing"/>
              <w:rPr>
                <w:b/>
                <w:sz w:val="24"/>
              </w:rPr>
            </w:pPr>
          </w:p>
          <w:p w14:paraId="7B14C9D7" w14:textId="67903344" w:rsidR="0069521C" w:rsidRDefault="0069521C" w:rsidP="00A403E3">
            <w:pPr>
              <w:pStyle w:val="NoSpacing"/>
              <w:rPr>
                <w:b/>
                <w:sz w:val="24"/>
              </w:rPr>
            </w:pPr>
          </w:p>
          <w:p w14:paraId="628043A1" w14:textId="77777777" w:rsidR="0069521C" w:rsidRDefault="0069521C" w:rsidP="00A403E3">
            <w:pPr>
              <w:pStyle w:val="NoSpacing"/>
              <w:rPr>
                <w:b/>
                <w:sz w:val="24"/>
              </w:rPr>
            </w:pPr>
          </w:p>
          <w:p w14:paraId="6F681687" w14:textId="39F4F469" w:rsidR="00A403E3" w:rsidRDefault="00A403E3" w:rsidP="00A403E3">
            <w:pPr>
              <w:pStyle w:val="NoSpacing"/>
              <w:rPr>
                <w:b/>
                <w:sz w:val="24"/>
              </w:rPr>
            </w:pPr>
            <w:r w:rsidRPr="0082049A">
              <w:rPr>
                <w:b/>
                <w:sz w:val="24"/>
              </w:rPr>
              <w:t xml:space="preserve">Requirement </w:t>
            </w:r>
            <w:r w:rsidR="00AC6B9C">
              <w:rPr>
                <w:b/>
                <w:sz w:val="24"/>
              </w:rPr>
              <w:t>3</w:t>
            </w:r>
            <w:r w:rsidRPr="0082049A">
              <w:rPr>
                <w:b/>
                <w:sz w:val="24"/>
              </w:rPr>
              <w:t xml:space="preserve">: </w:t>
            </w:r>
            <w:r>
              <w:rPr>
                <w:b/>
                <w:sz w:val="24"/>
              </w:rPr>
              <w:t>Sign up / Log in Page</w:t>
            </w:r>
          </w:p>
          <w:p w14:paraId="07353A86" w14:textId="77777777" w:rsidR="00A403E3" w:rsidRDefault="00A403E3" w:rsidP="00A403E3">
            <w:pPr>
              <w:pStyle w:val="NoSpacing"/>
              <w:rPr>
                <w:b/>
                <w:sz w:val="24"/>
              </w:rPr>
            </w:pPr>
          </w:p>
          <w:p w14:paraId="2012D55D" w14:textId="17867198" w:rsidR="00A403E3" w:rsidRPr="0082049A" w:rsidRDefault="00A403E3" w:rsidP="00A403E3">
            <w:pPr>
              <w:pStyle w:val="NoSpacing"/>
              <w:rPr>
                <w:b/>
                <w:sz w:val="24"/>
              </w:rPr>
            </w:pPr>
            <w:r>
              <w:rPr>
                <w:b/>
                <w:sz w:val="24"/>
              </w:rPr>
              <w:t xml:space="preserve">Requirement </w:t>
            </w:r>
            <w:r w:rsidR="00AC6B9C">
              <w:rPr>
                <w:b/>
                <w:sz w:val="24"/>
              </w:rPr>
              <w:t>3</w:t>
            </w:r>
            <w:r>
              <w:rPr>
                <w:b/>
                <w:sz w:val="24"/>
              </w:rPr>
              <w:t>.1</w:t>
            </w:r>
          </w:p>
          <w:p w14:paraId="0D900A7C" w14:textId="77777777" w:rsidR="00A403E3" w:rsidRDefault="00A403E3" w:rsidP="00A403E3">
            <w:pPr>
              <w:pStyle w:val="NoSpacing"/>
              <w:rPr>
                <w:b/>
              </w:rPr>
            </w:pPr>
          </w:p>
          <w:p w14:paraId="69EEE547" w14:textId="3B330E57" w:rsidR="00A403E3" w:rsidRDefault="00A403E3" w:rsidP="00A403E3">
            <w:pPr>
              <w:pStyle w:val="NoSpacing"/>
            </w:pPr>
            <w:r>
              <w:t xml:space="preserve">This would be the first page in the mobile app. The logo of the </w:t>
            </w:r>
            <w:r w:rsidR="00E36DD3">
              <w:t>company</w:t>
            </w:r>
            <w:r>
              <w:t xml:space="preserve"> should be </w:t>
            </w:r>
            <w:r w:rsidR="00774EF4">
              <w:t>placed</w:t>
            </w:r>
            <w:r>
              <w:t xml:space="preserve"> </w:t>
            </w:r>
            <w:r w:rsidR="00774EF4">
              <w:t>on</w:t>
            </w:r>
            <w:r>
              <w:t xml:space="preserve"> the top of the screen and the other text inputs and the buttons should be there as sketched in the </w:t>
            </w:r>
            <w:r w:rsidR="009505AA">
              <w:t>image</w:t>
            </w:r>
            <w:r w:rsidR="00774EF4">
              <w:t xml:space="preserve"> below</w:t>
            </w:r>
            <w:r>
              <w:t>. This screen will hav</w:t>
            </w:r>
            <w:r w:rsidR="00774EF4">
              <w:t xml:space="preserve">e </w:t>
            </w:r>
            <w:r>
              <w:t>multiple functionalities focusing on different functions.</w:t>
            </w:r>
          </w:p>
          <w:p w14:paraId="0CDEB168" w14:textId="77777777" w:rsidR="00A403E3" w:rsidRDefault="00A403E3" w:rsidP="00A403E3">
            <w:pPr>
              <w:pStyle w:val="NoSpacing"/>
            </w:pPr>
          </w:p>
          <w:p w14:paraId="5648A9BD" w14:textId="77777777" w:rsidR="00A403E3" w:rsidRDefault="00A403E3" w:rsidP="00A403E3">
            <w:pPr>
              <w:pStyle w:val="NoSpacing"/>
              <w:jc w:val="center"/>
            </w:pPr>
            <w:r w:rsidRPr="002D6B44">
              <w:rPr>
                <w:noProof/>
                <w:lang w:val="en-GB" w:eastAsia="en-GB"/>
              </w:rPr>
              <w:drawing>
                <wp:inline distT="0" distB="0" distL="0" distR="0" wp14:anchorId="2F63F145" wp14:editId="282BA4F5">
                  <wp:extent cx="2436332" cy="4606925"/>
                  <wp:effectExtent l="0" t="0" r="2540" b="3175"/>
                  <wp:docPr id="4" name="Picture 4" descr="C:\Users\Home\Desktop\Wire Frames\Sign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Desktop\Wire Frames\Sign i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4843" cy="4623018"/>
                          </a:xfrm>
                          <a:prstGeom prst="rect">
                            <a:avLst/>
                          </a:prstGeom>
                          <a:noFill/>
                          <a:ln>
                            <a:noFill/>
                          </a:ln>
                        </pic:spPr>
                      </pic:pic>
                    </a:graphicData>
                  </a:graphic>
                </wp:inline>
              </w:drawing>
            </w:r>
          </w:p>
          <w:p w14:paraId="3CA49206" w14:textId="77777777" w:rsidR="00A403E3" w:rsidRDefault="00A403E3" w:rsidP="00A403E3">
            <w:pPr>
              <w:pStyle w:val="NoSpacing"/>
              <w:jc w:val="center"/>
            </w:pPr>
          </w:p>
          <w:p w14:paraId="1082CC45" w14:textId="77777777" w:rsidR="00A403E3" w:rsidRDefault="00A403E3" w:rsidP="00A403E3">
            <w:pPr>
              <w:pStyle w:val="NoSpacing"/>
              <w:jc w:val="center"/>
            </w:pPr>
          </w:p>
          <w:p w14:paraId="04E32F9D" w14:textId="77777777" w:rsidR="00A403E3" w:rsidRDefault="00A403E3" w:rsidP="00A403E3">
            <w:pPr>
              <w:pStyle w:val="NoSpacing"/>
            </w:pPr>
          </w:p>
          <w:p w14:paraId="1AA64486" w14:textId="77777777" w:rsidR="00A403E3" w:rsidRDefault="00A403E3" w:rsidP="00A403E3">
            <w:pPr>
              <w:pStyle w:val="NoSpacing"/>
              <w:numPr>
                <w:ilvl w:val="0"/>
                <w:numId w:val="16"/>
              </w:numPr>
            </w:pPr>
            <w:r>
              <w:t>“Log In” Button.</w:t>
            </w:r>
          </w:p>
          <w:p w14:paraId="779F7BC7" w14:textId="77777777" w:rsidR="00A403E3" w:rsidRDefault="00A403E3" w:rsidP="00A403E3">
            <w:pPr>
              <w:pStyle w:val="NoSpacing"/>
              <w:ind w:left="720"/>
            </w:pPr>
          </w:p>
          <w:p w14:paraId="3C5C7CDA" w14:textId="77777777" w:rsidR="00A403E3" w:rsidRDefault="00A403E3" w:rsidP="009505AA">
            <w:pPr>
              <w:pStyle w:val="NoSpacing"/>
            </w:pPr>
            <w:r>
              <w:t>The user should be able to enter the user credentials to log in to the system. Email and password will be used as the credentials to the account.</w:t>
            </w:r>
          </w:p>
          <w:p w14:paraId="432E7EE7" w14:textId="77777777" w:rsidR="00A403E3" w:rsidRDefault="00A403E3" w:rsidP="00A403E3">
            <w:pPr>
              <w:pStyle w:val="NoSpacing"/>
              <w:ind w:left="720"/>
            </w:pPr>
          </w:p>
          <w:p w14:paraId="69C7373C" w14:textId="683A8A3D" w:rsidR="00A403E3" w:rsidRDefault="00A403E3" w:rsidP="009505AA">
            <w:pPr>
              <w:pStyle w:val="NoSpacing"/>
            </w:pPr>
            <w:r>
              <w:t xml:space="preserve">When the user </w:t>
            </w:r>
            <w:r w:rsidR="00774EF4">
              <w:t>clicks the</w:t>
            </w:r>
            <w:r>
              <w:t xml:space="preserve"> “Log In” button, the system should have a validation process on the entered credentials </w:t>
            </w:r>
            <w:r w:rsidR="00774EF4">
              <w:t>in order to verify the information provided.</w:t>
            </w:r>
          </w:p>
          <w:p w14:paraId="1A9EF867" w14:textId="77777777" w:rsidR="00A403E3" w:rsidRDefault="00A403E3" w:rsidP="00A403E3">
            <w:pPr>
              <w:pStyle w:val="NoSpacing"/>
              <w:ind w:left="720"/>
            </w:pPr>
          </w:p>
          <w:p w14:paraId="2E6D96FB" w14:textId="2F270D83" w:rsidR="00A403E3" w:rsidRPr="009505AA" w:rsidRDefault="00A403E3" w:rsidP="009505AA">
            <w:pPr>
              <w:pStyle w:val="NoSpacing"/>
              <w:ind w:left="720"/>
            </w:pPr>
            <w:r>
              <w:t xml:space="preserve">The validation should be done in the customer profile of the specific client. </w:t>
            </w:r>
          </w:p>
          <w:p w14:paraId="3D45DCBF" w14:textId="77777777" w:rsidR="00A403E3" w:rsidRPr="002D6B44" w:rsidRDefault="00A403E3" w:rsidP="00A403E3">
            <w:pPr>
              <w:pStyle w:val="NoSpacing"/>
            </w:pPr>
          </w:p>
          <w:p w14:paraId="3C3262C1" w14:textId="77777777" w:rsidR="00A403E3" w:rsidRDefault="00A403E3" w:rsidP="00A403E3">
            <w:pPr>
              <w:pStyle w:val="NoSpacing"/>
            </w:pPr>
            <w:r w:rsidRPr="00C752D5">
              <w:rPr>
                <w:b/>
                <w:bCs/>
              </w:rPr>
              <w:t>Condition 1 -</w:t>
            </w:r>
            <w:r>
              <w:t xml:space="preserve"> If the credentials match, the user should be able to login to the app successfully. </w:t>
            </w:r>
          </w:p>
          <w:p w14:paraId="74035802" w14:textId="77777777" w:rsidR="00A403E3" w:rsidRDefault="00A403E3" w:rsidP="00A403E3">
            <w:pPr>
              <w:pStyle w:val="NoSpacing"/>
              <w:rPr>
                <w:b/>
              </w:rPr>
            </w:pPr>
          </w:p>
          <w:p w14:paraId="3F543305" w14:textId="51770503" w:rsidR="00A403E3" w:rsidRDefault="00A403E3" w:rsidP="00A403E3">
            <w:pPr>
              <w:pStyle w:val="NoSpacing"/>
            </w:pPr>
            <w:r w:rsidRPr="00C752D5">
              <w:rPr>
                <w:b/>
                <w:bCs/>
              </w:rPr>
              <w:t xml:space="preserve">Condition </w:t>
            </w:r>
            <w:r>
              <w:rPr>
                <w:b/>
                <w:bCs/>
              </w:rPr>
              <w:t xml:space="preserve">2 </w:t>
            </w:r>
            <w:r w:rsidRPr="00C752D5">
              <w:rPr>
                <w:b/>
                <w:bCs/>
              </w:rPr>
              <w:t>-</w:t>
            </w:r>
            <w:r>
              <w:t xml:space="preserve"> If the credentials </w:t>
            </w:r>
            <w:r w:rsidR="00774EF4">
              <w:t>do</w:t>
            </w:r>
            <w:r>
              <w:t xml:space="preserve"> not match, there should be a pop-up with an error message “Login Failed. Try Again”. There should be a button named “Try Again” and when</w:t>
            </w:r>
            <w:r w:rsidR="00774EF4">
              <w:t xml:space="preserve"> the</w:t>
            </w:r>
            <w:r>
              <w:t xml:space="preserve"> user click</w:t>
            </w:r>
            <w:r w:rsidR="00774EF4">
              <w:t>s</w:t>
            </w:r>
            <w:r>
              <w:t xml:space="preserve"> it should take them back to the login screen. </w:t>
            </w:r>
          </w:p>
          <w:p w14:paraId="1C362F0B" w14:textId="77777777" w:rsidR="00A403E3" w:rsidRDefault="00A403E3" w:rsidP="00A403E3">
            <w:pPr>
              <w:pStyle w:val="NoSpacing"/>
            </w:pPr>
          </w:p>
          <w:p w14:paraId="65B785DF" w14:textId="77777777" w:rsidR="00A403E3" w:rsidRDefault="00A403E3" w:rsidP="00A403E3">
            <w:pPr>
              <w:pStyle w:val="NoSpacing"/>
            </w:pPr>
          </w:p>
          <w:p w14:paraId="4C97A3C9" w14:textId="77777777" w:rsidR="00A403E3" w:rsidRDefault="00A403E3" w:rsidP="00A403E3">
            <w:pPr>
              <w:pStyle w:val="NoSpacing"/>
            </w:pPr>
          </w:p>
          <w:p w14:paraId="707345CF" w14:textId="77777777" w:rsidR="00A403E3" w:rsidRDefault="00A403E3" w:rsidP="00A403E3">
            <w:pPr>
              <w:pStyle w:val="NoSpacing"/>
              <w:jc w:val="center"/>
            </w:pPr>
            <w:r w:rsidRPr="00C9014D">
              <w:rPr>
                <w:noProof/>
                <w:lang w:val="en-GB" w:eastAsia="en-GB"/>
              </w:rPr>
              <w:drawing>
                <wp:inline distT="0" distB="0" distL="0" distR="0" wp14:anchorId="2D640A05" wp14:editId="71E13270">
                  <wp:extent cx="2248677" cy="4492172"/>
                  <wp:effectExtent l="0" t="0" r="0" b="3810"/>
                  <wp:docPr id="8" name="Picture 8" descr="C:\Users\Home\Desktop\Wire Frames\Sign in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me\Desktop\Wire Frames\Sign in Erro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52293" cy="4499396"/>
                          </a:xfrm>
                          <a:prstGeom prst="rect">
                            <a:avLst/>
                          </a:prstGeom>
                          <a:noFill/>
                          <a:ln>
                            <a:noFill/>
                          </a:ln>
                        </pic:spPr>
                      </pic:pic>
                    </a:graphicData>
                  </a:graphic>
                </wp:inline>
              </w:drawing>
            </w:r>
          </w:p>
          <w:p w14:paraId="114A16B4" w14:textId="77777777" w:rsidR="00A403E3" w:rsidRDefault="00A403E3" w:rsidP="00A403E3">
            <w:pPr>
              <w:pStyle w:val="NoSpacing"/>
              <w:jc w:val="center"/>
            </w:pPr>
          </w:p>
          <w:p w14:paraId="6255BEA5" w14:textId="77777777" w:rsidR="00A403E3" w:rsidRDefault="00A403E3" w:rsidP="00A403E3">
            <w:pPr>
              <w:pStyle w:val="NoSpacing"/>
              <w:jc w:val="center"/>
            </w:pPr>
          </w:p>
          <w:p w14:paraId="0E7FB62E" w14:textId="7E013275" w:rsidR="00A403E3" w:rsidRPr="00C752D5" w:rsidRDefault="00A403E3" w:rsidP="00A403E3">
            <w:pPr>
              <w:pStyle w:val="NoSpacing"/>
              <w:rPr>
                <w:b/>
                <w:sz w:val="24"/>
              </w:rPr>
            </w:pPr>
            <w:r w:rsidRPr="00C752D5">
              <w:rPr>
                <w:b/>
                <w:sz w:val="24"/>
              </w:rPr>
              <w:t xml:space="preserve">Requirement </w:t>
            </w:r>
            <w:r w:rsidR="00AC6B9C">
              <w:rPr>
                <w:b/>
                <w:sz w:val="24"/>
              </w:rPr>
              <w:t>3</w:t>
            </w:r>
            <w:r w:rsidRPr="00C752D5">
              <w:rPr>
                <w:b/>
                <w:sz w:val="24"/>
              </w:rPr>
              <w:t>.2</w:t>
            </w:r>
            <w:r>
              <w:rPr>
                <w:b/>
                <w:sz w:val="24"/>
              </w:rPr>
              <w:t xml:space="preserve"> – Forget Password </w:t>
            </w:r>
          </w:p>
          <w:p w14:paraId="547CCE50" w14:textId="77777777" w:rsidR="00A403E3" w:rsidRDefault="00A403E3" w:rsidP="00A403E3">
            <w:pPr>
              <w:pStyle w:val="NoSpacing"/>
            </w:pPr>
          </w:p>
          <w:p w14:paraId="5303B777" w14:textId="77777777" w:rsidR="00A403E3" w:rsidRDefault="00A403E3" w:rsidP="00A403E3">
            <w:pPr>
              <w:pStyle w:val="NoSpacing"/>
              <w:ind w:left="720"/>
            </w:pPr>
            <w:r>
              <w:t>This button will be used when the user forgets the password. The user should be able to reset the password by clicking this button. When the user clicks this button, it should redirect to another screen where the user should be able to enter the email to send a link where the user can reset the password by clicking the link in the email.</w:t>
            </w:r>
          </w:p>
          <w:p w14:paraId="50A2395B" w14:textId="77777777" w:rsidR="00A403E3" w:rsidRDefault="00A403E3" w:rsidP="00A403E3">
            <w:pPr>
              <w:pStyle w:val="NoSpacing"/>
              <w:ind w:left="720"/>
            </w:pPr>
            <w:r>
              <w:t>The redirected screen should be like as follows,</w:t>
            </w:r>
          </w:p>
          <w:p w14:paraId="7A7F2BD3" w14:textId="77777777" w:rsidR="00A403E3" w:rsidRDefault="00A403E3" w:rsidP="00A403E3">
            <w:pPr>
              <w:pStyle w:val="NoSpacing"/>
              <w:ind w:left="720"/>
            </w:pPr>
          </w:p>
          <w:p w14:paraId="7BC140B3" w14:textId="59F6179F" w:rsidR="00A403E3" w:rsidRDefault="008C0C04" w:rsidP="00A403E3">
            <w:pPr>
              <w:pStyle w:val="NoSpacing"/>
              <w:ind w:left="720"/>
              <w:jc w:val="center"/>
            </w:pPr>
            <w:r w:rsidRPr="008C0C04">
              <w:rPr>
                <w:noProof/>
                <w:lang w:val="en-GB" w:eastAsia="en-GB"/>
              </w:rPr>
              <w:lastRenderedPageBreak/>
              <w:drawing>
                <wp:inline distT="0" distB="0" distL="0" distR="0" wp14:anchorId="1DF4F5B5" wp14:editId="533F90DE">
                  <wp:extent cx="1884784" cy="3765224"/>
                  <wp:effectExtent l="0" t="0" r="0" b="0"/>
                  <wp:docPr id="7" name="Picture 7" descr="C:\Users\Home\Desktop\Wire Frames\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Desktop\Wire Frames\forgot passwo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99281" cy="3794184"/>
                          </a:xfrm>
                          <a:prstGeom prst="rect">
                            <a:avLst/>
                          </a:prstGeom>
                          <a:noFill/>
                          <a:ln>
                            <a:noFill/>
                          </a:ln>
                        </pic:spPr>
                      </pic:pic>
                    </a:graphicData>
                  </a:graphic>
                </wp:inline>
              </w:drawing>
            </w:r>
          </w:p>
          <w:p w14:paraId="3FDC0764" w14:textId="153802B1" w:rsidR="00A403E3" w:rsidRDefault="00A403E3" w:rsidP="00A403E3">
            <w:pPr>
              <w:pStyle w:val="NoSpacing"/>
              <w:ind w:left="720"/>
              <w:jc w:val="center"/>
            </w:pPr>
          </w:p>
          <w:p w14:paraId="7714649C" w14:textId="77777777" w:rsidR="00A403E3" w:rsidRDefault="00A403E3" w:rsidP="00A403E3">
            <w:pPr>
              <w:pStyle w:val="NoSpacing"/>
              <w:ind w:left="720"/>
            </w:pPr>
          </w:p>
          <w:p w14:paraId="75253B8D" w14:textId="61432A1C" w:rsidR="002B6050" w:rsidRDefault="00A403E3" w:rsidP="002B6050">
            <w:pPr>
              <w:pStyle w:val="NoSpacing"/>
              <w:ind w:left="720"/>
            </w:pPr>
            <w:r w:rsidRPr="00C752D5">
              <w:rPr>
                <w:b/>
                <w:bCs/>
              </w:rPr>
              <w:t>Condition 1 –</w:t>
            </w:r>
            <w:r>
              <w:t xml:space="preserve"> There are no email ID matched in the database. If there is no email ID </w:t>
            </w:r>
            <w:r w:rsidR="00774EF4">
              <w:t>that</w:t>
            </w:r>
            <w:r>
              <w:t xml:space="preserve"> matches with the backend database, an error message should be displayed. “</w:t>
            </w:r>
            <w:r w:rsidRPr="00C752D5">
              <w:rPr>
                <w:color w:val="FF0000"/>
              </w:rPr>
              <w:t xml:space="preserve">No profile found for this email </w:t>
            </w:r>
            <w:r w:rsidR="0069521C">
              <w:rPr>
                <w:color w:val="FF0000"/>
              </w:rPr>
              <w:t>address</w:t>
            </w:r>
            <w:r>
              <w:t xml:space="preserve">” </w:t>
            </w:r>
          </w:p>
          <w:p w14:paraId="6E61AE4C" w14:textId="77777777" w:rsidR="009505AA" w:rsidRDefault="009505AA" w:rsidP="009505AA">
            <w:pPr>
              <w:pStyle w:val="NoSpacing"/>
            </w:pPr>
          </w:p>
          <w:p w14:paraId="023EE2B3" w14:textId="3613601A" w:rsidR="008C0C04" w:rsidRDefault="008C0C04" w:rsidP="009505AA">
            <w:pPr>
              <w:pStyle w:val="NoSpacing"/>
              <w:ind w:left="720"/>
            </w:pPr>
            <w:r>
              <w:t xml:space="preserve">The </w:t>
            </w:r>
            <w:r w:rsidR="004374D0">
              <w:t>pop-up</w:t>
            </w:r>
            <w:r>
              <w:t xml:space="preserve"> screen should be like the sketch as below.</w:t>
            </w:r>
          </w:p>
          <w:p w14:paraId="418BAE84" w14:textId="6CC0A56D" w:rsidR="008C0C04" w:rsidRPr="002B6050" w:rsidRDefault="008C0C04" w:rsidP="008C0C04">
            <w:pPr>
              <w:pStyle w:val="NoSpacing"/>
              <w:ind w:left="720"/>
              <w:jc w:val="center"/>
            </w:pPr>
            <w:r w:rsidRPr="008C0C04">
              <w:rPr>
                <w:noProof/>
                <w:lang w:val="en-GB" w:eastAsia="en-GB"/>
              </w:rPr>
              <w:drawing>
                <wp:inline distT="0" distB="0" distL="0" distR="0" wp14:anchorId="45635642" wp14:editId="544272ED">
                  <wp:extent cx="1576770" cy="3149908"/>
                  <wp:effectExtent l="0" t="0" r="0" b="0"/>
                  <wp:docPr id="6" name="Picture 6" descr="C:\Users\Home\Desktop\Wire Frames\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Wire Frames\forgot password.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94394" cy="3185114"/>
                          </a:xfrm>
                          <a:prstGeom prst="rect">
                            <a:avLst/>
                          </a:prstGeom>
                          <a:noFill/>
                          <a:ln>
                            <a:noFill/>
                          </a:ln>
                        </pic:spPr>
                      </pic:pic>
                    </a:graphicData>
                  </a:graphic>
                </wp:inline>
              </w:drawing>
            </w:r>
          </w:p>
          <w:p w14:paraId="47A422C4" w14:textId="77777777" w:rsidR="00A403E3" w:rsidRDefault="00A403E3" w:rsidP="009505AA">
            <w:pPr>
              <w:pStyle w:val="NoSpacing"/>
            </w:pPr>
          </w:p>
          <w:p w14:paraId="7ED6A2C6" w14:textId="77777777" w:rsidR="00A403E3" w:rsidRDefault="00A403E3" w:rsidP="00A403E3">
            <w:pPr>
              <w:pStyle w:val="NoSpacing"/>
              <w:ind w:left="720"/>
            </w:pPr>
            <w:r w:rsidRPr="00C752D5">
              <w:rPr>
                <w:b/>
                <w:bCs/>
              </w:rPr>
              <w:t>Condition 2 -</w:t>
            </w:r>
            <w:r>
              <w:t xml:space="preserve"> When the user enters the email and click on “send” button, the link should be sent to the particular email. When the user clicks on the link, the link should ask for the new password. The sketch for the screen would be as follows.</w:t>
            </w:r>
          </w:p>
          <w:p w14:paraId="0B2F8383" w14:textId="77777777" w:rsidR="00A403E3" w:rsidRDefault="00A403E3" w:rsidP="00A403E3">
            <w:pPr>
              <w:pStyle w:val="NoSpacing"/>
            </w:pPr>
          </w:p>
          <w:p w14:paraId="5DE97D65" w14:textId="3468819C" w:rsidR="00A403E3" w:rsidRDefault="00A403E3" w:rsidP="009505AA">
            <w:pPr>
              <w:pStyle w:val="NoSpacing"/>
              <w:ind w:left="720"/>
              <w:jc w:val="center"/>
            </w:pPr>
            <w:r w:rsidRPr="00AB3031">
              <w:rPr>
                <w:noProof/>
                <w:lang w:val="en-GB" w:eastAsia="en-GB"/>
              </w:rPr>
              <w:drawing>
                <wp:inline distT="0" distB="0" distL="0" distR="0" wp14:anchorId="7BFEFCCF" wp14:editId="65A55E15">
                  <wp:extent cx="3096598" cy="2752531"/>
                  <wp:effectExtent l="0" t="0" r="2540" b="3810"/>
                  <wp:docPr id="10" name="Picture 10" descr="C:\Users\Home\Desktop\Wire Frames\Reset Password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me\Desktop\Wire Frames\Reset Password Link.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2435" cy="2757720"/>
                          </a:xfrm>
                          <a:prstGeom prst="rect">
                            <a:avLst/>
                          </a:prstGeom>
                          <a:noFill/>
                          <a:ln>
                            <a:noFill/>
                          </a:ln>
                        </pic:spPr>
                      </pic:pic>
                    </a:graphicData>
                  </a:graphic>
                </wp:inline>
              </w:drawing>
            </w:r>
          </w:p>
          <w:p w14:paraId="617C732A" w14:textId="77777777" w:rsidR="00A403E3" w:rsidRDefault="00A403E3" w:rsidP="00A403E3">
            <w:pPr>
              <w:pStyle w:val="NoSpacing"/>
              <w:ind w:left="720"/>
            </w:pPr>
          </w:p>
          <w:p w14:paraId="7E5B0C8A" w14:textId="5FD704B3" w:rsidR="00A403E3" w:rsidRDefault="00A403E3" w:rsidP="00A403E3">
            <w:pPr>
              <w:pStyle w:val="NoSpacing"/>
              <w:ind w:left="720"/>
            </w:pPr>
            <w:r>
              <w:t>When the user enter</w:t>
            </w:r>
            <w:r w:rsidR="00774EF4">
              <w:t>s</w:t>
            </w:r>
            <w:r>
              <w:t xml:space="preserve"> the password here to reset, the system should not let the input box copy and paste any text there. User has to enter the password and confirm it manually by entering the password. </w:t>
            </w:r>
          </w:p>
          <w:p w14:paraId="05FCF4C2" w14:textId="77777777" w:rsidR="00A403E3" w:rsidRDefault="00A403E3" w:rsidP="00A403E3">
            <w:pPr>
              <w:pStyle w:val="NoSpacing"/>
              <w:ind w:left="720"/>
            </w:pPr>
          </w:p>
          <w:p w14:paraId="54467C3C" w14:textId="30B9E7D6" w:rsidR="00A403E3" w:rsidRDefault="00A403E3" w:rsidP="00A403E3">
            <w:pPr>
              <w:pStyle w:val="NoSpacing"/>
              <w:ind w:left="720"/>
            </w:pPr>
            <w:r>
              <w:t>If the user enters the password and the password is accepted by the system, there should be a pop-up saying that the password has been changed successfully. The sketch for that screen should be as follows</w:t>
            </w:r>
            <w:r w:rsidR="00E36DD3">
              <w:t>.</w:t>
            </w:r>
          </w:p>
          <w:p w14:paraId="2F18E7C2" w14:textId="77777777" w:rsidR="00A403E3" w:rsidRDefault="00A403E3" w:rsidP="00A403E3">
            <w:pPr>
              <w:pStyle w:val="NoSpacing"/>
              <w:ind w:left="720"/>
            </w:pPr>
          </w:p>
          <w:p w14:paraId="697FCEC6" w14:textId="77777777" w:rsidR="00A403E3" w:rsidRDefault="00A403E3" w:rsidP="00A403E3">
            <w:pPr>
              <w:pStyle w:val="NoSpacing"/>
            </w:pPr>
          </w:p>
          <w:p w14:paraId="672C5ED7" w14:textId="77777777" w:rsidR="00A403E3" w:rsidRDefault="00A403E3" w:rsidP="00A403E3">
            <w:pPr>
              <w:pStyle w:val="NoSpacing"/>
              <w:ind w:left="720"/>
              <w:jc w:val="center"/>
            </w:pPr>
            <w:r w:rsidRPr="00802756">
              <w:rPr>
                <w:noProof/>
                <w:lang w:val="en-GB" w:eastAsia="en-GB"/>
              </w:rPr>
              <w:drawing>
                <wp:inline distT="0" distB="0" distL="0" distR="0" wp14:anchorId="2109BA53" wp14:editId="24AD1C13">
                  <wp:extent cx="3219061" cy="2861389"/>
                  <wp:effectExtent l="0" t="0" r="0" b="0"/>
                  <wp:docPr id="11" name="Picture 11" descr="C:\Users\Home\Desktop\Wire Frames\Reset pop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me\Desktop\Wire Frames\Reset pop u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9946" cy="2879953"/>
                          </a:xfrm>
                          <a:prstGeom prst="rect">
                            <a:avLst/>
                          </a:prstGeom>
                          <a:noFill/>
                          <a:ln>
                            <a:noFill/>
                          </a:ln>
                        </pic:spPr>
                      </pic:pic>
                    </a:graphicData>
                  </a:graphic>
                </wp:inline>
              </w:drawing>
            </w:r>
          </w:p>
          <w:p w14:paraId="2C3F40F0" w14:textId="77777777" w:rsidR="00A403E3" w:rsidRDefault="00A403E3" w:rsidP="00A403E3">
            <w:pPr>
              <w:pStyle w:val="NoSpacing"/>
              <w:ind w:left="720"/>
              <w:jc w:val="center"/>
            </w:pPr>
          </w:p>
          <w:p w14:paraId="6854C6C2" w14:textId="44C661F7" w:rsidR="00A403E3" w:rsidRPr="002B6050" w:rsidRDefault="00A403E3" w:rsidP="00A403E3">
            <w:pPr>
              <w:pStyle w:val="NoSpacing"/>
              <w:rPr>
                <w:b/>
              </w:rPr>
            </w:pPr>
            <w:r w:rsidRPr="002B6050">
              <w:rPr>
                <w:b/>
              </w:rPr>
              <w:lastRenderedPageBreak/>
              <w:t xml:space="preserve">Requirement </w:t>
            </w:r>
            <w:r w:rsidR="00AC6B9C">
              <w:rPr>
                <w:b/>
              </w:rPr>
              <w:t>3</w:t>
            </w:r>
            <w:r w:rsidRPr="002B6050">
              <w:rPr>
                <w:b/>
              </w:rPr>
              <w:t>.3 “Sign Up” button.</w:t>
            </w:r>
          </w:p>
          <w:p w14:paraId="1759FBA9" w14:textId="77777777" w:rsidR="00A403E3" w:rsidRDefault="00A403E3" w:rsidP="00A403E3">
            <w:pPr>
              <w:pStyle w:val="NoSpacing"/>
            </w:pPr>
          </w:p>
          <w:p w14:paraId="72184D8B" w14:textId="1417355B" w:rsidR="00A403E3" w:rsidRDefault="00A403E3" w:rsidP="00A403E3">
            <w:pPr>
              <w:pStyle w:val="NoSpacing"/>
            </w:pPr>
            <w:r w:rsidRPr="002B6050">
              <w:rPr>
                <w:b/>
              </w:rPr>
              <w:t>Register Step 1</w:t>
            </w:r>
            <w:r>
              <w:t xml:space="preserve"> </w:t>
            </w:r>
            <w:r>
              <w:sym w:font="Wingdings" w:char="F0E0"/>
            </w:r>
            <w:r>
              <w:t xml:space="preserve"> Get Started</w:t>
            </w:r>
          </w:p>
          <w:p w14:paraId="2963D4D1" w14:textId="77777777" w:rsidR="00A403E3" w:rsidRDefault="00A403E3" w:rsidP="00A403E3">
            <w:pPr>
              <w:pStyle w:val="NoSpacing"/>
            </w:pPr>
          </w:p>
          <w:p w14:paraId="75E8318F" w14:textId="77777777" w:rsidR="00A403E3" w:rsidRDefault="00A403E3" w:rsidP="00A403E3">
            <w:pPr>
              <w:pStyle w:val="NoSpacing"/>
              <w:ind w:left="720"/>
            </w:pPr>
            <w:r>
              <w:t>This button will be used to create a new account for the user. When this button is clicked, the screen should redirect to another screen where the user will be able to enter the details that the system wants. The redirected screen should be like as follows.</w:t>
            </w:r>
          </w:p>
          <w:p w14:paraId="67C240C5" w14:textId="77777777" w:rsidR="00A403E3" w:rsidRDefault="00A403E3" w:rsidP="00A403E3">
            <w:pPr>
              <w:pStyle w:val="NoSpacing"/>
              <w:ind w:left="720"/>
            </w:pPr>
          </w:p>
          <w:p w14:paraId="223BAF4B" w14:textId="77777777" w:rsidR="00A403E3" w:rsidRDefault="00A403E3" w:rsidP="00A403E3">
            <w:pPr>
              <w:pStyle w:val="NoSpacing"/>
              <w:ind w:left="720"/>
              <w:jc w:val="center"/>
            </w:pPr>
            <w:r w:rsidRPr="00802756">
              <w:rPr>
                <w:noProof/>
                <w:lang w:val="en-GB" w:eastAsia="en-GB"/>
              </w:rPr>
              <w:drawing>
                <wp:inline distT="0" distB="0" distL="0" distR="0" wp14:anchorId="14F78FD5" wp14:editId="78559779">
                  <wp:extent cx="2125163" cy="4245428"/>
                  <wp:effectExtent l="0" t="0" r="0" b="0"/>
                  <wp:docPr id="12" name="Picture 12" descr="C:\Users\Home\Desktop\Wire Frames\Sign U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me\Desktop\Wire Frames\Sign Up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38973" cy="4273016"/>
                          </a:xfrm>
                          <a:prstGeom prst="rect">
                            <a:avLst/>
                          </a:prstGeom>
                          <a:noFill/>
                          <a:ln>
                            <a:noFill/>
                          </a:ln>
                        </pic:spPr>
                      </pic:pic>
                    </a:graphicData>
                  </a:graphic>
                </wp:inline>
              </w:drawing>
            </w:r>
          </w:p>
          <w:p w14:paraId="66C08F09" w14:textId="77777777" w:rsidR="00A403E3" w:rsidRDefault="00A403E3" w:rsidP="00A403E3">
            <w:pPr>
              <w:pStyle w:val="NoSpacing"/>
            </w:pPr>
          </w:p>
          <w:tbl>
            <w:tblPr>
              <w:tblStyle w:val="GridTable1Light-Accent5"/>
              <w:tblW w:w="0" w:type="auto"/>
              <w:tblLayout w:type="fixed"/>
              <w:tblLook w:val="04A0" w:firstRow="1" w:lastRow="0" w:firstColumn="1" w:lastColumn="0" w:noHBand="0" w:noVBand="1"/>
            </w:tblPr>
            <w:tblGrid>
              <w:gridCol w:w="2733"/>
              <w:gridCol w:w="2733"/>
              <w:gridCol w:w="2734"/>
              <w:gridCol w:w="2734"/>
            </w:tblGrid>
            <w:tr w:rsidR="00A403E3" w14:paraId="13613A4D" w14:textId="77777777" w:rsidTr="002B6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Pr>
                <w:p w14:paraId="043C2E5B" w14:textId="77777777" w:rsidR="00A403E3" w:rsidRPr="00524535" w:rsidRDefault="00A403E3" w:rsidP="00A403E3">
                  <w:pPr>
                    <w:pStyle w:val="NoSpacing"/>
                    <w:jc w:val="center"/>
                    <w:rPr>
                      <w:b w:val="0"/>
                      <w:bCs w:val="0"/>
                    </w:rPr>
                  </w:pPr>
                  <w:r w:rsidRPr="00524535">
                    <w:rPr>
                      <w:b w:val="0"/>
                      <w:bCs w:val="0"/>
                    </w:rPr>
                    <w:t>Label Name</w:t>
                  </w:r>
                </w:p>
              </w:tc>
              <w:tc>
                <w:tcPr>
                  <w:tcW w:w="2733" w:type="dxa"/>
                </w:tcPr>
                <w:p w14:paraId="13CB039F" w14:textId="77777777" w:rsidR="00A403E3" w:rsidRPr="00524535" w:rsidRDefault="00A403E3" w:rsidP="00A403E3">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Type of Field</w:t>
                  </w:r>
                </w:p>
              </w:tc>
              <w:tc>
                <w:tcPr>
                  <w:tcW w:w="2734" w:type="dxa"/>
                </w:tcPr>
                <w:p w14:paraId="6E56A4D4" w14:textId="77777777" w:rsidR="00A403E3" w:rsidRPr="00524535" w:rsidRDefault="00A403E3" w:rsidP="00A403E3">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Optional / Mandatory</w:t>
                  </w:r>
                </w:p>
              </w:tc>
              <w:tc>
                <w:tcPr>
                  <w:tcW w:w="2734" w:type="dxa"/>
                </w:tcPr>
                <w:p w14:paraId="0CFE5074" w14:textId="77777777" w:rsidR="00A403E3" w:rsidRPr="00524535" w:rsidRDefault="00A403E3" w:rsidP="00A403E3">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Special Comment</w:t>
                  </w:r>
                </w:p>
              </w:tc>
            </w:tr>
            <w:tr w:rsidR="00A403E3" w14:paraId="638FF274" w14:textId="77777777" w:rsidTr="002B6050">
              <w:tc>
                <w:tcPr>
                  <w:cnfStyle w:val="001000000000" w:firstRow="0" w:lastRow="0" w:firstColumn="1" w:lastColumn="0" w:oddVBand="0" w:evenVBand="0" w:oddHBand="0" w:evenHBand="0" w:firstRowFirstColumn="0" w:firstRowLastColumn="0" w:lastRowFirstColumn="0" w:lastRowLastColumn="0"/>
                  <w:tcW w:w="2733" w:type="dxa"/>
                </w:tcPr>
                <w:p w14:paraId="14064C61" w14:textId="77777777" w:rsidR="00A403E3" w:rsidRDefault="00A403E3" w:rsidP="00A403E3">
                  <w:pPr>
                    <w:pStyle w:val="NoSpacing"/>
                  </w:pPr>
                  <w:r>
                    <w:t>Email</w:t>
                  </w:r>
                </w:p>
              </w:tc>
              <w:tc>
                <w:tcPr>
                  <w:tcW w:w="2733" w:type="dxa"/>
                </w:tcPr>
                <w:p w14:paraId="50ACE5C0"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Textbox</w:t>
                  </w:r>
                </w:p>
              </w:tc>
              <w:tc>
                <w:tcPr>
                  <w:tcW w:w="2734" w:type="dxa"/>
                </w:tcPr>
                <w:p w14:paraId="13F6DFA7"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Mandatory</w:t>
                  </w:r>
                </w:p>
              </w:tc>
              <w:tc>
                <w:tcPr>
                  <w:tcW w:w="2734" w:type="dxa"/>
                </w:tcPr>
                <w:p w14:paraId="00EEC889"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 xml:space="preserve">Email validation should be done! </w:t>
                  </w:r>
                </w:p>
              </w:tc>
            </w:tr>
            <w:tr w:rsidR="00A403E3" w14:paraId="09F8975D" w14:textId="77777777" w:rsidTr="002B6050">
              <w:tc>
                <w:tcPr>
                  <w:cnfStyle w:val="001000000000" w:firstRow="0" w:lastRow="0" w:firstColumn="1" w:lastColumn="0" w:oddVBand="0" w:evenVBand="0" w:oddHBand="0" w:evenHBand="0" w:firstRowFirstColumn="0" w:firstRowLastColumn="0" w:lastRowFirstColumn="0" w:lastRowLastColumn="0"/>
                  <w:tcW w:w="2733" w:type="dxa"/>
                </w:tcPr>
                <w:p w14:paraId="24553F4F" w14:textId="77777777" w:rsidR="00A403E3" w:rsidRDefault="00A403E3" w:rsidP="00A403E3">
                  <w:pPr>
                    <w:pStyle w:val="NoSpacing"/>
                  </w:pPr>
                  <w:r>
                    <w:t>Confirm Email</w:t>
                  </w:r>
                </w:p>
              </w:tc>
              <w:tc>
                <w:tcPr>
                  <w:tcW w:w="2733" w:type="dxa"/>
                </w:tcPr>
                <w:p w14:paraId="756A7F9B"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Textbox</w:t>
                  </w:r>
                </w:p>
              </w:tc>
              <w:tc>
                <w:tcPr>
                  <w:tcW w:w="2734" w:type="dxa"/>
                </w:tcPr>
                <w:p w14:paraId="11AE4935"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Mandatory</w:t>
                  </w:r>
                </w:p>
              </w:tc>
              <w:tc>
                <w:tcPr>
                  <w:tcW w:w="2734" w:type="dxa"/>
                </w:tcPr>
                <w:p w14:paraId="663B3F4F"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Confirm Email should be same as “Email”. If it does not match, it should display an error message. “Confirm Email mismatch with Email”</w:t>
                  </w:r>
                </w:p>
              </w:tc>
            </w:tr>
            <w:tr w:rsidR="00A403E3" w14:paraId="630417EF" w14:textId="77777777" w:rsidTr="002B6050">
              <w:tc>
                <w:tcPr>
                  <w:cnfStyle w:val="001000000000" w:firstRow="0" w:lastRow="0" w:firstColumn="1" w:lastColumn="0" w:oddVBand="0" w:evenVBand="0" w:oddHBand="0" w:evenHBand="0" w:firstRowFirstColumn="0" w:firstRowLastColumn="0" w:lastRowFirstColumn="0" w:lastRowLastColumn="0"/>
                  <w:tcW w:w="2733" w:type="dxa"/>
                </w:tcPr>
                <w:p w14:paraId="20D38036" w14:textId="77777777" w:rsidR="00A403E3" w:rsidRDefault="00A403E3" w:rsidP="00A403E3">
                  <w:pPr>
                    <w:pStyle w:val="NoSpacing"/>
                  </w:pPr>
                  <w:r>
                    <w:t>Password</w:t>
                  </w:r>
                </w:p>
              </w:tc>
              <w:tc>
                <w:tcPr>
                  <w:tcW w:w="2733" w:type="dxa"/>
                </w:tcPr>
                <w:p w14:paraId="6CEA5EA6"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Textbox</w:t>
                  </w:r>
                </w:p>
              </w:tc>
              <w:tc>
                <w:tcPr>
                  <w:tcW w:w="2734" w:type="dxa"/>
                </w:tcPr>
                <w:p w14:paraId="763DE7A2"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Mandatory</w:t>
                  </w:r>
                </w:p>
              </w:tc>
              <w:tc>
                <w:tcPr>
                  <w:tcW w:w="2734" w:type="dxa"/>
                </w:tcPr>
                <w:p w14:paraId="3FEC3042"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p>
              </w:tc>
            </w:tr>
            <w:tr w:rsidR="00A403E3" w14:paraId="3A498AD0" w14:textId="77777777" w:rsidTr="002B6050">
              <w:tc>
                <w:tcPr>
                  <w:cnfStyle w:val="001000000000" w:firstRow="0" w:lastRow="0" w:firstColumn="1" w:lastColumn="0" w:oddVBand="0" w:evenVBand="0" w:oddHBand="0" w:evenHBand="0" w:firstRowFirstColumn="0" w:firstRowLastColumn="0" w:lastRowFirstColumn="0" w:lastRowLastColumn="0"/>
                  <w:tcW w:w="2733" w:type="dxa"/>
                </w:tcPr>
                <w:p w14:paraId="2F17225D" w14:textId="77777777" w:rsidR="00A403E3" w:rsidRDefault="00A403E3" w:rsidP="00A403E3">
                  <w:pPr>
                    <w:pStyle w:val="NoSpacing"/>
                  </w:pPr>
                  <w:r>
                    <w:t xml:space="preserve">Confirm Password </w:t>
                  </w:r>
                </w:p>
              </w:tc>
              <w:tc>
                <w:tcPr>
                  <w:tcW w:w="2733" w:type="dxa"/>
                </w:tcPr>
                <w:p w14:paraId="258E0AE6"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Textbox</w:t>
                  </w:r>
                </w:p>
              </w:tc>
              <w:tc>
                <w:tcPr>
                  <w:tcW w:w="2734" w:type="dxa"/>
                </w:tcPr>
                <w:p w14:paraId="5544ED79"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Mandatory</w:t>
                  </w:r>
                </w:p>
              </w:tc>
              <w:tc>
                <w:tcPr>
                  <w:tcW w:w="2734" w:type="dxa"/>
                </w:tcPr>
                <w:p w14:paraId="50572594" w14:textId="6415E6FE"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 xml:space="preserve">Confirm Password should be same as “Password”. If it does not match, it should display an error message. </w:t>
                  </w:r>
                  <w:r>
                    <w:lastRenderedPageBreak/>
                    <w:t>“</w:t>
                  </w:r>
                  <w:r w:rsidR="00AB6E06">
                    <w:t>Password does not match. Please re-enter the password</w:t>
                  </w:r>
                  <w:r>
                    <w:t>”</w:t>
                  </w:r>
                </w:p>
              </w:tc>
            </w:tr>
            <w:tr w:rsidR="00A403E3" w14:paraId="555DF2C4" w14:textId="77777777" w:rsidTr="002B6050">
              <w:tc>
                <w:tcPr>
                  <w:cnfStyle w:val="001000000000" w:firstRow="0" w:lastRow="0" w:firstColumn="1" w:lastColumn="0" w:oddVBand="0" w:evenVBand="0" w:oddHBand="0" w:evenHBand="0" w:firstRowFirstColumn="0" w:firstRowLastColumn="0" w:lastRowFirstColumn="0" w:lastRowLastColumn="0"/>
                  <w:tcW w:w="2733" w:type="dxa"/>
                </w:tcPr>
                <w:p w14:paraId="325F248E" w14:textId="77777777" w:rsidR="00A403E3" w:rsidRDefault="00A403E3" w:rsidP="00A403E3">
                  <w:pPr>
                    <w:pStyle w:val="NoSpacing"/>
                  </w:pPr>
                  <w:r>
                    <w:lastRenderedPageBreak/>
                    <w:t xml:space="preserve">Next </w:t>
                  </w:r>
                </w:p>
              </w:tc>
              <w:tc>
                <w:tcPr>
                  <w:tcW w:w="2733" w:type="dxa"/>
                </w:tcPr>
                <w:p w14:paraId="070A3102"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Button</w:t>
                  </w:r>
                </w:p>
              </w:tc>
              <w:tc>
                <w:tcPr>
                  <w:tcW w:w="2734" w:type="dxa"/>
                </w:tcPr>
                <w:p w14:paraId="2D06CFE7"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p>
              </w:tc>
              <w:tc>
                <w:tcPr>
                  <w:tcW w:w="2734" w:type="dxa"/>
                </w:tcPr>
                <w:p w14:paraId="796290E7" w14:textId="020ABD1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 xml:space="preserve">Should take </w:t>
                  </w:r>
                  <w:r w:rsidR="00AB6E06">
                    <w:t xml:space="preserve">user </w:t>
                  </w:r>
                  <w:r>
                    <w:t xml:space="preserve">to the next page! </w:t>
                  </w:r>
                </w:p>
              </w:tc>
            </w:tr>
          </w:tbl>
          <w:p w14:paraId="103724FE" w14:textId="77777777" w:rsidR="00A403E3" w:rsidRDefault="00A403E3" w:rsidP="00A403E3">
            <w:pPr>
              <w:pStyle w:val="NoSpacing"/>
            </w:pPr>
          </w:p>
          <w:p w14:paraId="2E92EB4F" w14:textId="77777777" w:rsidR="00A403E3" w:rsidRPr="002B6050" w:rsidRDefault="00A403E3" w:rsidP="00A403E3">
            <w:pPr>
              <w:pStyle w:val="NoSpacing"/>
              <w:rPr>
                <w:b/>
              </w:rPr>
            </w:pPr>
            <w:r w:rsidRPr="002B6050">
              <w:rPr>
                <w:b/>
              </w:rPr>
              <w:t xml:space="preserve">Register Step 2 </w:t>
            </w:r>
            <w:r w:rsidRPr="002B6050">
              <w:rPr>
                <w:b/>
              </w:rPr>
              <w:sym w:font="Wingdings" w:char="F0E0"/>
            </w:r>
            <w:r w:rsidRPr="002B6050">
              <w:rPr>
                <w:b/>
              </w:rPr>
              <w:t xml:space="preserve"> Personal Information </w:t>
            </w:r>
          </w:p>
          <w:p w14:paraId="5559F0AB" w14:textId="77777777" w:rsidR="00A403E3" w:rsidRDefault="00A403E3" w:rsidP="00A403E3">
            <w:pPr>
              <w:pStyle w:val="NoSpacing"/>
            </w:pPr>
          </w:p>
          <w:p w14:paraId="7672A815" w14:textId="165A7416" w:rsidR="00A403E3" w:rsidRDefault="009D3E64" w:rsidP="00A403E3">
            <w:pPr>
              <w:pStyle w:val="NoSpacing"/>
              <w:ind w:left="720"/>
              <w:jc w:val="center"/>
            </w:pPr>
            <w:r>
              <w:rPr>
                <w:noProof/>
              </w:rPr>
              <w:drawing>
                <wp:inline distT="0" distB="0" distL="0" distR="0" wp14:anchorId="3A426DC5" wp14:editId="720BA20F">
                  <wp:extent cx="2078694" cy="4152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84860" cy="4165219"/>
                          </a:xfrm>
                          <a:prstGeom prst="rect">
                            <a:avLst/>
                          </a:prstGeom>
                          <a:noFill/>
                          <a:ln>
                            <a:noFill/>
                          </a:ln>
                        </pic:spPr>
                      </pic:pic>
                    </a:graphicData>
                  </a:graphic>
                </wp:inline>
              </w:drawing>
            </w:r>
          </w:p>
          <w:p w14:paraId="27A73746" w14:textId="77777777" w:rsidR="00A403E3" w:rsidRDefault="00A403E3" w:rsidP="00A403E3">
            <w:pPr>
              <w:pStyle w:val="NoSpacing"/>
            </w:pPr>
          </w:p>
          <w:p w14:paraId="550045D4" w14:textId="77777777" w:rsidR="00A403E3" w:rsidRDefault="00A403E3" w:rsidP="00A403E3">
            <w:pPr>
              <w:pStyle w:val="NoSpacing"/>
            </w:pPr>
          </w:p>
          <w:tbl>
            <w:tblPr>
              <w:tblStyle w:val="GridTable1Light-Accent5"/>
              <w:tblW w:w="0" w:type="auto"/>
              <w:tblLayout w:type="fixed"/>
              <w:tblLook w:val="04A0" w:firstRow="1" w:lastRow="0" w:firstColumn="1" w:lastColumn="0" w:noHBand="0" w:noVBand="1"/>
            </w:tblPr>
            <w:tblGrid>
              <w:gridCol w:w="2733"/>
              <w:gridCol w:w="2733"/>
              <w:gridCol w:w="2734"/>
              <w:gridCol w:w="2734"/>
            </w:tblGrid>
            <w:tr w:rsidR="00A403E3" w14:paraId="48A9686A" w14:textId="77777777" w:rsidTr="002B6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Pr>
                <w:p w14:paraId="0683C836" w14:textId="77777777" w:rsidR="00A403E3" w:rsidRPr="00524535" w:rsidRDefault="00A403E3" w:rsidP="00A403E3">
                  <w:pPr>
                    <w:pStyle w:val="NoSpacing"/>
                    <w:jc w:val="center"/>
                    <w:rPr>
                      <w:b w:val="0"/>
                      <w:bCs w:val="0"/>
                    </w:rPr>
                  </w:pPr>
                  <w:r w:rsidRPr="00524535">
                    <w:rPr>
                      <w:b w:val="0"/>
                      <w:bCs w:val="0"/>
                    </w:rPr>
                    <w:t>Label Name</w:t>
                  </w:r>
                </w:p>
              </w:tc>
              <w:tc>
                <w:tcPr>
                  <w:tcW w:w="2733" w:type="dxa"/>
                </w:tcPr>
                <w:p w14:paraId="08A46C34" w14:textId="77777777" w:rsidR="00A403E3" w:rsidRPr="00524535" w:rsidRDefault="00A403E3" w:rsidP="00A403E3">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Type of Field</w:t>
                  </w:r>
                </w:p>
              </w:tc>
              <w:tc>
                <w:tcPr>
                  <w:tcW w:w="2734" w:type="dxa"/>
                </w:tcPr>
                <w:p w14:paraId="26D7BD4A" w14:textId="77777777" w:rsidR="00A403E3" w:rsidRPr="00524535" w:rsidRDefault="00A403E3" w:rsidP="00A403E3">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Optional / Mandatory</w:t>
                  </w:r>
                </w:p>
              </w:tc>
              <w:tc>
                <w:tcPr>
                  <w:tcW w:w="2734" w:type="dxa"/>
                </w:tcPr>
                <w:p w14:paraId="3D8594C7" w14:textId="77777777" w:rsidR="00A403E3" w:rsidRPr="00524535" w:rsidRDefault="00A403E3" w:rsidP="00A403E3">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Special Comment</w:t>
                  </w:r>
                </w:p>
              </w:tc>
            </w:tr>
            <w:tr w:rsidR="00A403E3" w14:paraId="488BB0FD" w14:textId="77777777" w:rsidTr="002B6050">
              <w:tc>
                <w:tcPr>
                  <w:cnfStyle w:val="001000000000" w:firstRow="0" w:lastRow="0" w:firstColumn="1" w:lastColumn="0" w:oddVBand="0" w:evenVBand="0" w:oddHBand="0" w:evenHBand="0" w:firstRowFirstColumn="0" w:firstRowLastColumn="0" w:lastRowFirstColumn="0" w:lastRowLastColumn="0"/>
                  <w:tcW w:w="2733" w:type="dxa"/>
                </w:tcPr>
                <w:p w14:paraId="26178759" w14:textId="77777777" w:rsidR="00A403E3" w:rsidRDefault="00A403E3" w:rsidP="00A403E3">
                  <w:pPr>
                    <w:pStyle w:val="NoSpacing"/>
                  </w:pPr>
                  <w:r>
                    <w:t>First name</w:t>
                  </w:r>
                </w:p>
              </w:tc>
              <w:tc>
                <w:tcPr>
                  <w:tcW w:w="2733" w:type="dxa"/>
                </w:tcPr>
                <w:p w14:paraId="6FB016D4"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Textbox</w:t>
                  </w:r>
                </w:p>
              </w:tc>
              <w:tc>
                <w:tcPr>
                  <w:tcW w:w="2734" w:type="dxa"/>
                </w:tcPr>
                <w:p w14:paraId="5168B761"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Mandatory</w:t>
                  </w:r>
                </w:p>
              </w:tc>
              <w:tc>
                <w:tcPr>
                  <w:tcW w:w="2734" w:type="dxa"/>
                </w:tcPr>
                <w:p w14:paraId="394FE186"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 xml:space="preserve">Validation </w:t>
                  </w:r>
                  <w:r>
                    <w:sym w:font="Wingdings" w:char="F0E0"/>
                  </w:r>
                  <w:r>
                    <w:t xml:space="preserve"> “First Name is required” </w:t>
                  </w:r>
                </w:p>
              </w:tc>
            </w:tr>
            <w:tr w:rsidR="00A403E3" w14:paraId="17315F2D" w14:textId="77777777" w:rsidTr="002B6050">
              <w:tc>
                <w:tcPr>
                  <w:cnfStyle w:val="001000000000" w:firstRow="0" w:lastRow="0" w:firstColumn="1" w:lastColumn="0" w:oddVBand="0" w:evenVBand="0" w:oddHBand="0" w:evenHBand="0" w:firstRowFirstColumn="0" w:firstRowLastColumn="0" w:lastRowFirstColumn="0" w:lastRowLastColumn="0"/>
                  <w:tcW w:w="2733" w:type="dxa"/>
                </w:tcPr>
                <w:p w14:paraId="3211B58C" w14:textId="77777777" w:rsidR="00A403E3" w:rsidRDefault="00A403E3" w:rsidP="00A403E3">
                  <w:pPr>
                    <w:pStyle w:val="NoSpacing"/>
                  </w:pPr>
                  <w:r>
                    <w:t>Last Name</w:t>
                  </w:r>
                </w:p>
              </w:tc>
              <w:tc>
                <w:tcPr>
                  <w:tcW w:w="2733" w:type="dxa"/>
                </w:tcPr>
                <w:p w14:paraId="6C6E9B51"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Textbox</w:t>
                  </w:r>
                </w:p>
              </w:tc>
              <w:tc>
                <w:tcPr>
                  <w:tcW w:w="2734" w:type="dxa"/>
                </w:tcPr>
                <w:p w14:paraId="6A495BFF"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Mandatory</w:t>
                  </w:r>
                </w:p>
              </w:tc>
              <w:tc>
                <w:tcPr>
                  <w:tcW w:w="2734" w:type="dxa"/>
                </w:tcPr>
                <w:p w14:paraId="1B5B434B"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 xml:space="preserve">Validation </w:t>
                  </w:r>
                  <w:r>
                    <w:sym w:font="Wingdings" w:char="F0E0"/>
                  </w:r>
                  <w:r>
                    <w:t xml:space="preserve"> “Last Name is required”</w:t>
                  </w:r>
                </w:p>
              </w:tc>
            </w:tr>
            <w:tr w:rsidR="00A403E3" w14:paraId="446D04FD" w14:textId="77777777" w:rsidTr="002B6050">
              <w:tc>
                <w:tcPr>
                  <w:cnfStyle w:val="001000000000" w:firstRow="0" w:lastRow="0" w:firstColumn="1" w:lastColumn="0" w:oddVBand="0" w:evenVBand="0" w:oddHBand="0" w:evenHBand="0" w:firstRowFirstColumn="0" w:firstRowLastColumn="0" w:lastRowFirstColumn="0" w:lastRowLastColumn="0"/>
                  <w:tcW w:w="2733" w:type="dxa"/>
                </w:tcPr>
                <w:p w14:paraId="5C1D0D66" w14:textId="77777777" w:rsidR="00A403E3" w:rsidRDefault="00A403E3" w:rsidP="00A403E3">
                  <w:pPr>
                    <w:pStyle w:val="NoSpacing"/>
                  </w:pPr>
                  <w:r>
                    <w:t>DOB</w:t>
                  </w:r>
                </w:p>
              </w:tc>
              <w:tc>
                <w:tcPr>
                  <w:tcW w:w="2733" w:type="dxa"/>
                </w:tcPr>
                <w:p w14:paraId="6197E9E7"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 xml:space="preserve">Date Calendar </w:t>
                  </w:r>
                </w:p>
              </w:tc>
              <w:tc>
                <w:tcPr>
                  <w:tcW w:w="2734" w:type="dxa"/>
                </w:tcPr>
                <w:p w14:paraId="1BF539AF"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Mandatory</w:t>
                  </w:r>
                </w:p>
              </w:tc>
              <w:tc>
                <w:tcPr>
                  <w:tcW w:w="2734" w:type="dxa"/>
                </w:tcPr>
                <w:p w14:paraId="29B29E3B" w14:textId="2DC648A1"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 xml:space="preserve">Age should be above 16 </w:t>
                  </w:r>
                  <w:r w:rsidR="00AB6E06">
                    <w:t>Years</w:t>
                  </w:r>
                </w:p>
              </w:tc>
            </w:tr>
            <w:tr w:rsidR="00A403E3" w14:paraId="698E23A3" w14:textId="77777777" w:rsidTr="002B6050">
              <w:tc>
                <w:tcPr>
                  <w:cnfStyle w:val="001000000000" w:firstRow="0" w:lastRow="0" w:firstColumn="1" w:lastColumn="0" w:oddVBand="0" w:evenVBand="0" w:oddHBand="0" w:evenHBand="0" w:firstRowFirstColumn="0" w:firstRowLastColumn="0" w:lastRowFirstColumn="0" w:lastRowLastColumn="0"/>
                  <w:tcW w:w="2733" w:type="dxa"/>
                </w:tcPr>
                <w:p w14:paraId="256549A9" w14:textId="77777777" w:rsidR="00A403E3" w:rsidRDefault="00A403E3" w:rsidP="00A403E3">
                  <w:pPr>
                    <w:pStyle w:val="NoSpacing"/>
                  </w:pPr>
                  <w:r>
                    <w:t>Address</w:t>
                  </w:r>
                </w:p>
              </w:tc>
              <w:tc>
                <w:tcPr>
                  <w:tcW w:w="2733" w:type="dxa"/>
                </w:tcPr>
                <w:p w14:paraId="39C79383"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Textbox</w:t>
                  </w:r>
                </w:p>
              </w:tc>
              <w:tc>
                <w:tcPr>
                  <w:tcW w:w="2734" w:type="dxa"/>
                </w:tcPr>
                <w:p w14:paraId="3872EE7E"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Mandatory</w:t>
                  </w:r>
                </w:p>
              </w:tc>
              <w:tc>
                <w:tcPr>
                  <w:tcW w:w="2734" w:type="dxa"/>
                </w:tcPr>
                <w:p w14:paraId="2C3432D0"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p>
              </w:tc>
            </w:tr>
            <w:tr w:rsidR="00A403E3" w14:paraId="791B52EB" w14:textId="77777777" w:rsidTr="002B6050">
              <w:tc>
                <w:tcPr>
                  <w:cnfStyle w:val="001000000000" w:firstRow="0" w:lastRow="0" w:firstColumn="1" w:lastColumn="0" w:oddVBand="0" w:evenVBand="0" w:oddHBand="0" w:evenHBand="0" w:firstRowFirstColumn="0" w:firstRowLastColumn="0" w:lastRowFirstColumn="0" w:lastRowLastColumn="0"/>
                  <w:tcW w:w="2733" w:type="dxa"/>
                </w:tcPr>
                <w:p w14:paraId="0CFA0866" w14:textId="77777777" w:rsidR="00A403E3" w:rsidRDefault="00A403E3" w:rsidP="00A403E3">
                  <w:pPr>
                    <w:pStyle w:val="NoSpacing"/>
                  </w:pPr>
                  <w:r>
                    <w:t>City</w:t>
                  </w:r>
                </w:p>
              </w:tc>
              <w:tc>
                <w:tcPr>
                  <w:tcW w:w="2733" w:type="dxa"/>
                </w:tcPr>
                <w:p w14:paraId="6F20DEE9" w14:textId="41CED844" w:rsidR="00A403E3" w:rsidRDefault="00261285" w:rsidP="00A403E3">
                  <w:pPr>
                    <w:pStyle w:val="NoSpacing"/>
                    <w:cnfStyle w:val="000000000000" w:firstRow="0" w:lastRow="0" w:firstColumn="0" w:lastColumn="0" w:oddVBand="0" w:evenVBand="0" w:oddHBand="0" w:evenHBand="0" w:firstRowFirstColumn="0" w:firstRowLastColumn="0" w:lastRowFirstColumn="0" w:lastRowLastColumn="0"/>
                  </w:pPr>
                  <w:r>
                    <w:t>Textbox</w:t>
                  </w:r>
                </w:p>
              </w:tc>
              <w:tc>
                <w:tcPr>
                  <w:tcW w:w="2734" w:type="dxa"/>
                </w:tcPr>
                <w:p w14:paraId="5B1470C7"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Mandatory</w:t>
                  </w:r>
                </w:p>
              </w:tc>
              <w:tc>
                <w:tcPr>
                  <w:tcW w:w="2734" w:type="dxa"/>
                </w:tcPr>
                <w:p w14:paraId="3A375DEE" w14:textId="16E9DB99"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p>
              </w:tc>
            </w:tr>
            <w:tr w:rsidR="00A403E3" w14:paraId="58FEFB79" w14:textId="77777777" w:rsidTr="002B6050">
              <w:tc>
                <w:tcPr>
                  <w:cnfStyle w:val="001000000000" w:firstRow="0" w:lastRow="0" w:firstColumn="1" w:lastColumn="0" w:oddVBand="0" w:evenVBand="0" w:oddHBand="0" w:evenHBand="0" w:firstRowFirstColumn="0" w:firstRowLastColumn="0" w:lastRowFirstColumn="0" w:lastRowLastColumn="0"/>
                  <w:tcW w:w="2733" w:type="dxa"/>
                </w:tcPr>
                <w:p w14:paraId="2848EAF2" w14:textId="77777777" w:rsidR="00A403E3" w:rsidRDefault="00A403E3" w:rsidP="00A403E3">
                  <w:pPr>
                    <w:pStyle w:val="NoSpacing"/>
                  </w:pPr>
                  <w:r>
                    <w:t>State</w:t>
                  </w:r>
                </w:p>
              </w:tc>
              <w:tc>
                <w:tcPr>
                  <w:tcW w:w="2733" w:type="dxa"/>
                </w:tcPr>
                <w:p w14:paraId="106A1D35"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Dropdown</w:t>
                  </w:r>
                </w:p>
              </w:tc>
              <w:tc>
                <w:tcPr>
                  <w:tcW w:w="2734" w:type="dxa"/>
                </w:tcPr>
                <w:p w14:paraId="51EF452E"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Mandatory</w:t>
                  </w:r>
                </w:p>
              </w:tc>
              <w:tc>
                <w:tcPr>
                  <w:tcW w:w="2734" w:type="dxa"/>
                </w:tcPr>
                <w:p w14:paraId="633DE820"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 xml:space="preserve">Should load based on the country selection! </w:t>
                  </w:r>
                </w:p>
              </w:tc>
            </w:tr>
            <w:tr w:rsidR="00A403E3" w14:paraId="7858EF9F" w14:textId="77777777" w:rsidTr="002B6050">
              <w:tc>
                <w:tcPr>
                  <w:cnfStyle w:val="001000000000" w:firstRow="0" w:lastRow="0" w:firstColumn="1" w:lastColumn="0" w:oddVBand="0" w:evenVBand="0" w:oddHBand="0" w:evenHBand="0" w:firstRowFirstColumn="0" w:firstRowLastColumn="0" w:lastRowFirstColumn="0" w:lastRowLastColumn="0"/>
                  <w:tcW w:w="2733" w:type="dxa"/>
                </w:tcPr>
                <w:p w14:paraId="490247B8" w14:textId="77777777" w:rsidR="00A403E3" w:rsidRDefault="00A403E3" w:rsidP="00A403E3">
                  <w:pPr>
                    <w:pStyle w:val="NoSpacing"/>
                  </w:pPr>
                  <w:r>
                    <w:t>Postal Code</w:t>
                  </w:r>
                </w:p>
              </w:tc>
              <w:tc>
                <w:tcPr>
                  <w:tcW w:w="2733" w:type="dxa"/>
                </w:tcPr>
                <w:p w14:paraId="778633DC"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Textbox</w:t>
                  </w:r>
                </w:p>
              </w:tc>
              <w:tc>
                <w:tcPr>
                  <w:tcW w:w="2734" w:type="dxa"/>
                </w:tcPr>
                <w:p w14:paraId="72806CD7"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Mandatory</w:t>
                  </w:r>
                </w:p>
              </w:tc>
              <w:tc>
                <w:tcPr>
                  <w:tcW w:w="2734" w:type="dxa"/>
                </w:tcPr>
                <w:p w14:paraId="43DC5FED"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p>
              </w:tc>
            </w:tr>
            <w:tr w:rsidR="00A403E3" w14:paraId="54D84D42" w14:textId="77777777" w:rsidTr="002B6050">
              <w:tc>
                <w:tcPr>
                  <w:cnfStyle w:val="001000000000" w:firstRow="0" w:lastRow="0" w:firstColumn="1" w:lastColumn="0" w:oddVBand="0" w:evenVBand="0" w:oddHBand="0" w:evenHBand="0" w:firstRowFirstColumn="0" w:firstRowLastColumn="0" w:lastRowFirstColumn="0" w:lastRowLastColumn="0"/>
                  <w:tcW w:w="2733" w:type="dxa"/>
                </w:tcPr>
                <w:p w14:paraId="06ED8F84" w14:textId="77777777" w:rsidR="00A403E3" w:rsidRDefault="00A403E3" w:rsidP="00A403E3">
                  <w:pPr>
                    <w:pStyle w:val="NoSpacing"/>
                  </w:pPr>
                  <w:r>
                    <w:lastRenderedPageBreak/>
                    <w:t>Country</w:t>
                  </w:r>
                </w:p>
              </w:tc>
              <w:tc>
                <w:tcPr>
                  <w:tcW w:w="2733" w:type="dxa"/>
                </w:tcPr>
                <w:p w14:paraId="62A76C08"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 xml:space="preserve">Dropdown </w:t>
                  </w:r>
                </w:p>
              </w:tc>
              <w:tc>
                <w:tcPr>
                  <w:tcW w:w="2734" w:type="dxa"/>
                </w:tcPr>
                <w:p w14:paraId="4BE847C5"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Mandatory</w:t>
                  </w:r>
                </w:p>
              </w:tc>
              <w:tc>
                <w:tcPr>
                  <w:tcW w:w="2734" w:type="dxa"/>
                </w:tcPr>
                <w:p w14:paraId="29163ABE" w14:textId="6DB9E762"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Should load all countr</w:t>
                  </w:r>
                  <w:r w:rsidR="00AB6E06">
                    <w:t>ies</w:t>
                  </w:r>
                </w:p>
              </w:tc>
            </w:tr>
            <w:tr w:rsidR="00A403E3" w14:paraId="69254E12" w14:textId="77777777" w:rsidTr="002B6050">
              <w:tc>
                <w:tcPr>
                  <w:cnfStyle w:val="001000000000" w:firstRow="0" w:lastRow="0" w:firstColumn="1" w:lastColumn="0" w:oddVBand="0" w:evenVBand="0" w:oddHBand="0" w:evenHBand="0" w:firstRowFirstColumn="0" w:firstRowLastColumn="0" w:lastRowFirstColumn="0" w:lastRowLastColumn="0"/>
                  <w:tcW w:w="2733" w:type="dxa"/>
                </w:tcPr>
                <w:p w14:paraId="0918CCB3" w14:textId="77777777" w:rsidR="00A403E3" w:rsidRDefault="00A403E3" w:rsidP="00A403E3">
                  <w:pPr>
                    <w:pStyle w:val="NoSpacing"/>
                  </w:pPr>
                  <w:r>
                    <w:t xml:space="preserve">Contact Number </w:t>
                  </w:r>
                </w:p>
              </w:tc>
              <w:tc>
                <w:tcPr>
                  <w:tcW w:w="2733" w:type="dxa"/>
                </w:tcPr>
                <w:p w14:paraId="17719BD6"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Textbox</w:t>
                  </w:r>
                </w:p>
              </w:tc>
              <w:tc>
                <w:tcPr>
                  <w:tcW w:w="2734" w:type="dxa"/>
                </w:tcPr>
                <w:p w14:paraId="7C742C0B"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Mandatory</w:t>
                  </w:r>
                </w:p>
              </w:tc>
              <w:tc>
                <w:tcPr>
                  <w:tcW w:w="2734" w:type="dxa"/>
                </w:tcPr>
                <w:p w14:paraId="0FCA90E5" w14:textId="3441C3E0" w:rsidR="00A403E3" w:rsidRDefault="00AB6E06" w:rsidP="00A403E3">
                  <w:pPr>
                    <w:pStyle w:val="NoSpacing"/>
                    <w:cnfStyle w:val="000000000000" w:firstRow="0" w:lastRow="0" w:firstColumn="0" w:lastColumn="0" w:oddVBand="0" w:evenVBand="0" w:oddHBand="0" w:evenHBand="0" w:firstRowFirstColumn="0" w:firstRowLastColumn="0" w:lastRowFirstColumn="0" w:lastRowLastColumn="0"/>
                  </w:pPr>
                  <w:r>
                    <w:t>P</w:t>
                  </w:r>
                  <w:r w:rsidR="00A403E3">
                    <w:t xml:space="preserve">hone </w:t>
                  </w:r>
                  <w:r>
                    <w:t>number should be validated.</w:t>
                  </w:r>
                  <w:r w:rsidR="00A403E3">
                    <w:t xml:space="preserve"> Should be numeric value only! </w:t>
                  </w:r>
                </w:p>
              </w:tc>
            </w:tr>
            <w:tr w:rsidR="00A403E3" w14:paraId="332BEB8C" w14:textId="77777777" w:rsidTr="002B6050">
              <w:tc>
                <w:tcPr>
                  <w:cnfStyle w:val="001000000000" w:firstRow="0" w:lastRow="0" w:firstColumn="1" w:lastColumn="0" w:oddVBand="0" w:evenVBand="0" w:oddHBand="0" w:evenHBand="0" w:firstRowFirstColumn="0" w:firstRowLastColumn="0" w:lastRowFirstColumn="0" w:lastRowLastColumn="0"/>
                  <w:tcW w:w="2733" w:type="dxa"/>
                </w:tcPr>
                <w:p w14:paraId="5731012C" w14:textId="77777777" w:rsidR="00A403E3" w:rsidRDefault="00A403E3" w:rsidP="00A403E3">
                  <w:pPr>
                    <w:pStyle w:val="NoSpacing"/>
                  </w:pPr>
                  <w:r>
                    <w:t>Back</w:t>
                  </w:r>
                </w:p>
              </w:tc>
              <w:tc>
                <w:tcPr>
                  <w:tcW w:w="2733" w:type="dxa"/>
                </w:tcPr>
                <w:p w14:paraId="0E06DFC3"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Button</w:t>
                  </w:r>
                </w:p>
              </w:tc>
              <w:tc>
                <w:tcPr>
                  <w:tcW w:w="2734" w:type="dxa"/>
                </w:tcPr>
                <w:p w14:paraId="38C2E919" w14:textId="19F9BABE"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p>
              </w:tc>
              <w:tc>
                <w:tcPr>
                  <w:tcW w:w="2734" w:type="dxa"/>
                </w:tcPr>
                <w:p w14:paraId="287532D5"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 xml:space="preserve">Should take to “Register Step 1 </w:t>
                  </w:r>
                  <w:r>
                    <w:sym w:font="Wingdings" w:char="F0E0"/>
                  </w:r>
                  <w:r>
                    <w:t xml:space="preserve"> Get Started”</w:t>
                  </w:r>
                </w:p>
              </w:tc>
            </w:tr>
            <w:tr w:rsidR="00A403E3" w14:paraId="7532BD6E" w14:textId="77777777" w:rsidTr="002B6050">
              <w:tc>
                <w:tcPr>
                  <w:cnfStyle w:val="001000000000" w:firstRow="0" w:lastRow="0" w:firstColumn="1" w:lastColumn="0" w:oddVBand="0" w:evenVBand="0" w:oddHBand="0" w:evenHBand="0" w:firstRowFirstColumn="0" w:firstRowLastColumn="0" w:lastRowFirstColumn="0" w:lastRowLastColumn="0"/>
                  <w:tcW w:w="2733" w:type="dxa"/>
                </w:tcPr>
                <w:p w14:paraId="36F82F5A" w14:textId="77777777" w:rsidR="00A403E3" w:rsidRDefault="00A403E3" w:rsidP="00A403E3">
                  <w:pPr>
                    <w:pStyle w:val="NoSpacing"/>
                  </w:pPr>
                  <w:r>
                    <w:t>Next</w:t>
                  </w:r>
                </w:p>
              </w:tc>
              <w:tc>
                <w:tcPr>
                  <w:tcW w:w="2733" w:type="dxa"/>
                </w:tcPr>
                <w:p w14:paraId="6A3D7333"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r>
                    <w:t xml:space="preserve">Button </w:t>
                  </w:r>
                </w:p>
              </w:tc>
              <w:tc>
                <w:tcPr>
                  <w:tcW w:w="2734" w:type="dxa"/>
                </w:tcPr>
                <w:p w14:paraId="52794DC2" w14:textId="77777777" w:rsidR="00A403E3" w:rsidRDefault="00A403E3" w:rsidP="00A403E3">
                  <w:pPr>
                    <w:pStyle w:val="NoSpacing"/>
                    <w:cnfStyle w:val="000000000000" w:firstRow="0" w:lastRow="0" w:firstColumn="0" w:lastColumn="0" w:oddVBand="0" w:evenVBand="0" w:oddHBand="0" w:evenHBand="0" w:firstRowFirstColumn="0" w:firstRowLastColumn="0" w:lastRowFirstColumn="0" w:lastRowLastColumn="0"/>
                  </w:pPr>
                </w:p>
              </w:tc>
              <w:tc>
                <w:tcPr>
                  <w:tcW w:w="2734" w:type="dxa"/>
                </w:tcPr>
                <w:p w14:paraId="12A8EA57" w14:textId="58917D7F" w:rsidR="00A403E3" w:rsidRDefault="009505AA" w:rsidP="00A403E3">
                  <w:pPr>
                    <w:pStyle w:val="NoSpacing"/>
                    <w:cnfStyle w:val="000000000000" w:firstRow="0" w:lastRow="0" w:firstColumn="0" w:lastColumn="0" w:oddVBand="0" w:evenVBand="0" w:oddHBand="0" w:evenHBand="0" w:firstRowFirstColumn="0" w:firstRowLastColumn="0" w:lastRowFirstColumn="0" w:lastRowLastColumn="0"/>
                  </w:pPr>
                  <w:r>
                    <w:t xml:space="preserve">Should take to “Additional Info Step 3. </w:t>
                  </w:r>
                </w:p>
              </w:tc>
            </w:tr>
            <w:tr w:rsidR="009505AA" w14:paraId="3C13BD8B" w14:textId="77777777" w:rsidTr="002B6050">
              <w:tc>
                <w:tcPr>
                  <w:cnfStyle w:val="001000000000" w:firstRow="0" w:lastRow="0" w:firstColumn="1" w:lastColumn="0" w:oddVBand="0" w:evenVBand="0" w:oddHBand="0" w:evenHBand="0" w:firstRowFirstColumn="0" w:firstRowLastColumn="0" w:lastRowFirstColumn="0" w:lastRowLastColumn="0"/>
                  <w:tcW w:w="2733" w:type="dxa"/>
                </w:tcPr>
                <w:p w14:paraId="5D6E2B3F" w14:textId="37661A50" w:rsidR="009505AA" w:rsidRDefault="009505AA" w:rsidP="00A403E3">
                  <w:pPr>
                    <w:pStyle w:val="NoSpacing"/>
                  </w:pPr>
                  <w:r>
                    <w:t>Take a Photo</w:t>
                  </w:r>
                </w:p>
              </w:tc>
              <w:tc>
                <w:tcPr>
                  <w:tcW w:w="2733" w:type="dxa"/>
                </w:tcPr>
                <w:p w14:paraId="667E07C5" w14:textId="11AD70C6" w:rsidR="009505AA" w:rsidRDefault="009505AA" w:rsidP="00A403E3">
                  <w:pPr>
                    <w:pStyle w:val="NoSpacing"/>
                    <w:cnfStyle w:val="000000000000" w:firstRow="0" w:lastRow="0" w:firstColumn="0" w:lastColumn="0" w:oddVBand="0" w:evenVBand="0" w:oddHBand="0" w:evenHBand="0" w:firstRowFirstColumn="0" w:firstRowLastColumn="0" w:lastRowFirstColumn="0" w:lastRowLastColumn="0"/>
                  </w:pPr>
                  <w:r>
                    <w:t>Button</w:t>
                  </w:r>
                </w:p>
              </w:tc>
              <w:tc>
                <w:tcPr>
                  <w:tcW w:w="2734" w:type="dxa"/>
                </w:tcPr>
                <w:p w14:paraId="0BFD0263" w14:textId="77777777" w:rsidR="009505AA" w:rsidRDefault="009505AA" w:rsidP="00A403E3">
                  <w:pPr>
                    <w:pStyle w:val="NoSpacing"/>
                    <w:cnfStyle w:val="000000000000" w:firstRow="0" w:lastRow="0" w:firstColumn="0" w:lastColumn="0" w:oddVBand="0" w:evenVBand="0" w:oddHBand="0" w:evenHBand="0" w:firstRowFirstColumn="0" w:firstRowLastColumn="0" w:lastRowFirstColumn="0" w:lastRowLastColumn="0"/>
                  </w:pPr>
                </w:p>
              </w:tc>
              <w:tc>
                <w:tcPr>
                  <w:tcW w:w="2734" w:type="dxa"/>
                </w:tcPr>
                <w:p w14:paraId="04514013" w14:textId="7674F744" w:rsidR="009505AA" w:rsidRDefault="009505AA" w:rsidP="00A403E3">
                  <w:pPr>
                    <w:pStyle w:val="NoSpacing"/>
                    <w:cnfStyle w:val="000000000000" w:firstRow="0" w:lastRow="0" w:firstColumn="0" w:lastColumn="0" w:oddVBand="0" w:evenVBand="0" w:oddHBand="0" w:evenHBand="0" w:firstRowFirstColumn="0" w:firstRowLastColumn="0" w:lastRowFirstColumn="0" w:lastRowLastColumn="0"/>
                  </w:pPr>
                  <w:r>
                    <w:t xml:space="preserve">Please refer the following requirement. </w:t>
                  </w:r>
                </w:p>
              </w:tc>
            </w:tr>
          </w:tbl>
          <w:p w14:paraId="369A1D26" w14:textId="77777777" w:rsidR="00A403E3" w:rsidRDefault="00A403E3" w:rsidP="00A403E3">
            <w:pPr>
              <w:pStyle w:val="NoSpacing"/>
            </w:pPr>
          </w:p>
          <w:p w14:paraId="515CFBC4" w14:textId="77777777" w:rsidR="00A403E3" w:rsidRDefault="00A403E3" w:rsidP="00A403E3">
            <w:pPr>
              <w:pStyle w:val="NoSpacing"/>
            </w:pPr>
          </w:p>
          <w:p w14:paraId="77337A8C" w14:textId="5C733B1B" w:rsidR="00A403E3" w:rsidRPr="002B6050" w:rsidRDefault="002B6050" w:rsidP="009505AA">
            <w:pPr>
              <w:pStyle w:val="NoSpacing"/>
              <w:rPr>
                <w:b/>
              </w:rPr>
            </w:pPr>
            <w:r w:rsidRPr="002B6050">
              <w:rPr>
                <w:b/>
              </w:rPr>
              <w:t>User Photo</w:t>
            </w:r>
          </w:p>
          <w:p w14:paraId="0CF13FBA" w14:textId="77777777" w:rsidR="00A403E3" w:rsidRDefault="00A403E3" w:rsidP="00A403E3">
            <w:pPr>
              <w:pStyle w:val="NoSpacing"/>
              <w:ind w:left="720"/>
            </w:pPr>
          </w:p>
          <w:p w14:paraId="1E268795" w14:textId="557D515D" w:rsidR="00A403E3" w:rsidRDefault="00A403E3" w:rsidP="00A403E3">
            <w:pPr>
              <w:pStyle w:val="NoSpacing"/>
              <w:ind w:left="720"/>
            </w:pPr>
            <w:r>
              <w:t xml:space="preserve">This button will be used to save a photograph of the user when the user saves the photo. The user can </w:t>
            </w:r>
            <w:r w:rsidR="00011189">
              <w:t xml:space="preserve">also </w:t>
            </w:r>
            <w:r>
              <w:t>skip this process as this is not a mandatory process</w:t>
            </w:r>
            <w:r w:rsidR="00722035">
              <w:t>. The screen will redirect</w:t>
            </w:r>
            <w:r>
              <w:t xml:space="preserve"> </w:t>
            </w:r>
            <w:r w:rsidR="00AB6E06">
              <w:t xml:space="preserve">the user </w:t>
            </w:r>
            <w:r>
              <w:t xml:space="preserve">to another screen in case the user clicks on this button. The redirected screen should be </w:t>
            </w:r>
            <w:r w:rsidR="00AB6E06">
              <w:t>as shown on</w:t>
            </w:r>
            <w:r>
              <w:t xml:space="preserve"> the following sketch.</w:t>
            </w:r>
          </w:p>
          <w:p w14:paraId="472C1DC5" w14:textId="77777777" w:rsidR="00A403E3" w:rsidRDefault="00A403E3" w:rsidP="00A403E3">
            <w:pPr>
              <w:pStyle w:val="NoSpacing"/>
              <w:ind w:left="720"/>
            </w:pPr>
          </w:p>
          <w:p w14:paraId="2DBE5ED8" w14:textId="003EEDC8" w:rsidR="00A403E3" w:rsidRDefault="00A403E3" w:rsidP="009505AA">
            <w:pPr>
              <w:pStyle w:val="NoSpacing"/>
              <w:ind w:left="720"/>
              <w:jc w:val="center"/>
            </w:pPr>
            <w:r w:rsidRPr="001E7DA3">
              <w:rPr>
                <w:noProof/>
                <w:lang w:val="en-GB" w:eastAsia="en-GB"/>
              </w:rPr>
              <w:drawing>
                <wp:inline distT="0" distB="0" distL="0" distR="0" wp14:anchorId="7CAB8BF4" wp14:editId="5C25020E">
                  <wp:extent cx="1989713" cy="3974841"/>
                  <wp:effectExtent l="0" t="0" r="4445" b="635"/>
                  <wp:docPr id="14" name="Picture 14" descr="C:\Users\Home\Desktop\Wire Frames\Customer 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me\Desktop\Wire Frames\Customer Phot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93235" cy="3981878"/>
                          </a:xfrm>
                          <a:prstGeom prst="rect">
                            <a:avLst/>
                          </a:prstGeom>
                          <a:noFill/>
                          <a:ln>
                            <a:noFill/>
                          </a:ln>
                        </pic:spPr>
                      </pic:pic>
                    </a:graphicData>
                  </a:graphic>
                </wp:inline>
              </w:drawing>
            </w:r>
          </w:p>
          <w:p w14:paraId="7B494D39" w14:textId="5D8B71C0" w:rsidR="00A403E3" w:rsidRDefault="00A403E3" w:rsidP="00A403E3">
            <w:pPr>
              <w:pStyle w:val="NoSpacing"/>
              <w:ind w:left="720"/>
            </w:pPr>
            <w:r>
              <w:t>There should be two option</w:t>
            </w:r>
            <w:r w:rsidR="00AB6E06">
              <w:t>s</w:t>
            </w:r>
            <w:r>
              <w:t xml:space="preserve"> available in the screen where the user can select</w:t>
            </w:r>
            <w:r w:rsidR="00AB6E06">
              <w:t xml:space="preserve"> either</w:t>
            </w:r>
            <w:r>
              <w:t xml:space="preserve"> one of these. </w:t>
            </w:r>
          </w:p>
          <w:p w14:paraId="474FFCBE" w14:textId="7D79F924" w:rsidR="00A403E3" w:rsidRDefault="00A403E3" w:rsidP="00722035">
            <w:pPr>
              <w:pStyle w:val="NoSpacing"/>
            </w:pPr>
          </w:p>
          <w:tbl>
            <w:tblPr>
              <w:tblStyle w:val="GridTable1Light-Accent5"/>
              <w:tblW w:w="0" w:type="auto"/>
              <w:jc w:val="center"/>
              <w:tblLayout w:type="fixed"/>
              <w:tblLook w:val="04A0" w:firstRow="1" w:lastRow="0" w:firstColumn="1" w:lastColumn="0" w:noHBand="0" w:noVBand="1"/>
            </w:tblPr>
            <w:tblGrid>
              <w:gridCol w:w="2733"/>
              <w:gridCol w:w="2733"/>
              <w:gridCol w:w="2734"/>
            </w:tblGrid>
            <w:tr w:rsidR="008A5B22" w14:paraId="79F1037C" w14:textId="77777777" w:rsidTr="009505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3" w:type="dxa"/>
                </w:tcPr>
                <w:p w14:paraId="17EF98DC" w14:textId="63C00170" w:rsidR="008A5B22" w:rsidRDefault="008A5B22" w:rsidP="00722035">
                  <w:pPr>
                    <w:pStyle w:val="NoSpacing"/>
                  </w:pPr>
                  <w:r>
                    <w:t>Button</w:t>
                  </w:r>
                </w:p>
              </w:tc>
              <w:tc>
                <w:tcPr>
                  <w:tcW w:w="2733" w:type="dxa"/>
                </w:tcPr>
                <w:p w14:paraId="5DC7E5F2" w14:textId="45AA0C72" w:rsidR="008A5B22" w:rsidRDefault="008A5B22" w:rsidP="00722035">
                  <w:pPr>
                    <w:pStyle w:val="NoSpacing"/>
                    <w:cnfStyle w:val="100000000000" w:firstRow="1" w:lastRow="0" w:firstColumn="0" w:lastColumn="0" w:oddVBand="0" w:evenVBand="0" w:oddHBand="0" w:evenHBand="0" w:firstRowFirstColumn="0" w:firstRowLastColumn="0" w:lastRowFirstColumn="0" w:lastRowLastColumn="0"/>
                  </w:pPr>
                  <w:r>
                    <w:t>Mandatory / optional</w:t>
                  </w:r>
                </w:p>
              </w:tc>
              <w:tc>
                <w:tcPr>
                  <w:tcW w:w="2734" w:type="dxa"/>
                </w:tcPr>
                <w:p w14:paraId="58CD4D54" w14:textId="159C67A3" w:rsidR="008A5B22" w:rsidRDefault="008A5B22" w:rsidP="00722035">
                  <w:pPr>
                    <w:pStyle w:val="NoSpacing"/>
                    <w:cnfStyle w:val="100000000000" w:firstRow="1" w:lastRow="0" w:firstColumn="0" w:lastColumn="0" w:oddVBand="0" w:evenVBand="0" w:oddHBand="0" w:evenHBand="0" w:firstRowFirstColumn="0" w:firstRowLastColumn="0" w:lastRowFirstColumn="0" w:lastRowLastColumn="0"/>
                  </w:pPr>
                  <w:r>
                    <w:t>Comment</w:t>
                  </w:r>
                </w:p>
              </w:tc>
            </w:tr>
            <w:tr w:rsidR="008A5B22" w14:paraId="38B7ACE8" w14:textId="77777777" w:rsidTr="009505AA">
              <w:trPr>
                <w:jc w:val="center"/>
              </w:trPr>
              <w:tc>
                <w:tcPr>
                  <w:cnfStyle w:val="001000000000" w:firstRow="0" w:lastRow="0" w:firstColumn="1" w:lastColumn="0" w:oddVBand="0" w:evenVBand="0" w:oddHBand="0" w:evenHBand="0" w:firstRowFirstColumn="0" w:firstRowLastColumn="0" w:lastRowFirstColumn="0" w:lastRowLastColumn="0"/>
                  <w:tcW w:w="2733" w:type="dxa"/>
                </w:tcPr>
                <w:p w14:paraId="2E1F9985" w14:textId="5FD2348F" w:rsidR="008A5B22" w:rsidRDefault="008A5B22" w:rsidP="00722035">
                  <w:pPr>
                    <w:pStyle w:val="NoSpacing"/>
                  </w:pPr>
                  <w:r>
                    <w:rPr>
                      <w:b w:val="0"/>
                    </w:rPr>
                    <w:lastRenderedPageBreak/>
                    <w:t>Select from Gallery</w:t>
                  </w:r>
                  <w:r>
                    <w:t xml:space="preserve"> </w:t>
                  </w:r>
                </w:p>
              </w:tc>
              <w:tc>
                <w:tcPr>
                  <w:tcW w:w="2733" w:type="dxa"/>
                </w:tcPr>
                <w:p w14:paraId="0D514555" w14:textId="30FE2176" w:rsidR="008A5B22" w:rsidRDefault="008A5B22" w:rsidP="00722035">
                  <w:pPr>
                    <w:pStyle w:val="NoSpacing"/>
                    <w:cnfStyle w:val="000000000000" w:firstRow="0" w:lastRow="0" w:firstColumn="0" w:lastColumn="0" w:oddVBand="0" w:evenVBand="0" w:oddHBand="0" w:evenHBand="0" w:firstRowFirstColumn="0" w:firstRowLastColumn="0" w:lastRowFirstColumn="0" w:lastRowLastColumn="0"/>
                  </w:pPr>
                  <w:r>
                    <w:t>Optional</w:t>
                  </w:r>
                </w:p>
              </w:tc>
              <w:tc>
                <w:tcPr>
                  <w:tcW w:w="2734" w:type="dxa"/>
                </w:tcPr>
                <w:p w14:paraId="01DD8255" w14:textId="213491AC" w:rsidR="008A5B22" w:rsidRDefault="008A5B22" w:rsidP="00722035">
                  <w:pPr>
                    <w:pStyle w:val="NoSpacing"/>
                    <w:cnfStyle w:val="000000000000" w:firstRow="0" w:lastRow="0" w:firstColumn="0" w:lastColumn="0" w:oddVBand="0" w:evenVBand="0" w:oddHBand="0" w:evenHBand="0" w:firstRowFirstColumn="0" w:firstRowLastColumn="0" w:lastRowFirstColumn="0" w:lastRowLastColumn="0"/>
                  </w:pPr>
                  <w:r>
                    <w:t xml:space="preserve">The user should be able to select </w:t>
                  </w:r>
                  <w:r w:rsidR="00E749A8">
                    <w:t>a</w:t>
                  </w:r>
                  <w:r>
                    <w:t xml:space="preserve"> photo from </w:t>
                  </w:r>
                  <w:r w:rsidR="00E749A8">
                    <w:t xml:space="preserve">the </w:t>
                  </w:r>
                  <w:r>
                    <w:t>Gallery</w:t>
                  </w:r>
                </w:p>
              </w:tc>
            </w:tr>
            <w:tr w:rsidR="008A5B22" w14:paraId="4D7E36EA" w14:textId="77777777" w:rsidTr="009505AA">
              <w:trPr>
                <w:jc w:val="center"/>
              </w:trPr>
              <w:tc>
                <w:tcPr>
                  <w:cnfStyle w:val="001000000000" w:firstRow="0" w:lastRow="0" w:firstColumn="1" w:lastColumn="0" w:oddVBand="0" w:evenVBand="0" w:oddHBand="0" w:evenHBand="0" w:firstRowFirstColumn="0" w:firstRowLastColumn="0" w:lastRowFirstColumn="0" w:lastRowLastColumn="0"/>
                  <w:tcW w:w="2733" w:type="dxa"/>
                </w:tcPr>
                <w:p w14:paraId="79710403" w14:textId="65885B2F" w:rsidR="008A5B22" w:rsidRPr="008A5B22" w:rsidRDefault="008A5B22" w:rsidP="00722035">
                  <w:pPr>
                    <w:pStyle w:val="NoSpacing"/>
                    <w:rPr>
                      <w:b w:val="0"/>
                    </w:rPr>
                  </w:pPr>
                  <w:r>
                    <w:rPr>
                      <w:b w:val="0"/>
                    </w:rPr>
                    <w:t>Take a photo</w:t>
                  </w:r>
                </w:p>
              </w:tc>
              <w:tc>
                <w:tcPr>
                  <w:tcW w:w="2733" w:type="dxa"/>
                </w:tcPr>
                <w:p w14:paraId="7FB3EF15" w14:textId="2FEA3E3B" w:rsidR="008A5B22" w:rsidRDefault="008A5B22" w:rsidP="00722035">
                  <w:pPr>
                    <w:pStyle w:val="NoSpacing"/>
                    <w:cnfStyle w:val="000000000000" w:firstRow="0" w:lastRow="0" w:firstColumn="0" w:lastColumn="0" w:oddVBand="0" w:evenVBand="0" w:oddHBand="0" w:evenHBand="0" w:firstRowFirstColumn="0" w:firstRowLastColumn="0" w:lastRowFirstColumn="0" w:lastRowLastColumn="0"/>
                  </w:pPr>
                  <w:r>
                    <w:t>Optional</w:t>
                  </w:r>
                </w:p>
              </w:tc>
              <w:tc>
                <w:tcPr>
                  <w:tcW w:w="2734" w:type="dxa"/>
                </w:tcPr>
                <w:p w14:paraId="34E7EC8B" w14:textId="3287D453" w:rsidR="008A5B22" w:rsidRDefault="008A5B22" w:rsidP="00722035">
                  <w:pPr>
                    <w:pStyle w:val="NoSpacing"/>
                    <w:cnfStyle w:val="000000000000" w:firstRow="0" w:lastRow="0" w:firstColumn="0" w:lastColumn="0" w:oddVBand="0" w:evenVBand="0" w:oddHBand="0" w:evenHBand="0" w:firstRowFirstColumn="0" w:firstRowLastColumn="0" w:lastRowFirstColumn="0" w:lastRowLastColumn="0"/>
                  </w:pPr>
                  <w:r>
                    <w:t>The user should be able to c</w:t>
                  </w:r>
                  <w:r w:rsidR="00E749A8">
                    <w:t>apture</w:t>
                  </w:r>
                  <w:r>
                    <w:t xml:space="preserve"> a photo using </w:t>
                  </w:r>
                  <w:r w:rsidR="00E749A8">
                    <w:t xml:space="preserve">the </w:t>
                  </w:r>
                  <w:r>
                    <w:t>camera</w:t>
                  </w:r>
                  <w:r w:rsidR="00E749A8">
                    <w:t xml:space="preserve"> available in the mobile device.</w:t>
                  </w:r>
                </w:p>
              </w:tc>
            </w:tr>
            <w:tr w:rsidR="008A5B22" w14:paraId="334B4AA5" w14:textId="77777777" w:rsidTr="009505AA">
              <w:trPr>
                <w:jc w:val="center"/>
              </w:trPr>
              <w:tc>
                <w:tcPr>
                  <w:cnfStyle w:val="001000000000" w:firstRow="0" w:lastRow="0" w:firstColumn="1" w:lastColumn="0" w:oddVBand="0" w:evenVBand="0" w:oddHBand="0" w:evenHBand="0" w:firstRowFirstColumn="0" w:firstRowLastColumn="0" w:lastRowFirstColumn="0" w:lastRowLastColumn="0"/>
                  <w:tcW w:w="2733" w:type="dxa"/>
                </w:tcPr>
                <w:p w14:paraId="7E0D8865" w14:textId="77777777" w:rsidR="008A5B22" w:rsidRDefault="008A5B22" w:rsidP="00722035">
                  <w:pPr>
                    <w:pStyle w:val="NoSpacing"/>
                  </w:pPr>
                  <w:r>
                    <w:t>Next</w:t>
                  </w:r>
                </w:p>
              </w:tc>
              <w:tc>
                <w:tcPr>
                  <w:tcW w:w="2733" w:type="dxa"/>
                </w:tcPr>
                <w:p w14:paraId="68367F47" w14:textId="01468B8C" w:rsidR="008A5B22" w:rsidRDefault="00AB6E06" w:rsidP="00722035">
                  <w:pPr>
                    <w:pStyle w:val="NoSpacing"/>
                    <w:cnfStyle w:val="000000000000" w:firstRow="0" w:lastRow="0" w:firstColumn="0" w:lastColumn="0" w:oddVBand="0" w:evenVBand="0" w:oddHBand="0" w:evenHBand="0" w:firstRowFirstColumn="0" w:firstRowLastColumn="0" w:lastRowFirstColumn="0" w:lastRowLastColumn="0"/>
                  </w:pPr>
                  <w:r>
                    <w:t>Mandatory</w:t>
                  </w:r>
                </w:p>
              </w:tc>
              <w:tc>
                <w:tcPr>
                  <w:tcW w:w="2734" w:type="dxa"/>
                </w:tcPr>
                <w:p w14:paraId="0DBDB8EA" w14:textId="4AF75132" w:rsidR="008A5B22" w:rsidRPr="008A5B22" w:rsidRDefault="008A5B22" w:rsidP="00722035">
                  <w:pPr>
                    <w:pStyle w:val="NoSpacing"/>
                    <w:cnfStyle w:val="000000000000" w:firstRow="0" w:lastRow="0" w:firstColumn="0" w:lastColumn="0" w:oddVBand="0" w:evenVBand="0" w:oddHBand="0" w:evenHBand="0" w:firstRowFirstColumn="0" w:firstRowLastColumn="0" w:lastRowFirstColumn="0" w:lastRowLastColumn="0"/>
                    <w:rPr>
                      <w:b/>
                    </w:rPr>
                  </w:pPr>
                  <w:r>
                    <w:t xml:space="preserve">Should redirect to </w:t>
                  </w:r>
                  <w:r>
                    <w:rPr>
                      <w:b/>
                    </w:rPr>
                    <w:t>Step 0</w:t>
                  </w:r>
                  <w:r w:rsidR="009505AA">
                    <w:rPr>
                      <w:b/>
                    </w:rPr>
                    <w:t>3</w:t>
                  </w:r>
                  <w:r>
                    <w:rPr>
                      <w:b/>
                    </w:rPr>
                    <w:t xml:space="preserve"> -</w:t>
                  </w:r>
                  <w:proofErr w:type="gramStart"/>
                  <w:r>
                    <w:rPr>
                      <w:b/>
                    </w:rPr>
                    <w:t>&gt;  Other</w:t>
                  </w:r>
                  <w:proofErr w:type="gramEnd"/>
                  <w:r>
                    <w:rPr>
                      <w:b/>
                    </w:rPr>
                    <w:t xml:space="preserve"> information </w:t>
                  </w:r>
                </w:p>
              </w:tc>
            </w:tr>
          </w:tbl>
          <w:p w14:paraId="629FE83A" w14:textId="77777777" w:rsidR="00A403E3" w:rsidRDefault="00A403E3" w:rsidP="00A403E3">
            <w:pPr>
              <w:pStyle w:val="NoSpacing"/>
            </w:pPr>
          </w:p>
          <w:p w14:paraId="362D5540" w14:textId="77777777" w:rsidR="00A403E3" w:rsidRDefault="00A403E3" w:rsidP="00A403E3">
            <w:pPr>
              <w:pStyle w:val="NoSpacing"/>
            </w:pPr>
          </w:p>
          <w:p w14:paraId="042C3EE9" w14:textId="77777777" w:rsidR="00A403E3" w:rsidRDefault="00A403E3" w:rsidP="00A403E3">
            <w:pPr>
              <w:pStyle w:val="NoSpacing"/>
            </w:pPr>
            <w:r>
              <w:t>When the user Clicks on the “Next” button, the user should be redirected to enter other information. The screen design for the “Other information” screen should be like as the following sketch.</w:t>
            </w:r>
          </w:p>
          <w:p w14:paraId="043E368F" w14:textId="77777777" w:rsidR="002B6050" w:rsidRDefault="002B6050" w:rsidP="00A403E3">
            <w:pPr>
              <w:pStyle w:val="NoSpacing"/>
            </w:pPr>
          </w:p>
          <w:p w14:paraId="1510FF69" w14:textId="77777777" w:rsidR="002B6050" w:rsidRDefault="002B6050" w:rsidP="00A403E3">
            <w:pPr>
              <w:pStyle w:val="NoSpacing"/>
            </w:pPr>
          </w:p>
          <w:p w14:paraId="48231145" w14:textId="518240EA" w:rsidR="002B6050" w:rsidRPr="002B6050" w:rsidRDefault="002B6050" w:rsidP="00A403E3">
            <w:pPr>
              <w:pStyle w:val="NoSpacing"/>
              <w:rPr>
                <w:b/>
              </w:rPr>
            </w:pPr>
            <w:r w:rsidRPr="002B6050">
              <w:rPr>
                <w:b/>
              </w:rPr>
              <w:t>Step 0</w:t>
            </w:r>
            <w:r w:rsidR="009505AA">
              <w:rPr>
                <w:b/>
              </w:rPr>
              <w:t>3</w:t>
            </w:r>
            <w:r w:rsidRPr="002B6050">
              <w:rPr>
                <w:b/>
              </w:rPr>
              <w:t xml:space="preserve"> -</w:t>
            </w:r>
            <w:proofErr w:type="gramStart"/>
            <w:r w:rsidRPr="002B6050">
              <w:rPr>
                <w:b/>
              </w:rPr>
              <w:t>&gt;  Other</w:t>
            </w:r>
            <w:proofErr w:type="gramEnd"/>
            <w:r w:rsidRPr="002B6050">
              <w:rPr>
                <w:b/>
              </w:rPr>
              <w:t xml:space="preserve"> information </w:t>
            </w:r>
          </w:p>
          <w:p w14:paraId="30762F23" w14:textId="77777777" w:rsidR="00A403E3" w:rsidRDefault="00A403E3" w:rsidP="00A403E3">
            <w:pPr>
              <w:pStyle w:val="NoSpacing"/>
            </w:pPr>
          </w:p>
          <w:p w14:paraId="40FB17EC" w14:textId="77777777" w:rsidR="00A403E3" w:rsidRDefault="00A403E3" w:rsidP="00A403E3">
            <w:pPr>
              <w:pStyle w:val="NoSpacing"/>
              <w:jc w:val="center"/>
            </w:pPr>
            <w:r w:rsidRPr="003A5CE5">
              <w:rPr>
                <w:noProof/>
                <w:lang w:val="en-GB" w:eastAsia="en-GB"/>
              </w:rPr>
              <w:drawing>
                <wp:inline distT="0" distB="0" distL="0" distR="0" wp14:anchorId="12CCBB04" wp14:editId="04AC1CE4">
                  <wp:extent cx="1903444" cy="3802502"/>
                  <wp:effectExtent l="0" t="0" r="1905" b="0"/>
                  <wp:docPr id="15" name="Picture 15" descr="C:\Users\Home\Desktop\Wire Frames\Other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me\Desktop\Wire Frames\Other Informati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2584" cy="3820760"/>
                          </a:xfrm>
                          <a:prstGeom prst="rect">
                            <a:avLst/>
                          </a:prstGeom>
                          <a:noFill/>
                          <a:ln>
                            <a:noFill/>
                          </a:ln>
                        </pic:spPr>
                      </pic:pic>
                    </a:graphicData>
                  </a:graphic>
                </wp:inline>
              </w:drawing>
            </w:r>
          </w:p>
          <w:p w14:paraId="7BD19A23" w14:textId="77777777" w:rsidR="00A403E3" w:rsidRDefault="00A403E3" w:rsidP="00A403E3">
            <w:pPr>
              <w:pStyle w:val="NoSpacing"/>
              <w:jc w:val="center"/>
            </w:pPr>
          </w:p>
          <w:p w14:paraId="78017FDE" w14:textId="77777777" w:rsidR="00A403E3" w:rsidRDefault="00A403E3" w:rsidP="00A403E3">
            <w:pPr>
              <w:pStyle w:val="NoSpacing"/>
            </w:pPr>
          </w:p>
          <w:tbl>
            <w:tblPr>
              <w:tblStyle w:val="GridTable1Light-Accent5"/>
              <w:tblW w:w="0" w:type="auto"/>
              <w:tblLayout w:type="fixed"/>
              <w:tblLook w:val="04A0" w:firstRow="1" w:lastRow="0" w:firstColumn="1" w:lastColumn="0" w:noHBand="0" w:noVBand="1"/>
            </w:tblPr>
            <w:tblGrid>
              <w:gridCol w:w="2733"/>
              <w:gridCol w:w="2733"/>
              <w:gridCol w:w="2734"/>
              <w:gridCol w:w="2734"/>
            </w:tblGrid>
            <w:tr w:rsidR="002B6050" w:rsidRPr="00524535" w14:paraId="46037D4B" w14:textId="77777777" w:rsidTr="002B6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Pr>
                <w:p w14:paraId="6D1E699F" w14:textId="77777777" w:rsidR="002B6050" w:rsidRPr="00524535" w:rsidRDefault="002B6050" w:rsidP="002B6050">
                  <w:pPr>
                    <w:pStyle w:val="NoSpacing"/>
                    <w:jc w:val="center"/>
                    <w:rPr>
                      <w:b w:val="0"/>
                      <w:bCs w:val="0"/>
                    </w:rPr>
                  </w:pPr>
                  <w:r w:rsidRPr="00524535">
                    <w:rPr>
                      <w:b w:val="0"/>
                      <w:bCs w:val="0"/>
                    </w:rPr>
                    <w:t>Label Name</w:t>
                  </w:r>
                </w:p>
              </w:tc>
              <w:tc>
                <w:tcPr>
                  <w:tcW w:w="2733" w:type="dxa"/>
                </w:tcPr>
                <w:p w14:paraId="42C6F07F" w14:textId="77777777" w:rsidR="002B6050" w:rsidRPr="00524535" w:rsidRDefault="002B6050" w:rsidP="002B6050">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Type of Field</w:t>
                  </w:r>
                </w:p>
              </w:tc>
              <w:tc>
                <w:tcPr>
                  <w:tcW w:w="2734" w:type="dxa"/>
                </w:tcPr>
                <w:p w14:paraId="65051C2A" w14:textId="77777777" w:rsidR="002B6050" w:rsidRPr="00524535" w:rsidRDefault="002B6050" w:rsidP="002B6050">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Optional / Mandatory</w:t>
                  </w:r>
                </w:p>
              </w:tc>
              <w:tc>
                <w:tcPr>
                  <w:tcW w:w="2734" w:type="dxa"/>
                </w:tcPr>
                <w:p w14:paraId="101663E8" w14:textId="77777777" w:rsidR="002B6050" w:rsidRPr="00524535" w:rsidRDefault="002B6050" w:rsidP="002B6050">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Special Comment</w:t>
                  </w:r>
                </w:p>
              </w:tc>
            </w:tr>
            <w:tr w:rsidR="002B6050" w14:paraId="1B3AAA75" w14:textId="77777777" w:rsidTr="002B6050">
              <w:tc>
                <w:tcPr>
                  <w:cnfStyle w:val="001000000000" w:firstRow="0" w:lastRow="0" w:firstColumn="1" w:lastColumn="0" w:oddVBand="0" w:evenVBand="0" w:oddHBand="0" w:evenHBand="0" w:firstRowFirstColumn="0" w:firstRowLastColumn="0" w:lastRowFirstColumn="0" w:lastRowLastColumn="0"/>
                  <w:tcW w:w="2733" w:type="dxa"/>
                </w:tcPr>
                <w:p w14:paraId="0EEA8110" w14:textId="1F9ACBE1" w:rsidR="002B6050" w:rsidRDefault="002B6050" w:rsidP="002B6050">
                  <w:pPr>
                    <w:pStyle w:val="NoSpacing"/>
                  </w:pPr>
                  <w:r>
                    <w:t>License Number</w:t>
                  </w:r>
                </w:p>
              </w:tc>
              <w:tc>
                <w:tcPr>
                  <w:tcW w:w="2733" w:type="dxa"/>
                </w:tcPr>
                <w:p w14:paraId="5565FBFB" w14:textId="77777777" w:rsidR="002B6050" w:rsidRDefault="002B6050" w:rsidP="002B6050">
                  <w:pPr>
                    <w:pStyle w:val="NoSpacing"/>
                    <w:cnfStyle w:val="000000000000" w:firstRow="0" w:lastRow="0" w:firstColumn="0" w:lastColumn="0" w:oddVBand="0" w:evenVBand="0" w:oddHBand="0" w:evenHBand="0" w:firstRowFirstColumn="0" w:firstRowLastColumn="0" w:lastRowFirstColumn="0" w:lastRowLastColumn="0"/>
                  </w:pPr>
                  <w:r>
                    <w:t>Textbox</w:t>
                  </w:r>
                </w:p>
              </w:tc>
              <w:tc>
                <w:tcPr>
                  <w:tcW w:w="2734" w:type="dxa"/>
                </w:tcPr>
                <w:p w14:paraId="4480BCBA" w14:textId="77777777" w:rsidR="002B6050" w:rsidRDefault="002B6050" w:rsidP="002B6050">
                  <w:pPr>
                    <w:pStyle w:val="NoSpacing"/>
                    <w:cnfStyle w:val="000000000000" w:firstRow="0" w:lastRow="0" w:firstColumn="0" w:lastColumn="0" w:oddVBand="0" w:evenVBand="0" w:oddHBand="0" w:evenHBand="0" w:firstRowFirstColumn="0" w:firstRowLastColumn="0" w:lastRowFirstColumn="0" w:lastRowLastColumn="0"/>
                  </w:pPr>
                  <w:r>
                    <w:t>Mandatory</w:t>
                  </w:r>
                </w:p>
              </w:tc>
              <w:tc>
                <w:tcPr>
                  <w:tcW w:w="2734" w:type="dxa"/>
                </w:tcPr>
                <w:p w14:paraId="19D4FEAB" w14:textId="7DCD6213" w:rsidR="002B6050" w:rsidRDefault="002B6050" w:rsidP="002B6050">
                  <w:pPr>
                    <w:pStyle w:val="NoSpacing"/>
                    <w:cnfStyle w:val="000000000000" w:firstRow="0" w:lastRow="0" w:firstColumn="0" w:lastColumn="0" w:oddVBand="0" w:evenVBand="0" w:oddHBand="0" w:evenHBand="0" w:firstRowFirstColumn="0" w:firstRowLastColumn="0" w:lastRowFirstColumn="0" w:lastRowLastColumn="0"/>
                  </w:pPr>
                </w:p>
              </w:tc>
            </w:tr>
            <w:tr w:rsidR="002B6050" w14:paraId="7C4A3177" w14:textId="77777777" w:rsidTr="002B6050">
              <w:tc>
                <w:tcPr>
                  <w:cnfStyle w:val="001000000000" w:firstRow="0" w:lastRow="0" w:firstColumn="1" w:lastColumn="0" w:oddVBand="0" w:evenVBand="0" w:oddHBand="0" w:evenHBand="0" w:firstRowFirstColumn="0" w:firstRowLastColumn="0" w:lastRowFirstColumn="0" w:lastRowLastColumn="0"/>
                  <w:tcW w:w="2733" w:type="dxa"/>
                </w:tcPr>
                <w:p w14:paraId="34AA1728" w14:textId="7355A7B2" w:rsidR="002B6050" w:rsidRDefault="002B6050" w:rsidP="002B6050">
                  <w:pPr>
                    <w:pStyle w:val="NoSpacing"/>
                  </w:pPr>
                  <w:r>
                    <w:t>License Issue Date</w:t>
                  </w:r>
                </w:p>
              </w:tc>
              <w:tc>
                <w:tcPr>
                  <w:tcW w:w="2733" w:type="dxa"/>
                </w:tcPr>
                <w:p w14:paraId="7C472C66" w14:textId="1C5BD0E7" w:rsidR="002B6050" w:rsidRDefault="002B6050" w:rsidP="002B6050">
                  <w:pPr>
                    <w:pStyle w:val="NoSpacing"/>
                    <w:cnfStyle w:val="000000000000" w:firstRow="0" w:lastRow="0" w:firstColumn="0" w:lastColumn="0" w:oddVBand="0" w:evenVBand="0" w:oddHBand="0" w:evenHBand="0" w:firstRowFirstColumn="0" w:firstRowLastColumn="0" w:lastRowFirstColumn="0" w:lastRowLastColumn="0"/>
                  </w:pPr>
                  <w:r>
                    <w:t>Date Calendar</w:t>
                  </w:r>
                </w:p>
              </w:tc>
              <w:tc>
                <w:tcPr>
                  <w:tcW w:w="2734" w:type="dxa"/>
                </w:tcPr>
                <w:p w14:paraId="517F4136" w14:textId="1C3A733E" w:rsidR="002B6050" w:rsidRDefault="002B6050" w:rsidP="002B6050">
                  <w:pPr>
                    <w:pStyle w:val="NoSpacing"/>
                    <w:cnfStyle w:val="000000000000" w:firstRow="0" w:lastRow="0" w:firstColumn="0" w:lastColumn="0" w:oddVBand="0" w:evenVBand="0" w:oddHBand="0" w:evenHBand="0" w:firstRowFirstColumn="0" w:firstRowLastColumn="0" w:lastRowFirstColumn="0" w:lastRowLastColumn="0"/>
                  </w:pPr>
                  <w:r>
                    <w:t>Optional</w:t>
                  </w:r>
                </w:p>
              </w:tc>
              <w:tc>
                <w:tcPr>
                  <w:tcW w:w="2734" w:type="dxa"/>
                </w:tcPr>
                <w:p w14:paraId="19F58DB6" w14:textId="34D9CBBF" w:rsidR="002B6050" w:rsidRDefault="009505AA" w:rsidP="002B6050">
                  <w:pPr>
                    <w:pStyle w:val="NoSpacing"/>
                    <w:cnfStyle w:val="000000000000" w:firstRow="0" w:lastRow="0" w:firstColumn="0" w:lastColumn="0" w:oddVBand="0" w:evenVBand="0" w:oddHBand="0" w:evenHBand="0" w:firstRowFirstColumn="0" w:firstRowLastColumn="0" w:lastRowFirstColumn="0" w:lastRowLastColumn="0"/>
                  </w:pPr>
                  <w:r>
                    <w:t>The date cannot be a future date</w:t>
                  </w:r>
                </w:p>
              </w:tc>
            </w:tr>
            <w:tr w:rsidR="002B6050" w14:paraId="2BD89013" w14:textId="77777777" w:rsidTr="002B6050">
              <w:tc>
                <w:tcPr>
                  <w:cnfStyle w:val="001000000000" w:firstRow="0" w:lastRow="0" w:firstColumn="1" w:lastColumn="0" w:oddVBand="0" w:evenVBand="0" w:oddHBand="0" w:evenHBand="0" w:firstRowFirstColumn="0" w:firstRowLastColumn="0" w:lastRowFirstColumn="0" w:lastRowLastColumn="0"/>
                  <w:tcW w:w="2733" w:type="dxa"/>
                </w:tcPr>
                <w:p w14:paraId="4558A4D5" w14:textId="080A29F4" w:rsidR="002B6050" w:rsidRDefault="002B6050" w:rsidP="002B6050">
                  <w:pPr>
                    <w:pStyle w:val="NoSpacing"/>
                  </w:pPr>
                  <w:r>
                    <w:lastRenderedPageBreak/>
                    <w:t>License Expiry Date</w:t>
                  </w:r>
                </w:p>
              </w:tc>
              <w:tc>
                <w:tcPr>
                  <w:tcW w:w="2733" w:type="dxa"/>
                </w:tcPr>
                <w:p w14:paraId="74B849EE" w14:textId="77777777" w:rsidR="002B6050" w:rsidRDefault="002B6050" w:rsidP="002B6050">
                  <w:pPr>
                    <w:pStyle w:val="NoSpacing"/>
                    <w:cnfStyle w:val="000000000000" w:firstRow="0" w:lastRow="0" w:firstColumn="0" w:lastColumn="0" w:oddVBand="0" w:evenVBand="0" w:oddHBand="0" w:evenHBand="0" w:firstRowFirstColumn="0" w:firstRowLastColumn="0" w:lastRowFirstColumn="0" w:lastRowLastColumn="0"/>
                  </w:pPr>
                  <w:r>
                    <w:t xml:space="preserve">Date Calendar </w:t>
                  </w:r>
                </w:p>
              </w:tc>
              <w:tc>
                <w:tcPr>
                  <w:tcW w:w="2734" w:type="dxa"/>
                </w:tcPr>
                <w:p w14:paraId="5CF92566" w14:textId="77777777" w:rsidR="002B6050" w:rsidRDefault="002B6050" w:rsidP="002B6050">
                  <w:pPr>
                    <w:pStyle w:val="NoSpacing"/>
                    <w:cnfStyle w:val="000000000000" w:firstRow="0" w:lastRow="0" w:firstColumn="0" w:lastColumn="0" w:oddVBand="0" w:evenVBand="0" w:oddHBand="0" w:evenHBand="0" w:firstRowFirstColumn="0" w:firstRowLastColumn="0" w:lastRowFirstColumn="0" w:lastRowLastColumn="0"/>
                  </w:pPr>
                  <w:r>
                    <w:t>Mandatory</w:t>
                  </w:r>
                </w:p>
              </w:tc>
              <w:tc>
                <w:tcPr>
                  <w:tcW w:w="2734" w:type="dxa"/>
                </w:tcPr>
                <w:p w14:paraId="5D1C904C" w14:textId="285710E0" w:rsidR="002B6050" w:rsidRDefault="002B6050" w:rsidP="002B6050">
                  <w:pPr>
                    <w:pStyle w:val="NoSpacing"/>
                    <w:cnfStyle w:val="000000000000" w:firstRow="0" w:lastRow="0" w:firstColumn="0" w:lastColumn="0" w:oddVBand="0" w:evenVBand="0" w:oddHBand="0" w:evenHBand="0" w:firstRowFirstColumn="0" w:firstRowLastColumn="0" w:lastRowFirstColumn="0" w:lastRowLastColumn="0"/>
                  </w:pPr>
                  <w:r>
                    <w:t xml:space="preserve">If the </w:t>
                  </w:r>
                  <w:r w:rsidR="00E749A8">
                    <w:t>license</w:t>
                  </w:r>
                  <w:r>
                    <w:t xml:space="preserve"> </w:t>
                  </w:r>
                  <w:r w:rsidR="00E749A8">
                    <w:t>has been expired</w:t>
                  </w:r>
                  <w:r>
                    <w:t xml:space="preserve">, the system should </w:t>
                  </w:r>
                  <w:r w:rsidR="00E749A8">
                    <w:t>highlight</w:t>
                  </w:r>
                  <w:r>
                    <w:t xml:space="preserve"> the license number in red</w:t>
                  </w:r>
                </w:p>
              </w:tc>
            </w:tr>
            <w:tr w:rsidR="002B6050" w14:paraId="39DF6211" w14:textId="77777777" w:rsidTr="002B6050">
              <w:tc>
                <w:tcPr>
                  <w:cnfStyle w:val="001000000000" w:firstRow="0" w:lastRow="0" w:firstColumn="1" w:lastColumn="0" w:oddVBand="0" w:evenVBand="0" w:oddHBand="0" w:evenHBand="0" w:firstRowFirstColumn="0" w:firstRowLastColumn="0" w:lastRowFirstColumn="0" w:lastRowLastColumn="0"/>
                  <w:tcW w:w="2733" w:type="dxa"/>
                </w:tcPr>
                <w:p w14:paraId="2E1BE1ED" w14:textId="1CA2DB35" w:rsidR="002B6050" w:rsidRDefault="002B6050" w:rsidP="002B6050">
                  <w:pPr>
                    <w:pStyle w:val="NoSpacing"/>
                  </w:pPr>
                  <w:r>
                    <w:t>License Issue State</w:t>
                  </w:r>
                </w:p>
              </w:tc>
              <w:tc>
                <w:tcPr>
                  <w:tcW w:w="2733" w:type="dxa"/>
                </w:tcPr>
                <w:p w14:paraId="7EB6FD56" w14:textId="5B9BA207" w:rsidR="002B6050" w:rsidRDefault="00A95FED" w:rsidP="002B6050">
                  <w:pPr>
                    <w:pStyle w:val="NoSpacing"/>
                    <w:cnfStyle w:val="000000000000" w:firstRow="0" w:lastRow="0" w:firstColumn="0" w:lastColumn="0" w:oddVBand="0" w:evenVBand="0" w:oddHBand="0" w:evenHBand="0" w:firstRowFirstColumn="0" w:firstRowLastColumn="0" w:lastRowFirstColumn="0" w:lastRowLastColumn="0"/>
                  </w:pPr>
                  <w:r>
                    <w:t>Dropdown</w:t>
                  </w:r>
                </w:p>
              </w:tc>
              <w:tc>
                <w:tcPr>
                  <w:tcW w:w="2734" w:type="dxa"/>
                </w:tcPr>
                <w:p w14:paraId="4D21CDF1" w14:textId="47E02A8E" w:rsidR="002B6050" w:rsidRDefault="002B6050" w:rsidP="002B6050">
                  <w:pPr>
                    <w:pStyle w:val="NoSpacing"/>
                    <w:cnfStyle w:val="000000000000" w:firstRow="0" w:lastRow="0" w:firstColumn="0" w:lastColumn="0" w:oddVBand="0" w:evenVBand="0" w:oddHBand="0" w:evenHBand="0" w:firstRowFirstColumn="0" w:firstRowLastColumn="0" w:lastRowFirstColumn="0" w:lastRowLastColumn="0"/>
                  </w:pPr>
                  <w:r>
                    <w:t>Optional</w:t>
                  </w:r>
                </w:p>
              </w:tc>
              <w:tc>
                <w:tcPr>
                  <w:tcW w:w="2734" w:type="dxa"/>
                </w:tcPr>
                <w:p w14:paraId="24E68094" w14:textId="0DF584D1" w:rsidR="002B6050" w:rsidRDefault="00A95FED" w:rsidP="002B6050">
                  <w:pPr>
                    <w:pStyle w:val="NoSpacing"/>
                    <w:cnfStyle w:val="000000000000" w:firstRow="0" w:lastRow="0" w:firstColumn="0" w:lastColumn="0" w:oddVBand="0" w:evenVBand="0" w:oddHBand="0" w:evenHBand="0" w:firstRowFirstColumn="0" w:firstRowLastColumn="0" w:lastRowFirstColumn="0" w:lastRowLastColumn="0"/>
                  </w:pPr>
                  <w:r>
                    <w:t>Should load all the state based on customer’s country.</w:t>
                  </w:r>
                </w:p>
              </w:tc>
            </w:tr>
            <w:tr w:rsidR="009505AA" w14:paraId="0CAA56BA" w14:textId="77777777" w:rsidTr="002B6050">
              <w:tc>
                <w:tcPr>
                  <w:cnfStyle w:val="001000000000" w:firstRow="0" w:lastRow="0" w:firstColumn="1" w:lastColumn="0" w:oddVBand="0" w:evenVBand="0" w:oddHBand="0" w:evenHBand="0" w:firstRowFirstColumn="0" w:firstRowLastColumn="0" w:lastRowFirstColumn="0" w:lastRowLastColumn="0"/>
                  <w:tcW w:w="2733" w:type="dxa"/>
                </w:tcPr>
                <w:p w14:paraId="223AF085" w14:textId="15CE7B58" w:rsidR="009505AA" w:rsidRDefault="009505AA" w:rsidP="002B6050">
                  <w:pPr>
                    <w:pStyle w:val="NoSpacing"/>
                  </w:pPr>
                  <w:r>
                    <w:t>Back</w:t>
                  </w:r>
                </w:p>
              </w:tc>
              <w:tc>
                <w:tcPr>
                  <w:tcW w:w="2733" w:type="dxa"/>
                </w:tcPr>
                <w:p w14:paraId="4A29DB75" w14:textId="673DDD24" w:rsidR="009505AA" w:rsidRDefault="009505AA" w:rsidP="002B6050">
                  <w:pPr>
                    <w:pStyle w:val="NoSpacing"/>
                    <w:cnfStyle w:val="000000000000" w:firstRow="0" w:lastRow="0" w:firstColumn="0" w:lastColumn="0" w:oddVBand="0" w:evenVBand="0" w:oddHBand="0" w:evenHBand="0" w:firstRowFirstColumn="0" w:firstRowLastColumn="0" w:lastRowFirstColumn="0" w:lastRowLastColumn="0"/>
                  </w:pPr>
                  <w:r>
                    <w:t>Button</w:t>
                  </w:r>
                </w:p>
              </w:tc>
              <w:tc>
                <w:tcPr>
                  <w:tcW w:w="2734" w:type="dxa"/>
                </w:tcPr>
                <w:p w14:paraId="42D4F9BC" w14:textId="77777777" w:rsidR="009505AA" w:rsidRDefault="009505AA" w:rsidP="002B6050">
                  <w:pPr>
                    <w:pStyle w:val="NoSpacing"/>
                    <w:cnfStyle w:val="000000000000" w:firstRow="0" w:lastRow="0" w:firstColumn="0" w:lastColumn="0" w:oddVBand="0" w:evenVBand="0" w:oddHBand="0" w:evenHBand="0" w:firstRowFirstColumn="0" w:firstRowLastColumn="0" w:lastRowFirstColumn="0" w:lastRowLastColumn="0"/>
                  </w:pPr>
                </w:p>
              </w:tc>
              <w:tc>
                <w:tcPr>
                  <w:tcW w:w="2734" w:type="dxa"/>
                </w:tcPr>
                <w:p w14:paraId="7F7D8027" w14:textId="7E98C436" w:rsidR="009505AA" w:rsidRDefault="009505AA" w:rsidP="002B6050">
                  <w:pPr>
                    <w:pStyle w:val="NoSpacing"/>
                    <w:cnfStyle w:val="000000000000" w:firstRow="0" w:lastRow="0" w:firstColumn="0" w:lastColumn="0" w:oddVBand="0" w:evenVBand="0" w:oddHBand="0" w:evenHBand="0" w:firstRowFirstColumn="0" w:firstRowLastColumn="0" w:lastRowFirstColumn="0" w:lastRowLastColumn="0"/>
                  </w:pPr>
                  <w:r>
                    <w:t>Should take the user to step 2</w:t>
                  </w:r>
                </w:p>
              </w:tc>
            </w:tr>
            <w:tr w:rsidR="008A5B22" w14:paraId="26BE5F9F" w14:textId="77777777" w:rsidTr="002B6050">
              <w:tc>
                <w:tcPr>
                  <w:cnfStyle w:val="001000000000" w:firstRow="0" w:lastRow="0" w:firstColumn="1" w:lastColumn="0" w:oddVBand="0" w:evenVBand="0" w:oddHBand="0" w:evenHBand="0" w:firstRowFirstColumn="0" w:firstRowLastColumn="0" w:lastRowFirstColumn="0" w:lastRowLastColumn="0"/>
                  <w:tcW w:w="2733" w:type="dxa"/>
                </w:tcPr>
                <w:p w14:paraId="63A5BC31" w14:textId="6417B6E7" w:rsidR="008A5B22" w:rsidRDefault="00E749A8" w:rsidP="002B6050">
                  <w:pPr>
                    <w:pStyle w:val="NoSpacing"/>
                  </w:pPr>
                  <w:r>
                    <w:t>Done</w:t>
                  </w:r>
                </w:p>
              </w:tc>
              <w:tc>
                <w:tcPr>
                  <w:tcW w:w="2733" w:type="dxa"/>
                </w:tcPr>
                <w:p w14:paraId="683191CB" w14:textId="4FDE91F5" w:rsidR="008A5B22" w:rsidRDefault="008A5B22" w:rsidP="002B6050">
                  <w:pPr>
                    <w:pStyle w:val="NoSpacing"/>
                    <w:cnfStyle w:val="000000000000" w:firstRow="0" w:lastRow="0" w:firstColumn="0" w:lastColumn="0" w:oddVBand="0" w:evenVBand="0" w:oddHBand="0" w:evenHBand="0" w:firstRowFirstColumn="0" w:firstRowLastColumn="0" w:lastRowFirstColumn="0" w:lastRowLastColumn="0"/>
                  </w:pPr>
                  <w:r>
                    <w:t>Button</w:t>
                  </w:r>
                </w:p>
              </w:tc>
              <w:tc>
                <w:tcPr>
                  <w:tcW w:w="2734" w:type="dxa"/>
                </w:tcPr>
                <w:p w14:paraId="50B316ED" w14:textId="0E808BF4" w:rsidR="008A5B22" w:rsidRDefault="008A5B22" w:rsidP="002B6050">
                  <w:pPr>
                    <w:pStyle w:val="NoSpacing"/>
                    <w:cnfStyle w:val="000000000000" w:firstRow="0" w:lastRow="0" w:firstColumn="0" w:lastColumn="0" w:oddVBand="0" w:evenVBand="0" w:oddHBand="0" w:evenHBand="0" w:firstRowFirstColumn="0" w:firstRowLastColumn="0" w:lastRowFirstColumn="0" w:lastRowLastColumn="0"/>
                  </w:pPr>
                </w:p>
              </w:tc>
              <w:tc>
                <w:tcPr>
                  <w:tcW w:w="2734" w:type="dxa"/>
                </w:tcPr>
                <w:p w14:paraId="01835772" w14:textId="0BBE3E2D" w:rsidR="008A5B22" w:rsidRDefault="008A5B22" w:rsidP="002B6050">
                  <w:pPr>
                    <w:pStyle w:val="NoSpacing"/>
                    <w:cnfStyle w:val="000000000000" w:firstRow="0" w:lastRow="0" w:firstColumn="0" w:lastColumn="0" w:oddVBand="0" w:evenVBand="0" w:oddHBand="0" w:evenHBand="0" w:firstRowFirstColumn="0" w:firstRowLastColumn="0" w:lastRowFirstColumn="0" w:lastRowLastColumn="0"/>
                  </w:pPr>
                  <w:r>
                    <w:t xml:space="preserve">Should redirect to </w:t>
                  </w:r>
                  <w:proofErr w:type="gramStart"/>
                  <w:r>
                    <w:t>Home</w:t>
                  </w:r>
                  <w:proofErr w:type="gramEnd"/>
                  <w:r>
                    <w:t xml:space="preserve"> page</w:t>
                  </w:r>
                </w:p>
              </w:tc>
            </w:tr>
          </w:tbl>
          <w:p w14:paraId="18CE46BB" w14:textId="77777777" w:rsidR="002B6050" w:rsidRDefault="002B6050" w:rsidP="00A403E3">
            <w:pPr>
              <w:pStyle w:val="NoSpacing"/>
            </w:pPr>
          </w:p>
          <w:p w14:paraId="6C9367D9" w14:textId="56779B97" w:rsidR="00A403E3" w:rsidRDefault="008A5B22" w:rsidP="00A403E3">
            <w:pPr>
              <w:pStyle w:val="NoSpacing"/>
            </w:pPr>
            <w:r>
              <w:t xml:space="preserve">When the user </w:t>
            </w:r>
            <w:r w:rsidR="00E749A8">
              <w:t>has created</w:t>
            </w:r>
            <w:r>
              <w:t xml:space="preserve"> successfully, </w:t>
            </w:r>
            <w:r w:rsidR="00A95FED">
              <w:t>the</w:t>
            </w:r>
            <w:r w:rsidR="00A403E3">
              <w:t xml:space="preserve"> pop-up message should be displayed as follows.</w:t>
            </w:r>
          </w:p>
          <w:p w14:paraId="7C811912" w14:textId="7FABB42E" w:rsidR="009505AA" w:rsidRDefault="009505AA" w:rsidP="00A403E3">
            <w:pPr>
              <w:pStyle w:val="NoSpacing"/>
            </w:pPr>
          </w:p>
          <w:p w14:paraId="022BAEE0" w14:textId="65FC4FDA" w:rsidR="009505AA" w:rsidRDefault="009505AA" w:rsidP="009505AA">
            <w:pPr>
              <w:pStyle w:val="NoSpacing"/>
            </w:pPr>
            <w:r>
              <w:t xml:space="preserve">When the customer clicks on “Done” the profile has to be created and updated to the system. And the system has to be redirected to the login page where the user can use the credentials to log in to the system. The profile has to be created in the Navotar customer profile of the specific client. All the information including the password should be stored there! </w:t>
            </w:r>
          </w:p>
          <w:p w14:paraId="60E07FA5" w14:textId="77777777" w:rsidR="009505AA" w:rsidRDefault="009505AA" w:rsidP="009505AA">
            <w:pPr>
              <w:pStyle w:val="NoSpacing"/>
            </w:pPr>
          </w:p>
          <w:p w14:paraId="1F8DC698" w14:textId="3A3871C0" w:rsidR="009505AA" w:rsidRDefault="009505AA" w:rsidP="009505AA">
            <w:pPr>
              <w:pStyle w:val="NoSpacing"/>
            </w:pPr>
            <w:r>
              <w:t xml:space="preserve">When a new user has created a new profile using this mobile app, a new customer has to be created in Navotar </w:t>
            </w:r>
            <w:r w:rsidR="00A95FED">
              <w:t>System using</w:t>
            </w:r>
            <w:r>
              <w:t xml:space="preserve"> the provided details. At the same time, there should be automated email system where the user should be able to get a </w:t>
            </w:r>
            <w:r w:rsidRPr="00446615">
              <w:rPr>
                <w:color w:val="FF0000"/>
              </w:rPr>
              <w:t xml:space="preserve">Welcome Email saying “Welcome to </w:t>
            </w:r>
            <w:r>
              <w:rPr>
                <w:color w:val="FF0000"/>
              </w:rPr>
              <w:t>&lt;&lt;company&gt;&gt;</w:t>
            </w:r>
            <w:r w:rsidRPr="00446615">
              <w:rPr>
                <w:color w:val="FF0000"/>
              </w:rPr>
              <w:t>.”</w:t>
            </w:r>
          </w:p>
          <w:p w14:paraId="792C5799" w14:textId="77777777" w:rsidR="009505AA" w:rsidRDefault="009505AA" w:rsidP="00A403E3">
            <w:pPr>
              <w:pStyle w:val="NoSpacing"/>
            </w:pPr>
          </w:p>
          <w:p w14:paraId="6E03E7F1" w14:textId="77777777" w:rsidR="00A403E3" w:rsidRDefault="00A403E3" w:rsidP="00A403E3">
            <w:pPr>
              <w:pStyle w:val="NoSpacing"/>
            </w:pPr>
          </w:p>
          <w:p w14:paraId="26E5E8FC" w14:textId="1CF364C0" w:rsidR="00A403E3" w:rsidRDefault="00A403E3" w:rsidP="00A403E3">
            <w:pPr>
              <w:pStyle w:val="NoSpacing"/>
              <w:jc w:val="center"/>
            </w:pPr>
          </w:p>
          <w:p w14:paraId="5D27DCB1" w14:textId="77777777" w:rsidR="00A403E3" w:rsidRDefault="00A403E3" w:rsidP="00A403E3">
            <w:pPr>
              <w:pStyle w:val="NoSpacing"/>
            </w:pPr>
          </w:p>
          <w:p w14:paraId="4A5F4ADB" w14:textId="406CE534" w:rsidR="00A403E3" w:rsidRDefault="00A403E3" w:rsidP="00A403E3">
            <w:pPr>
              <w:pStyle w:val="NoSpacing"/>
            </w:pPr>
          </w:p>
          <w:p w14:paraId="2CA1D25C" w14:textId="7D076720" w:rsidR="008E6F93" w:rsidRDefault="008E6F93" w:rsidP="00A403E3">
            <w:pPr>
              <w:pStyle w:val="NoSpacing"/>
            </w:pPr>
          </w:p>
          <w:p w14:paraId="200C2DC3" w14:textId="0E44647D" w:rsidR="008E6F93" w:rsidRDefault="008E6F93" w:rsidP="00A403E3">
            <w:pPr>
              <w:pStyle w:val="NoSpacing"/>
            </w:pPr>
          </w:p>
          <w:p w14:paraId="70CFD04C" w14:textId="6F76D8FC" w:rsidR="008E6F93" w:rsidRDefault="008E6F93" w:rsidP="00A403E3">
            <w:pPr>
              <w:pStyle w:val="NoSpacing"/>
            </w:pPr>
          </w:p>
          <w:p w14:paraId="3D6F329C" w14:textId="6DF55646" w:rsidR="008E6F93" w:rsidRDefault="008E6F93" w:rsidP="00A403E3">
            <w:pPr>
              <w:pStyle w:val="NoSpacing"/>
            </w:pPr>
          </w:p>
          <w:p w14:paraId="77FB9FD5" w14:textId="0B2F9782" w:rsidR="008E6F93" w:rsidRDefault="008E6F93" w:rsidP="00A403E3">
            <w:pPr>
              <w:pStyle w:val="NoSpacing"/>
            </w:pPr>
          </w:p>
          <w:p w14:paraId="3BD403B5" w14:textId="4F9F1A68" w:rsidR="008E6F93" w:rsidRDefault="008E6F93" w:rsidP="00A403E3">
            <w:pPr>
              <w:pStyle w:val="NoSpacing"/>
            </w:pPr>
          </w:p>
          <w:p w14:paraId="25C4F7F3" w14:textId="1068FBE6" w:rsidR="008E6F93" w:rsidRDefault="008E6F93" w:rsidP="00A403E3">
            <w:pPr>
              <w:pStyle w:val="NoSpacing"/>
            </w:pPr>
          </w:p>
          <w:p w14:paraId="26945922" w14:textId="242C3822" w:rsidR="008E6F93" w:rsidRDefault="008E6F93" w:rsidP="00A403E3">
            <w:pPr>
              <w:pStyle w:val="NoSpacing"/>
            </w:pPr>
          </w:p>
          <w:p w14:paraId="4F722E77" w14:textId="6A6D7B52" w:rsidR="008E6F93" w:rsidRDefault="008E6F93" w:rsidP="00A403E3">
            <w:pPr>
              <w:pStyle w:val="NoSpacing"/>
            </w:pPr>
          </w:p>
          <w:p w14:paraId="0520EECE" w14:textId="5B760B88" w:rsidR="008E6F93" w:rsidRDefault="008E6F93" w:rsidP="00A403E3">
            <w:pPr>
              <w:pStyle w:val="NoSpacing"/>
            </w:pPr>
          </w:p>
          <w:p w14:paraId="5AA5512C" w14:textId="1327ECFD" w:rsidR="008E6F93" w:rsidRDefault="008E6F93" w:rsidP="00A403E3">
            <w:pPr>
              <w:pStyle w:val="NoSpacing"/>
            </w:pPr>
          </w:p>
          <w:p w14:paraId="7DBB5DE1" w14:textId="180D74E1" w:rsidR="008E6F93" w:rsidRDefault="008E6F93" w:rsidP="00A403E3">
            <w:pPr>
              <w:pStyle w:val="NoSpacing"/>
            </w:pPr>
          </w:p>
          <w:p w14:paraId="5749A431" w14:textId="43550CEA" w:rsidR="008E6F93" w:rsidRDefault="008E6F93" w:rsidP="00A403E3">
            <w:pPr>
              <w:pStyle w:val="NoSpacing"/>
            </w:pPr>
          </w:p>
          <w:p w14:paraId="30DD4367" w14:textId="77777777" w:rsidR="009D3E64" w:rsidRDefault="009D3E64" w:rsidP="00A403E3">
            <w:pPr>
              <w:pStyle w:val="NoSpacing"/>
            </w:pPr>
          </w:p>
          <w:p w14:paraId="375E6B72" w14:textId="3C4CB873" w:rsidR="008E6F93" w:rsidRDefault="008E6F93" w:rsidP="00A403E3">
            <w:pPr>
              <w:pStyle w:val="NoSpacing"/>
            </w:pPr>
          </w:p>
          <w:p w14:paraId="664CEAEB" w14:textId="2FDD1CBA" w:rsidR="008E6F93" w:rsidRDefault="008E6F93" w:rsidP="00A403E3">
            <w:pPr>
              <w:pStyle w:val="NoSpacing"/>
            </w:pPr>
          </w:p>
          <w:p w14:paraId="50A3DFDD" w14:textId="39D00863" w:rsidR="008E6F93" w:rsidRDefault="008E6F93" w:rsidP="00A403E3">
            <w:pPr>
              <w:pStyle w:val="NoSpacing"/>
            </w:pPr>
          </w:p>
          <w:p w14:paraId="7CDE9567" w14:textId="02168FA6" w:rsidR="008E6F93" w:rsidRDefault="008E6F93" w:rsidP="00A403E3">
            <w:pPr>
              <w:pStyle w:val="NoSpacing"/>
            </w:pPr>
          </w:p>
          <w:p w14:paraId="36919744" w14:textId="0A64DBE2" w:rsidR="008E6F93" w:rsidRDefault="008E6F93" w:rsidP="00A403E3">
            <w:pPr>
              <w:pStyle w:val="NoSpacing"/>
            </w:pPr>
          </w:p>
          <w:p w14:paraId="5A541EDA" w14:textId="77777777" w:rsidR="008E6F93" w:rsidRDefault="008E6F93" w:rsidP="00A403E3">
            <w:pPr>
              <w:pStyle w:val="NoSpacing"/>
            </w:pPr>
          </w:p>
          <w:p w14:paraId="44C793FE" w14:textId="77777777" w:rsidR="00A403E3" w:rsidRDefault="00A403E3" w:rsidP="00A403E3">
            <w:pPr>
              <w:pStyle w:val="NoSpacing"/>
            </w:pPr>
          </w:p>
          <w:p w14:paraId="37854859" w14:textId="1C18BDC7" w:rsidR="00A403E3" w:rsidRDefault="00A403E3" w:rsidP="00A403E3">
            <w:pPr>
              <w:pStyle w:val="NoSpacing"/>
              <w:rPr>
                <w:b/>
                <w:sz w:val="24"/>
              </w:rPr>
            </w:pPr>
            <w:r>
              <w:rPr>
                <w:b/>
                <w:sz w:val="24"/>
              </w:rPr>
              <w:lastRenderedPageBreak/>
              <w:t>Requirement 0</w:t>
            </w:r>
            <w:r w:rsidR="00AC6B9C">
              <w:rPr>
                <w:b/>
                <w:sz w:val="24"/>
              </w:rPr>
              <w:t>4</w:t>
            </w:r>
            <w:r w:rsidRPr="0082049A">
              <w:rPr>
                <w:b/>
                <w:sz w:val="24"/>
              </w:rPr>
              <w:t xml:space="preserve">: </w:t>
            </w:r>
            <w:r>
              <w:rPr>
                <w:b/>
                <w:sz w:val="24"/>
              </w:rPr>
              <w:t>Dashboard / Home page</w:t>
            </w:r>
          </w:p>
          <w:p w14:paraId="0F354657" w14:textId="77777777" w:rsidR="00A403E3" w:rsidRDefault="00A403E3" w:rsidP="00A403E3">
            <w:pPr>
              <w:pStyle w:val="NoSpacing"/>
              <w:rPr>
                <w:b/>
                <w:sz w:val="24"/>
              </w:rPr>
            </w:pPr>
          </w:p>
          <w:p w14:paraId="09D84070" w14:textId="038459B7" w:rsidR="00A403E3" w:rsidRDefault="00A403E3" w:rsidP="00A403E3">
            <w:pPr>
              <w:pStyle w:val="NoSpacing"/>
              <w:rPr>
                <w:sz w:val="24"/>
              </w:rPr>
            </w:pPr>
            <w:r>
              <w:rPr>
                <w:sz w:val="24"/>
              </w:rPr>
              <w:t>Once the user log</w:t>
            </w:r>
            <w:r w:rsidR="00B61338">
              <w:rPr>
                <w:sz w:val="24"/>
              </w:rPr>
              <w:t>s</w:t>
            </w:r>
            <w:r>
              <w:rPr>
                <w:sz w:val="24"/>
              </w:rPr>
              <w:t xml:space="preserve"> in to the system, he will be redirected to the dashboard. The user should be able to </w:t>
            </w:r>
            <w:r w:rsidR="00B61338">
              <w:rPr>
                <w:sz w:val="24"/>
              </w:rPr>
              <w:t>perform</w:t>
            </w:r>
            <w:r>
              <w:rPr>
                <w:sz w:val="24"/>
              </w:rPr>
              <w:t xml:space="preserve"> </w:t>
            </w:r>
            <w:r w:rsidR="00B61338">
              <w:rPr>
                <w:sz w:val="24"/>
              </w:rPr>
              <w:t xml:space="preserve">a variety </w:t>
            </w:r>
            <w:r>
              <w:rPr>
                <w:sz w:val="24"/>
              </w:rPr>
              <w:t>of function</w:t>
            </w:r>
            <w:r w:rsidR="00B61338">
              <w:rPr>
                <w:sz w:val="24"/>
              </w:rPr>
              <w:t>s</w:t>
            </w:r>
            <w:r>
              <w:rPr>
                <w:sz w:val="24"/>
              </w:rPr>
              <w:t xml:space="preserve"> in the home page itself.</w:t>
            </w:r>
          </w:p>
          <w:p w14:paraId="482CD171" w14:textId="77777777" w:rsidR="00A403E3" w:rsidRDefault="00A403E3" w:rsidP="00A403E3">
            <w:pPr>
              <w:pStyle w:val="NoSpacing"/>
              <w:rPr>
                <w:sz w:val="24"/>
              </w:rPr>
            </w:pPr>
          </w:p>
          <w:p w14:paraId="7A6BC433" w14:textId="77777777" w:rsidR="00A403E3" w:rsidRDefault="00A403E3" w:rsidP="00A403E3">
            <w:pPr>
              <w:pStyle w:val="NoSpacing"/>
              <w:numPr>
                <w:ilvl w:val="0"/>
                <w:numId w:val="16"/>
              </w:numPr>
              <w:rPr>
                <w:sz w:val="24"/>
              </w:rPr>
            </w:pPr>
            <w:r>
              <w:rPr>
                <w:sz w:val="24"/>
              </w:rPr>
              <w:t>Book now</w:t>
            </w:r>
          </w:p>
          <w:p w14:paraId="1352C4CD" w14:textId="14345363" w:rsidR="00A403E3" w:rsidRDefault="00A403E3" w:rsidP="00A403E3">
            <w:pPr>
              <w:pStyle w:val="NoSpacing"/>
              <w:numPr>
                <w:ilvl w:val="0"/>
                <w:numId w:val="16"/>
              </w:numPr>
              <w:rPr>
                <w:sz w:val="24"/>
              </w:rPr>
            </w:pPr>
            <w:r>
              <w:rPr>
                <w:sz w:val="24"/>
              </w:rPr>
              <w:t>Upcoming reservation</w:t>
            </w:r>
            <w:r w:rsidR="008E6F93">
              <w:rPr>
                <w:sz w:val="24"/>
              </w:rPr>
              <w:t xml:space="preserve"> (The latest and upcoming reservations should be shown here)</w:t>
            </w:r>
          </w:p>
          <w:p w14:paraId="6954B214" w14:textId="253274A0" w:rsidR="00A403E3" w:rsidRPr="00446615" w:rsidRDefault="00A403E3" w:rsidP="00A403E3">
            <w:pPr>
              <w:pStyle w:val="NoSpacing"/>
              <w:numPr>
                <w:ilvl w:val="0"/>
                <w:numId w:val="16"/>
              </w:numPr>
              <w:rPr>
                <w:sz w:val="24"/>
              </w:rPr>
            </w:pPr>
            <w:r>
              <w:rPr>
                <w:sz w:val="24"/>
              </w:rPr>
              <w:t xml:space="preserve">My Rentals </w:t>
            </w:r>
            <w:r w:rsidR="008E6F93">
              <w:rPr>
                <w:sz w:val="24"/>
              </w:rPr>
              <w:t xml:space="preserve">(The ongoing and closed agreement should be shown here) </w:t>
            </w:r>
          </w:p>
          <w:p w14:paraId="1C860EB7" w14:textId="77777777" w:rsidR="008A5B22" w:rsidRDefault="008A5B22" w:rsidP="00A403E3">
            <w:pPr>
              <w:pStyle w:val="NoSpacing"/>
              <w:rPr>
                <w:sz w:val="24"/>
              </w:rPr>
            </w:pPr>
          </w:p>
          <w:p w14:paraId="5739A335" w14:textId="77777777" w:rsidR="00A403E3" w:rsidRDefault="00A403E3" w:rsidP="00A403E3">
            <w:pPr>
              <w:pStyle w:val="NoSpacing"/>
              <w:rPr>
                <w:sz w:val="24"/>
              </w:rPr>
            </w:pPr>
            <w:r>
              <w:rPr>
                <w:sz w:val="24"/>
              </w:rPr>
              <w:t>The home page should be designed as following sketch.</w:t>
            </w:r>
          </w:p>
          <w:p w14:paraId="5937047D" w14:textId="77777777" w:rsidR="00A403E3" w:rsidRDefault="00A403E3" w:rsidP="00A403E3">
            <w:pPr>
              <w:pStyle w:val="NoSpacing"/>
              <w:rPr>
                <w:sz w:val="24"/>
              </w:rPr>
            </w:pPr>
          </w:p>
          <w:p w14:paraId="2EB42041" w14:textId="7D89528A" w:rsidR="00A403E3" w:rsidRDefault="0023039A" w:rsidP="00A403E3">
            <w:pPr>
              <w:pStyle w:val="NoSpacing"/>
              <w:jc w:val="center"/>
              <w:rPr>
                <w:sz w:val="24"/>
              </w:rPr>
            </w:pPr>
            <w:r w:rsidRPr="0023039A">
              <w:rPr>
                <w:noProof/>
                <w:sz w:val="24"/>
              </w:rPr>
              <w:drawing>
                <wp:inline distT="0" distB="0" distL="0" distR="0" wp14:anchorId="18307B1C" wp14:editId="6D828958">
                  <wp:extent cx="2547257" cy="508277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0636" cy="5089518"/>
                          </a:xfrm>
                          <a:prstGeom prst="rect">
                            <a:avLst/>
                          </a:prstGeom>
                        </pic:spPr>
                      </pic:pic>
                    </a:graphicData>
                  </a:graphic>
                </wp:inline>
              </w:drawing>
            </w:r>
          </w:p>
          <w:p w14:paraId="1DD3A3CF" w14:textId="77777777" w:rsidR="00A403E3" w:rsidRDefault="00A403E3" w:rsidP="00A403E3">
            <w:pPr>
              <w:pStyle w:val="NoSpacing"/>
              <w:rPr>
                <w:sz w:val="24"/>
              </w:rPr>
            </w:pPr>
          </w:p>
          <w:p w14:paraId="5B3FFB83" w14:textId="471C9F74" w:rsidR="00A403E3" w:rsidRDefault="00A403E3" w:rsidP="00A403E3">
            <w:pPr>
              <w:pStyle w:val="NoSpacing"/>
              <w:rPr>
                <w:sz w:val="24"/>
              </w:rPr>
            </w:pPr>
            <w:r>
              <w:rPr>
                <w:sz w:val="24"/>
              </w:rPr>
              <w:t>By clicking the menu bar in the top</w:t>
            </w:r>
            <w:r w:rsidR="00B61338">
              <w:rPr>
                <w:sz w:val="24"/>
              </w:rPr>
              <w:t xml:space="preserve"> left</w:t>
            </w:r>
            <w:r>
              <w:rPr>
                <w:sz w:val="24"/>
              </w:rPr>
              <w:t xml:space="preserve"> corner, the user should be able to navigate t</w:t>
            </w:r>
            <w:r w:rsidR="00B61338">
              <w:rPr>
                <w:sz w:val="24"/>
              </w:rPr>
              <w:t>hrough</w:t>
            </w:r>
            <w:r>
              <w:rPr>
                <w:sz w:val="24"/>
              </w:rPr>
              <w:t xml:space="preserve"> all the function</w:t>
            </w:r>
            <w:r w:rsidR="00B61338">
              <w:rPr>
                <w:sz w:val="24"/>
              </w:rPr>
              <w:t>s</w:t>
            </w:r>
            <w:r>
              <w:rPr>
                <w:sz w:val="24"/>
              </w:rPr>
              <w:t xml:space="preserve"> </w:t>
            </w:r>
            <w:r w:rsidR="00B61338">
              <w:rPr>
                <w:sz w:val="24"/>
              </w:rPr>
              <w:t>available</w:t>
            </w:r>
            <w:r>
              <w:rPr>
                <w:sz w:val="24"/>
              </w:rPr>
              <w:t>.  The user should be able to navigate to</w:t>
            </w:r>
          </w:p>
          <w:p w14:paraId="40A0BD16" w14:textId="77777777" w:rsidR="00A403E3" w:rsidRDefault="00A403E3" w:rsidP="00A403E3">
            <w:pPr>
              <w:pStyle w:val="NoSpacing"/>
              <w:numPr>
                <w:ilvl w:val="0"/>
                <w:numId w:val="16"/>
              </w:numPr>
              <w:rPr>
                <w:sz w:val="24"/>
              </w:rPr>
            </w:pPr>
            <w:r>
              <w:rPr>
                <w:sz w:val="24"/>
              </w:rPr>
              <w:t>Book Now</w:t>
            </w:r>
          </w:p>
          <w:p w14:paraId="7182CF6E" w14:textId="77777777" w:rsidR="00A403E3" w:rsidRDefault="00A403E3" w:rsidP="00A403E3">
            <w:pPr>
              <w:pStyle w:val="NoSpacing"/>
              <w:numPr>
                <w:ilvl w:val="0"/>
                <w:numId w:val="16"/>
              </w:numPr>
              <w:rPr>
                <w:sz w:val="24"/>
              </w:rPr>
            </w:pPr>
            <w:r>
              <w:rPr>
                <w:sz w:val="24"/>
              </w:rPr>
              <w:lastRenderedPageBreak/>
              <w:t>Upcoming reservation</w:t>
            </w:r>
          </w:p>
          <w:p w14:paraId="425C9204" w14:textId="77777777" w:rsidR="00A403E3" w:rsidRDefault="00A403E3" w:rsidP="00A403E3">
            <w:pPr>
              <w:pStyle w:val="NoSpacing"/>
              <w:numPr>
                <w:ilvl w:val="0"/>
                <w:numId w:val="16"/>
              </w:numPr>
              <w:rPr>
                <w:sz w:val="24"/>
              </w:rPr>
            </w:pPr>
            <w:r>
              <w:rPr>
                <w:sz w:val="24"/>
              </w:rPr>
              <w:t>My Rentals</w:t>
            </w:r>
          </w:p>
          <w:p w14:paraId="745A8262" w14:textId="77777777" w:rsidR="00A403E3" w:rsidRDefault="00A403E3" w:rsidP="00A403E3">
            <w:pPr>
              <w:pStyle w:val="NoSpacing"/>
              <w:numPr>
                <w:ilvl w:val="0"/>
                <w:numId w:val="16"/>
              </w:numPr>
              <w:rPr>
                <w:sz w:val="24"/>
              </w:rPr>
            </w:pPr>
            <w:r>
              <w:rPr>
                <w:sz w:val="24"/>
              </w:rPr>
              <w:t>My Profile</w:t>
            </w:r>
          </w:p>
          <w:p w14:paraId="4F48EF20" w14:textId="77777777" w:rsidR="00A403E3" w:rsidRDefault="00A403E3" w:rsidP="00A403E3">
            <w:pPr>
              <w:pStyle w:val="NoSpacing"/>
              <w:numPr>
                <w:ilvl w:val="0"/>
                <w:numId w:val="16"/>
              </w:numPr>
              <w:rPr>
                <w:sz w:val="24"/>
              </w:rPr>
            </w:pPr>
            <w:r>
              <w:rPr>
                <w:sz w:val="24"/>
              </w:rPr>
              <w:t>Log out</w:t>
            </w:r>
          </w:p>
          <w:p w14:paraId="3C0A6C7A" w14:textId="77777777" w:rsidR="00A403E3" w:rsidRDefault="00A403E3" w:rsidP="00A403E3">
            <w:pPr>
              <w:pStyle w:val="NoSpacing"/>
              <w:rPr>
                <w:sz w:val="24"/>
              </w:rPr>
            </w:pPr>
          </w:p>
          <w:p w14:paraId="76F05397" w14:textId="77777777" w:rsidR="00A403E3" w:rsidRDefault="00A403E3" w:rsidP="00A403E3">
            <w:pPr>
              <w:pStyle w:val="NoSpacing"/>
              <w:rPr>
                <w:sz w:val="24"/>
              </w:rPr>
            </w:pPr>
            <w:r>
              <w:rPr>
                <w:sz w:val="24"/>
              </w:rPr>
              <w:t>And the screen should be designed as the sketch following,</w:t>
            </w:r>
          </w:p>
          <w:p w14:paraId="7CC3CECC" w14:textId="77777777" w:rsidR="00A403E3" w:rsidRDefault="00A403E3" w:rsidP="00A403E3">
            <w:pPr>
              <w:pStyle w:val="NoSpacing"/>
              <w:rPr>
                <w:sz w:val="24"/>
              </w:rPr>
            </w:pPr>
          </w:p>
          <w:p w14:paraId="7EE16D8E" w14:textId="77777777" w:rsidR="00A403E3" w:rsidRDefault="00A403E3" w:rsidP="00A403E3">
            <w:pPr>
              <w:pStyle w:val="NoSpacing"/>
              <w:jc w:val="center"/>
              <w:rPr>
                <w:sz w:val="24"/>
              </w:rPr>
            </w:pPr>
            <w:r w:rsidRPr="00302AFA">
              <w:rPr>
                <w:noProof/>
                <w:sz w:val="24"/>
                <w:lang w:val="en-GB" w:eastAsia="en-GB"/>
              </w:rPr>
              <w:drawing>
                <wp:inline distT="0" distB="0" distL="0" distR="0" wp14:anchorId="64AE9893" wp14:editId="667A355F">
                  <wp:extent cx="1922106" cy="3839782"/>
                  <wp:effectExtent l="0" t="0" r="0" b="0"/>
                  <wp:docPr id="18" name="Picture 18" descr="C:\Users\Home\Desktop\Wire Frames\Menu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me\Desktop\Wire Frames\Menu ba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30369" cy="3856288"/>
                          </a:xfrm>
                          <a:prstGeom prst="rect">
                            <a:avLst/>
                          </a:prstGeom>
                          <a:noFill/>
                          <a:ln>
                            <a:noFill/>
                          </a:ln>
                        </pic:spPr>
                      </pic:pic>
                    </a:graphicData>
                  </a:graphic>
                </wp:inline>
              </w:drawing>
            </w:r>
          </w:p>
          <w:p w14:paraId="2934CDC2" w14:textId="77777777" w:rsidR="00A403E3" w:rsidRDefault="00A403E3" w:rsidP="00A403E3">
            <w:pPr>
              <w:pStyle w:val="NoSpacing"/>
              <w:jc w:val="center"/>
              <w:rPr>
                <w:sz w:val="24"/>
              </w:rPr>
            </w:pPr>
          </w:p>
          <w:p w14:paraId="69C657FA" w14:textId="77777777" w:rsidR="00A403E3" w:rsidRDefault="00A403E3" w:rsidP="00A403E3">
            <w:pPr>
              <w:pStyle w:val="NoSpacing"/>
              <w:jc w:val="center"/>
              <w:rPr>
                <w:sz w:val="24"/>
              </w:rPr>
            </w:pPr>
          </w:p>
          <w:p w14:paraId="5AE045EF" w14:textId="68308269" w:rsidR="00A403E3" w:rsidRDefault="00A403E3" w:rsidP="00A403E3">
            <w:pPr>
              <w:pStyle w:val="NoSpacing"/>
              <w:rPr>
                <w:sz w:val="24"/>
              </w:rPr>
            </w:pPr>
          </w:p>
          <w:p w14:paraId="2807E198" w14:textId="516649D4" w:rsidR="008E6F93" w:rsidRDefault="008E6F93" w:rsidP="00A403E3">
            <w:pPr>
              <w:pStyle w:val="NoSpacing"/>
              <w:rPr>
                <w:sz w:val="24"/>
              </w:rPr>
            </w:pPr>
          </w:p>
          <w:p w14:paraId="5C2B1A0A" w14:textId="7C92CB2B" w:rsidR="008E6F93" w:rsidRDefault="008E6F93" w:rsidP="00A403E3">
            <w:pPr>
              <w:pStyle w:val="NoSpacing"/>
              <w:rPr>
                <w:sz w:val="24"/>
              </w:rPr>
            </w:pPr>
          </w:p>
          <w:p w14:paraId="26893326" w14:textId="787BFC76" w:rsidR="008E6F93" w:rsidRDefault="008E6F93" w:rsidP="00A403E3">
            <w:pPr>
              <w:pStyle w:val="NoSpacing"/>
              <w:rPr>
                <w:sz w:val="24"/>
              </w:rPr>
            </w:pPr>
          </w:p>
          <w:p w14:paraId="47913BE5" w14:textId="29B391F1" w:rsidR="008E6F93" w:rsidRDefault="008E6F93" w:rsidP="00A403E3">
            <w:pPr>
              <w:pStyle w:val="NoSpacing"/>
              <w:rPr>
                <w:sz w:val="24"/>
              </w:rPr>
            </w:pPr>
          </w:p>
          <w:p w14:paraId="68F2848B" w14:textId="3AD3B8F7" w:rsidR="008E6F93" w:rsidRDefault="008E6F93" w:rsidP="00A403E3">
            <w:pPr>
              <w:pStyle w:val="NoSpacing"/>
              <w:rPr>
                <w:sz w:val="24"/>
              </w:rPr>
            </w:pPr>
          </w:p>
          <w:p w14:paraId="676BA7DB" w14:textId="28136B61" w:rsidR="008E6F93" w:rsidRDefault="008E6F93" w:rsidP="00A403E3">
            <w:pPr>
              <w:pStyle w:val="NoSpacing"/>
              <w:rPr>
                <w:sz w:val="24"/>
              </w:rPr>
            </w:pPr>
          </w:p>
          <w:p w14:paraId="0C0B3485" w14:textId="24EA8259" w:rsidR="008E6F93" w:rsidRDefault="008E6F93" w:rsidP="00A403E3">
            <w:pPr>
              <w:pStyle w:val="NoSpacing"/>
              <w:rPr>
                <w:sz w:val="24"/>
              </w:rPr>
            </w:pPr>
          </w:p>
          <w:p w14:paraId="5397545E" w14:textId="795E7817" w:rsidR="008E6F93" w:rsidRDefault="008E6F93" w:rsidP="00A403E3">
            <w:pPr>
              <w:pStyle w:val="NoSpacing"/>
              <w:rPr>
                <w:sz w:val="24"/>
              </w:rPr>
            </w:pPr>
          </w:p>
          <w:p w14:paraId="383210DA" w14:textId="73BD56D4" w:rsidR="008E6F93" w:rsidRDefault="008E6F93" w:rsidP="00A403E3">
            <w:pPr>
              <w:pStyle w:val="NoSpacing"/>
              <w:rPr>
                <w:sz w:val="24"/>
              </w:rPr>
            </w:pPr>
          </w:p>
          <w:p w14:paraId="41B908D6" w14:textId="7294E377" w:rsidR="008E6F93" w:rsidRDefault="008E6F93" w:rsidP="00A403E3">
            <w:pPr>
              <w:pStyle w:val="NoSpacing"/>
              <w:rPr>
                <w:sz w:val="24"/>
              </w:rPr>
            </w:pPr>
          </w:p>
          <w:p w14:paraId="54E73162" w14:textId="445E5ED5" w:rsidR="008E6F93" w:rsidRDefault="008E6F93" w:rsidP="00A403E3">
            <w:pPr>
              <w:pStyle w:val="NoSpacing"/>
              <w:rPr>
                <w:sz w:val="24"/>
              </w:rPr>
            </w:pPr>
          </w:p>
          <w:p w14:paraId="3D5AA00F" w14:textId="77777777" w:rsidR="008E6F93" w:rsidRDefault="008E6F93" w:rsidP="00A403E3">
            <w:pPr>
              <w:pStyle w:val="NoSpacing"/>
              <w:rPr>
                <w:sz w:val="24"/>
              </w:rPr>
            </w:pPr>
          </w:p>
          <w:p w14:paraId="68E7BA2A" w14:textId="2055A179" w:rsidR="00A403E3" w:rsidRDefault="00A403E3" w:rsidP="00A403E3">
            <w:pPr>
              <w:pStyle w:val="NoSpacing"/>
              <w:rPr>
                <w:b/>
                <w:sz w:val="24"/>
              </w:rPr>
            </w:pPr>
            <w:r>
              <w:rPr>
                <w:b/>
                <w:sz w:val="24"/>
              </w:rPr>
              <w:lastRenderedPageBreak/>
              <w:t>Requirement 0</w:t>
            </w:r>
            <w:r w:rsidR="00AC6B9C">
              <w:rPr>
                <w:b/>
                <w:sz w:val="24"/>
              </w:rPr>
              <w:t>5</w:t>
            </w:r>
            <w:r w:rsidRPr="0082049A">
              <w:rPr>
                <w:b/>
                <w:sz w:val="24"/>
              </w:rPr>
              <w:t xml:space="preserve">: </w:t>
            </w:r>
            <w:r>
              <w:rPr>
                <w:b/>
                <w:sz w:val="24"/>
              </w:rPr>
              <w:t>Book Now</w:t>
            </w:r>
          </w:p>
          <w:p w14:paraId="1CDDBD05" w14:textId="13EE94E7" w:rsidR="00A403E3" w:rsidRDefault="00A403E3" w:rsidP="00A403E3">
            <w:pPr>
              <w:pStyle w:val="NoSpacing"/>
              <w:rPr>
                <w:b/>
                <w:sz w:val="24"/>
              </w:rPr>
            </w:pPr>
          </w:p>
          <w:p w14:paraId="01A9218B" w14:textId="3FA36E2C" w:rsidR="00A403E3" w:rsidRDefault="00A403E3" w:rsidP="00A403E3">
            <w:pPr>
              <w:pStyle w:val="NoSpacing"/>
              <w:rPr>
                <w:b/>
                <w:sz w:val="24"/>
              </w:rPr>
            </w:pPr>
            <w:r>
              <w:rPr>
                <w:b/>
                <w:sz w:val="24"/>
              </w:rPr>
              <w:t xml:space="preserve">Step 1 </w:t>
            </w:r>
            <w:r w:rsidR="008E6F93">
              <w:rPr>
                <w:b/>
                <w:sz w:val="24"/>
              </w:rPr>
              <w:t xml:space="preserve">– Rental Details </w:t>
            </w:r>
          </w:p>
          <w:p w14:paraId="507871DD" w14:textId="3D906462" w:rsidR="00A403E3" w:rsidRDefault="00A403E3" w:rsidP="00A403E3">
            <w:pPr>
              <w:pStyle w:val="NoSpacing"/>
              <w:rPr>
                <w:b/>
                <w:sz w:val="24"/>
              </w:rPr>
            </w:pPr>
          </w:p>
          <w:p w14:paraId="37B5171C" w14:textId="64033167" w:rsidR="00A403E3" w:rsidRPr="005D59CA" w:rsidRDefault="00A403E3" w:rsidP="00A403E3">
            <w:pPr>
              <w:pStyle w:val="NoSpacing"/>
              <w:rPr>
                <w:color w:val="0070C0"/>
                <w:sz w:val="24"/>
              </w:rPr>
            </w:pPr>
            <w:r w:rsidRPr="005D59CA">
              <w:rPr>
                <w:color w:val="0070C0"/>
                <w:sz w:val="24"/>
              </w:rPr>
              <w:t xml:space="preserve">The user has to be able to reserve vehicle by clicking the button “Book Now” in the home page. The screen should </w:t>
            </w:r>
            <w:r w:rsidR="00B61338" w:rsidRPr="005D59CA">
              <w:rPr>
                <w:color w:val="0070C0"/>
                <w:sz w:val="24"/>
              </w:rPr>
              <w:t xml:space="preserve">be </w:t>
            </w:r>
            <w:r w:rsidRPr="005D59CA">
              <w:rPr>
                <w:color w:val="0070C0"/>
                <w:sz w:val="24"/>
              </w:rPr>
              <w:t>redirected to another screen where the user should be able to enter the details. The redirecting screen should be like the sketch as follows.</w:t>
            </w:r>
          </w:p>
          <w:p w14:paraId="39445AB9" w14:textId="796357C2" w:rsidR="00A403E3" w:rsidRDefault="00A403E3" w:rsidP="00A403E3">
            <w:pPr>
              <w:pStyle w:val="NoSpacing"/>
              <w:rPr>
                <w:sz w:val="24"/>
              </w:rPr>
            </w:pPr>
          </w:p>
          <w:p w14:paraId="5174A4A2" w14:textId="5D69B22C" w:rsidR="00A403E3" w:rsidRDefault="005D59CA" w:rsidP="005D59CA">
            <w:pPr>
              <w:pStyle w:val="NoSpacing"/>
              <w:jc w:val="center"/>
              <w:rPr>
                <w:sz w:val="24"/>
              </w:rPr>
            </w:pPr>
            <w:r>
              <w:rPr>
                <w:noProof/>
                <w:sz w:val="24"/>
              </w:rPr>
              <w:drawing>
                <wp:inline distT="0" distB="0" distL="0" distR="0" wp14:anchorId="011EB636" wp14:editId="266D7165">
                  <wp:extent cx="2198163" cy="43897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198163" cy="4389704"/>
                          </a:xfrm>
                          <a:prstGeom prst="rect">
                            <a:avLst/>
                          </a:prstGeom>
                          <a:noFill/>
                          <a:ln>
                            <a:noFill/>
                          </a:ln>
                        </pic:spPr>
                      </pic:pic>
                    </a:graphicData>
                  </a:graphic>
                </wp:inline>
              </w:drawing>
            </w:r>
          </w:p>
          <w:p w14:paraId="4F1931EA" w14:textId="77777777" w:rsidR="008E6F93" w:rsidRDefault="008E6F93" w:rsidP="00A403E3">
            <w:pPr>
              <w:pStyle w:val="NoSpacing"/>
              <w:rPr>
                <w:sz w:val="24"/>
              </w:rPr>
            </w:pPr>
          </w:p>
          <w:tbl>
            <w:tblPr>
              <w:tblStyle w:val="GridTable1Light-Accent5"/>
              <w:tblW w:w="0" w:type="auto"/>
              <w:tblLayout w:type="fixed"/>
              <w:tblLook w:val="04A0" w:firstRow="1" w:lastRow="0" w:firstColumn="1" w:lastColumn="0" w:noHBand="0" w:noVBand="1"/>
            </w:tblPr>
            <w:tblGrid>
              <w:gridCol w:w="2733"/>
              <w:gridCol w:w="1883"/>
              <w:gridCol w:w="2268"/>
              <w:gridCol w:w="4050"/>
            </w:tblGrid>
            <w:tr w:rsidR="008A5B22" w:rsidRPr="00524535" w14:paraId="4F761F4C" w14:textId="77777777" w:rsidTr="008E6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Pr>
                <w:p w14:paraId="5B9D7A31" w14:textId="77777777" w:rsidR="008A5B22" w:rsidRPr="00524535" w:rsidRDefault="008A5B22" w:rsidP="008A5B22">
                  <w:pPr>
                    <w:pStyle w:val="NoSpacing"/>
                    <w:jc w:val="center"/>
                    <w:rPr>
                      <w:b w:val="0"/>
                      <w:bCs w:val="0"/>
                    </w:rPr>
                  </w:pPr>
                  <w:r w:rsidRPr="00524535">
                    <w:rPr>
                      <w:b w:val="0"/>
                      <w:bCs w:val="0"/>
                    </w:rPr>
                    <w:t>Label Name</w:t>
                  </w:r>
                </w:p>
              </w:tc>
              <w:tc>
                <w:tcPr>
                  <w:tcW w:w="1883" w:type="dxa"/>
                </w:tcPr>
                <w:p w14:paraId="43659BD7" w14:textId="77777777" w:rsidR="008A5B22" w:rsidRPr="00524535" w:rsidRDefault="008A5B22" w:rsidP="008A5B22">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Type of Field</w:t>
                  </w:r>
                </w:p>
              </w:tc>
              <w:tc>
                <w:tcPr>
                  <w:tcW w:w="2268" w:type="dxa"/>
                </w:tcPr>
                <w:p w14:paraId="2C18727B" w14:textId="77777777" w:rsidR="008A5B22" w:rsidRPr="00524535" w:rsidRDefault="008A5B22" w:rsidP="008A5B22">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Optional / Mandatory</w:t>
                  </w:r>
                </w:p>
              </w:tc>
              <w:tc>
                <w:tcPr>
                  <w:tcW w:w="4050" w:type="dxa"/>
                </w:tcPr>
                <w:p w14:paraId="40EC9753" w14:textId="77777777" w:rsidR="008A5B22" w:rsidRPr="00524535" w:rsidRDefault="008A5B22" w:rsidP="008A5B22">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Special Comment</w:t>
                  </w:r>
                </w:p>
              </w:tc>
            </w:tr>
            <w:tr w:rsidR="008A5B22" w14:paraId="56E6AB7A" w14:textId="77777777" w:rsidTr="008E6F93">
              <w:tc>
                <w:tcPr>
                  <w:cnfStyle w:val="001000000000" w:firstRow="0" w:lastRow="0" w:firstColumn="1" w:lastColumn="0" w:oddVBand="0" w:evenVBand="0" w:oddHBand="0" w:evenHBand="0" w:firstRowFirstColumn="0" w:firstRowLastColumn="0" w:lastRowFirstColumn="0" w:lastRowLastColumn="0"/>
                  <w:tcW w:w="2733" w:type="dxa"/>
                </w:tcPr>
                <w:p w14:paraId="019B7FC7" w14:textId="552F5C44" w:rsidR="008A5B22" w:rsidRDefault="008A5B22" w:rsidP="008A5B22">
                  <w:pPr>
                    <w:pStyle w:val="NoSpacing"/>
                  </w:pPr>
                  <w:r>
                    <w:t>Pick up date</w:t>
                  </w:r>
                </w:p>
              </w:tc>
              <w:tc>
                <w:tcPr>
                  <w:tcW w:w="1883" w:type="dxa"/>
                </w:tcPr>
                <w:p w14:paraId="4581AE9D" w14:textId="4D3A8194" w:rsidR="008A5B22" w:rsidRDefault="008E6F93" w:rsidP="008A5B22">
                  <w:pPr>
                    <w:pStyle w:val="NoSpacing"/>
                    <w:cnfStyle w:val="000000000000" w:firstRow="0" w:lastRow="0" w:firstColumn="0" w:lastColumn="0" w:oddVBand="0" w:evenVBand="0" w:oddHBand="0" w:evenHBand="0" w:firstRowFirstColumn="0" w:firstRowLastColumn="0" w:lastRowFirstColumn="0" w:lastRowLastColumn="0"/>
                  </w:pPr>
                  <w:r>
                    <w:t>Date Calendar</w:t>
                  </w:r>
                </w:p>
              </w:tc>
              <w:tc>
                <w:tcPr>
                  <w:tcW w:w="2268" w:type="dxa"/>
                </w:tcPr>
                <w:p w14:paraId="1B149528" w14:textId="77777777" w:rsidR="008A5B22" w:rsidRDefault="008A5B22" w:rsidP="008A5B22">
                  <w:pPr>
                    <w:pStyle w:val="NoSpacing"/>
                    <w:cnfStyle w:val="000000000000" w:firstRow="0" w:lastRow="0" w:firstColumn="0" w:lastColumn="0" w:oddVBand="0" w:evenVBand="0" w:oddHBand="0" w:evenHBand="0" w:firstRowFirstColumn="0" w:firstRowLastColumn="0" w:lastRowFirstColumn="0" w:lastRowLastColumn="0"/>
                  </w:pPr>
                  <w:r>
                    <w:t>Mandatory</w:t>
                  </w:r>
                </w:p>
              </w:tc>
              <w:tc>
                <w:tcPr>
                  <w:tcW w:w="4050" w:type="dxa"/>
                </w:tcPr>
                <w:p w14:paraId="2B3C445D" w14:textId="7C4FA47A" w:rsidR="008A5B22" w:rsidRDefault="008A5B22" w:rsidP="008A5B22">
                  <w:pPr>
                    <w:pStyle w:val="NoSpacing"/>
                    <w:cnfStyle w:val="000000000000" w:firstRow="0" w:lastRow="0" w:firstColumn="0" w:lastColumn="0" w:oddVBand="0" w:evenVBand="0" w:oddHBand="0" w:evenHBand="0" w:firstRowFirstColumn="0" w:firstRowLastColumn="0" w:lastRowFirstColumn="0" w:lastRowLastColumn="0"/>
                  </w:pPr>
                  <w:r>
                    <w:t xml:space="preserve">The date should be </w:t>
                  </w:r>
                  <w:r w:rsidR="008F6723">
                    <w:t>same or above the current date</w:t>
                  </w:r>
                </w:p>
                <w:p w14:paraId="15A389B2" w14:textId="77777777" w:rsidR="008E6F93" w:rsidRDefault="008E6F93" w:rsidP="008A5B22">
                  <w:pPr>
                    <w:pStyle w:val="NoSpacing"/>
                    <w:cnfStyle w:val="000000000000" w:firstRow="0" w:lastRow="0" w:firstColumn="0" w:lastColumn="0" w:oddVBand="0" w:evenVBand="0" w:oddHBand="0" w:evenHBand="0" w:firstRowFirstColumn="0" w:firstRowLastColumn="0" w:lastRowFirstColumn="0" w:lastRowLastColumn="0"/>
                  </w:pPr>
                </w:p>
                <w:p w14:paraId="7FAACF7B" w14:textId="6A9B525C" w:rsidR="008E6F93" w:rsidRDefault="008E6F93" w:rsidP="008A5B22">
                  <w:pPr>
                    <w:pStyle w:val="NoSpacing"/>
                    <w:cnfStyle w:val="000000000000" w:firstRow="0" w:lastRow="0" w:firstColumn="0" w:lastColumn="0" w:oddVBand="0" w:evenVBand="0" w:oddHBand="0" w:evenHBand="0" w:firstRowFirstColumn="0" w:firstRowLastColumn="0" w:lastRowFirstColumn="0" w:lastRowLastColumn="0"/>
                  </w:pPr>
                  <w:r>
                    <w:t xml:space="preserve">Validation – Pickup Date cannot be past date </w:t>
                  </w:r>
                </w:p>
              </w:tc>
            </w:tr>
            <w:tr w:rsidR="008A5B22" w14:paraId="14CED38E" w14:textId="77777777" w:rsidTr="008E6F93">
              <w:tc>
                <w:tcPr>
                  <w:cnfStyle w:val="001000000000" w:firstRow="0" w:lastRow="0" w:firstColumn="1" w:lastColumn="0" w:oddVBand="0" w:evenVBand="0" w:oddHBand="0" w:evenHBand="0" w:firstRowFirstColumn="0" w:firstRowLastColumn="0" w:lastRowFirstColumn="0" w:lastRowLastColumn="0"/>
                  <w:tcW w:w="2733" w:type="dxa"/>
                </w:tcPr>
                <w:p w14:paraId="6A4D42A8" w14:textId="4801D8A2" w:rsidR="008A5B22" w:rsidRDefault="008A5B22" w:rsidP="008A5B22">
                  <w:pPr>
                    <w:pStyle w:val="NoSpacing"/>
                  </w:pPr>
                  <w:r>
                    <w:t>Pick up time</w:t>
                  </w:r>
                </w:p>
              </w:tc>
              <w:tc>
                <w:tcPr>
                  <w:tcW w:w="1883" w:type="dxa"/>
                </w:tcPr>
                <w:p w14:paraId="310310FB" w14:textId="29D5C449" w:rsidR="008A5B22" w:rsidRDefault="008E6F93" w:rsidP="008A5B22">
                  <w:pPr>
                    <w:pStyle w:val="NoSpacing"/>
                    <w:cnfStyle w:val="000000000000" w:firstRow="0" w:lastRow="0" w:firstColumn="0" w:lastColumn="0" w:oddVBand="0" w:evenVBand="0" w:oddHBand="0" w:evenHBand="0" w:firstRowFirstColumn="0" w:firstRowLastColumn="0" w:lastRowFirstColumn="0" w:lastRowLastColumn="0"/>
                  </w:pPr>
                  <w:r>
                    <w:t>Time Picker</w:t>
                  </w:r>
                  <w:r w:rsidR="008A5B22">
                    <w:t xml:space="preserve"> </w:t>
                  </w:r>
                </w:p>
              </w:tc>
              <w:tc>
                <w:tcPr>
                  <w:tcW w:w="2268" w:type="dxa"/>
                </w:tcPr>
                <w:p w14:paraId="5DAF40E1" w14:textId="771CC14C" w:rsidR="008A5B22" w:rsidRDefault="008A5B22" w:rsidP="008A5B22">
                  <w:pPr>
                    <w:pStyle w:val="NoSpacing"/>
                    <w:cnfStyle w:val="000000000000" w:firstRow="0" w:lastRow="0" w:firstColumn="0" w:lastColumn="0" w:oddVBand="0" w:evenVBand="0" w:oddHBand="0" w:evenHBand="0" w:firstRowFirstColumn="0" w:firstRowLastColumn="0" w:lastRowFirstColumn="0" w:lastRowLastColumn="0"/>
                  </w:pPr>
                  <w:r>
                    <w:t>Mandatory</w:t>
                  </w:r>
                </w:p>
              </w:tc>
              <w:tc>
                <w:tcPr>
                  <w:tcW w:w="4050" w:type="dxa"/>
                </w:tcPr>
                <w:p w14:paraId="2758CD75" w14:textId="785CEEDC" w:rsidR="008A5B22" w:rsidRDefault="008E6F93" w:rsidP="008A5B22">
                  <w:pPr>
                    <w:pStyle w:val="NoSpacing"/>
                    <w:cnfStyle w:val="000000000000" w:firstRow="0" w:lastRow="0" w:firstColumn="0" w:lastColumn="0" w:oddVBand="0" w:evenVBand="0" w:oddHBand="0" w:evenHBand="0" w:firstRowFirstColumn="0" w:firstRowLastColumn="0" w:lastRowFirstColumn="0" w:lastRowLastColumn="0"/>
                  </w:pPr>
                  <w:r>
                    <w:t xml:space="preserve">By default, it should be 9.00am. Should be editable </w:t>
                  </w:r>
                </w:p>
              </w:tc>
            </w:tr>
            <w:tr w:rsidR="008A5B22" w14:paraId="0E367748" w14:textId="77777777" w:rsidTr="008E6F93">
              <w:tc>
                <w:tcPr>
                  <w:cnfStyle w:val="001000000000" w:firstRow="0" w:lastRow="0" w:firstColumn="1" w:lastColumn="0" w:oddVBand="0" w:evenVBand="0" w:oddHBand="0" w:evenHBand="0" w:firstRowFirstColumn="0" w:firstRowLastColumn="0" w:lastRowFirstColumn="0" w:lastRowLastColumn="0"/>
                  <w:tcW w:w="2733" w:type="dxa"/>
                </w:tcPr>
                <w:p w14:paraId="5D969E17" w14:textId="0821C7ED" w:rsidR="008A5B22" w:rsidRDefault="008A5B22" w:rsidP="008A5B22">
                  <w:pPr>
                    <w:pStyle w:val="NoSpacing"/>
                  </w:pPr>
                  <w:r>
                    <w:t>Drop off date</w:t>
                  </w:r>
                </w:p>
              </w:tc>
              <w:tc>
                <w:tcPr>
                  <w:tcW w:w="1883" w:type="dxa"/>
                </w:tcPr>
                <w:p w14:paraId="763BB856" w14:textId="77777777" w:rsidR="008A5B22" w:rsidRDefault="008A5B22" w:rsidP="008A5B22">
                  <w:pPr>
                    <w:pStyle w:val="NoSpacing"/>
                    <w:cnfStyle w:val="000000000000" w:firstRow="0" w:lastRow="0" w:firstColumn="0" w:lastColumn="0" w:oddVBand="0" w:evenVBand="0" w:oddHBand="0" w:evenHBand="0" w:firstRowFirstColumn="0" w:firstRowLastColumn="0" w:lastRowFirstColumn="0" w:lastRowLastColumn="0"/>
                  </w:pPr>
                  <w:r>
                    <w:t xml:space="preserve">Date Calendar </w:t>
                  </w:r>
                </w:p>
              </w:tc>
              <w:tc>
                <w:tcPr>
                  <w:tcW w:w="2268" w:type="dxa"/>
                </w:tcPr>
                <w:p w14:paraId="6C1BAF3B" w14:textId="77777777" w:rsidR="008A5B22" w:rsidRDefault="008A5B22" w:rsidP="008A5B22">
                  <w:pPr>
                    <w:pStyle w:val="NoSpacing"/>
                    <w:cnfStyle w:val="000000000000" w:firstRow="0" w:lastRow="0" w:firstColumn="0" w:lastColumn="0" w:oddVBand="0" w:evenVBand="0" w:oddHBand="0" w:evenHBand="0" w:firstRowFirstColumn="0" w:firstRowLastColumn="0" w:lastRowFirstColumn="0" w:lastRowLastColumn="0"/>
                  </w:pPr>
                  <w:r>
                    <w:t>Mandatory</w:t>
                  </w:r>
                </w:p>
              </w:tc>
              <w:tc>
                <w:tcPr>
                  <w:tcW w:w="4050" w:type="dxa"/>
                </w:tcPr>
                <w:p w14:paraId="015A3E06" w14:textId="77777777" w:rsidR="008E6F93" w:rsidRDefault="008F6723" w:rsidP="008A5B22">
                  <w:pPr>
                    <w:pStyle w:val="NoSpacing"/>
                    <w:cnfStyle w:val="000000000000" w:firstRow="0" w:lastRow="0" w:firstColumn="0" w:lastColumn="0" w:oddVBand="0" w:evenVBand="0" w:oddHBand="0" w:evenHBand="0" w:firstRowFirstColumn="0" w:firstRowLastColumn="0" w:lastRowFirstColumn="0" w:lastRowLastColumn="0"/>
                  </w:pPr>
                  <w:r>
                    <w:t xml:space="preserve">The date should be same or </w:t>
                  </w:r>
                  <w:r w:rsidR="00B61338">
                    <w:t>past</w:t>
                  </w:r>
                  <w:r>
                    <w:t xml:space="preserve"> the current date</w:t>
                  </w:r>
                </w:p>
                <w:p w14:paraId="66C07271" w14:textId="77777777" w:rsidR="008E6F93" w:rsidRDefault="008E6F93" w:rsidP="008A5B22">
                  <w:pPr>
                    <w:pStyle w:val="NoSpacing"/>
                    <w:cnfStyle w:val="000000000000" w:firstRow="0" w:lastRow="0" w:firstColumn="0" w:lastColumn="0" w:oddVBand="0" w:evenVBand="0" w:oddHBand="0" w:evenHBand="0" w:firstRowFirstColumn="0" w:firstRowLastColumn="0" w:lastRowFirstColumn="0" w:lastRowLastColumn="0"/>
                  </w:pPr>
                </w:p>
                <w:p w14:paraId="7D1E4B2A" w14:textId="72EEA9D5" w:rsidR="008E6F93" w:rsidRDefault="008E6F93" w:rsidP="008A5B22">
                  <w:pPr>
                    <w:pStyle w:val="NoSpacing"/>
                    <w:cnfStyle w:val="000000000000" w:firstRow="0" w:lastRow="0" w:firstColumn="0" w:lastColumn="0" w:oddVBand="0" w:evenVBand="0" w:oddHBand="0" w:evenHBand="0" w:firstRowFirstColumn="0" w:firstRowLastColumn="0" w:lastRowFirstColumn="0" w:lastRowLastColumn="0"/>
                  </w:pPr>
                  <w:r>
                    <w:lastRenderedPageBreak/>
                    <w:t xml:space="preserve">Validation – Dropoff Date should be always greater than pickup date.  </w:t>
                  </w:r>
                </w:p>
              </w:tc>
            </w:tr>
            <w:tr w:rsidR="008A5B22" w14:paraId="461ABB92" w14:textId="77777777" w:rsidTr="008E6F93">
              <w:tc>
                <w:tcPr>
                  <w:cnfStyle w:val="001000000000" w:firstRow="0" w:lastRow="0" w:firstColumn="1" w:lastColumn="0" w:oddVBand="0" w:evenVBand="0" w:oddHBand="0" w:evenHBand="0" w:firstRowFirstColumn="0" w:firstRowLastColumn="0" w:lastRowFirstColumn="0" w:lastRowLastColumn="0"/>
                  <w:tcW w:w="2733" w:type="dxa"/>
                </w:tcPr>
                <w:p w14:paraId="5A8AC3B8" w14:textId="32919BA2" w:rsidR="008A5B22" w:rsidRDefault="008A5B22" w:rsidP="008A5B22">
                  <w:pPr>
                    <w:pStyle w:val="NoSpacing"/>
                  </w:pPr>
                  <w:r>
                    <w:lastRenderedPageBreak/>
                    <w:t>Drop off time</w:t>
                  </w:r>
                </w:p>
              </w:tc>
              <w:tc>
                <w:tcPr>
                  <w:tcW w:w="1883" w:type="dxa"/>
                </w:tcPr>
                <w:p w14:paraId="18835D63" w14:textId="6CACBFE0" w:rsidR="008A5B22" w:rsidRDefault="008E6F93" w:rsidP="008A5B22">
                  <w:pPr>
                    <w:pStyle w:val="NoSpacing"/>
                    <w:cnfStyle w:val="000000000000" w:firstRow="0" w:lastRow="0" w:firstColumn="0" w:lastColumn="0" w:oddVBand="0" w:evenVBand="0" w:oddHBand="0" w:evenHBand="0" w:firstRowFirstColumn="0" w:firstRowLastColumn="0" w:lastRowFirstColumn="0" w:lastRowLastColumn="0"/>
                  </w:pPr>
                  <w:r>
                    <w:t>Time Picker</w:t>
                  </w:r>
                </w:p>
              </w:tc>
              <w:tc>
                <w:tcPr>
                  <w:tcW w:w="2268" w:type="dxa"/>
                </w:tcPr>
                <w:p w14:paraId="02A255E4" w14:textId="4F1E30A7" w:rsidR="008A5B22" w:rsidRDefault="008A5B22" w:rsidP="008A5B22">
                  <w:pPr>
                    <w:pStyle w:val="NoSpacing"/>
                    <w:cnfStyle w:val="000000000000" w:firstRow="0" w:lastRow="0" w:firstColumn="0" w:lastColumn="0" w:oddVBand="0" w:evenVBand="0" w:oddHBand="0" w:evenHBand="0" w:firstRowFirstColumn="0" w:firstRowLastColumn="0" w:lastRowFirstColumn="0" w:lastRowLastColumn="0"/>
                  </w:pPr>
                  <w:r>
                    <w:t>Mandatory</w:t>
                  </w:r>
                </w:p>
              </w:tc>
              <w:tc>
                <w:tcPr>
                  <w:tcW w:w="4050" w:type="dxa"/>
                </w:tcPr>
                <w:p w14:paraId="28C5C4C6" w14:textId="4551A775" w:rsidR="008A5B22" w:rsidRDefault="008E6F93" w:rsidP="008A5B22">
                  <w:pPr>
                    <w:pStyle w:val="NoSpacing"/>
                    <w:cnfStyle w:val="000000000000" w:firstRow="0" w:lastRow="0" w:firstColumn="0" w:lastColumn="0" w:oddVBand="0" w:evenVBand="0" w:oddHBand="0" w:evenHBand="0" w:firstRowFirstColumn="0" w:firstRowLastColumn="0" w:lastRowFirstColumn="0" w:lastRowLastColumn="0"/>
                  </w:pPr>
                  <w:r>
                    <w:t>By default, it should be 9.00am. Should be editable</w:t>
                  </w:r>
                </w:p>
              </w:tc>
            </w:tr>
            <w:tr w:rsidR="008A5B22" w14:paraId="69E52891" w14:textId="77777777" w:rsidTr="008E6F93">
              <w:tc>
                <w:tcPr>
                  <w:cnfStyle w:val="001000000000" w:firstRow="0" w:lastRow="0" w:firstColumn="1" w:lastColumn="0" w:oddVBand="0" w:evenVBand="0" w:oddHBand="0" w:evenHBand="0" w:firstRowFirstColumn="0" w:firstRowLastColumn="0" w:lastRowFirstColumn="0" w:lastRowLastColumn="0"/>
                  <w:tcW w:w="2733" w:type="dxa"/>
                </w:tcPr>
                <w:p w14:paraId="0A9AA024" w14:textId="63CA120D" w:rsidR="008A5B22" w:rsidRDefault="008A5B22" w:rsidP="008A5B22">
                  <w:pPr>
                    <w:pStyle w:val="NoSpacing"/>
                  </w:pPr>
                  <w:r>
                    <w:t>Pickup location</w:t>
                  </w:r>
                </w:p>
              </w:tc>
              <w:tc>
                <w:tcPr>
                  <w:tcW w:w="1883" w:type="dxa"/>
                </w:tcPr>
                <w:p w14:paraId="68FE3F38" w14:textId="595EBE18" w:rsidR="008A5B22" w:rsidRDefault="008E6F93" w:rsidP="008A5B22">
                  <w:pPr>
                    <w:pStyle w:val="NoSpacing"/>
                    <w:cnfStyle w:val="000000000000" w:firstRow="0" w:lastRow="0" w:firstColumn="0" w:lastColumn="0" w:oddVBand="0" w:evenVBand="0" w:oddHBand="0" w:evenHBand="0" w:firstRowFirstColumn="0" w:firstRowLastColumn="0" w:lastRowFirstColumn="0" w:lastRowLastColumn="0"/>
                  </w:pPr>
                  <w:r>
                    <w:t xml:space="preserve">Dropdown </w:t>
                  </w:r>
                </w:p>
              </w:tc>
              <w:tc>
                <w:tcPr>
                  <w:tcW w:w="2268" w:type="dxa"/>
                </w:tcPr>
                <w:p w14:paraId="7CCC45BF" w14:textId="44FF33E5" w:rsidR="008A5B22" w:rsidRDefault="00B61338" w:rsidP="008A5B22">
                  <w:pPr>
                    <w:pStyle w:val="NoSpacing"/>
                    <w:cnfStyle w:val="000000000000" w:firstRow="0" w:lastRow="0" w:firstColumn="0" w:lastColumn="0" w:oddVBand="0" w:evenVBand="0" w:oddHBand="0" w:evenHBand="0" w:firstRowFirstColumn="0" w:firstRowLastColumn="0" w:lastRowFirstColumn="0" w:lastRowLastColumn="0"/>
                  </w:pPr>
                  <w:r>
                    <w:t>Mandatory</w:t>
                  </w:r>
                </w:p>
              </w:tc>
              <w:tc>
                <w:tcPr>
                  <w:tcW w:w="4050" w:type="dxa"/>
                </w:tcPr>
                <w:p w14:paraId="0BECC8C6" w14:textId="77777777" w:rsidR="008A5B22" w:rsidRDefault="008E6F93" w:rsidP="008A5B22">
                  <w:pPr>
                    <w:pStyle w:val="NoSpacing"/>
                    <w:cnfStyle w:val="000000000000" w:firstRow="0" w:lastRow="0" w:firstColumn="0" w:lastColumn="0" w:oddVBand="0" w:evenVBand="0" w:oddHBand="0" w:evenHBand="0" w:firstRowFirstColumn="0" w:firstRowLastColumn="0" w:lastRowFirstColumn="0" w:lastRowLastColumn="0"/>
                  </w:pPr>
                  <w:r>
                    <w:t>The option should load from the Navotar based on the client ID</w:t>
                  </w:r>
                  <w:r w:rsidR="001A3C1A">
                    <w:t xml:space="preserve">. </w:t>
                  </w:r>
                </w:p>
                <w:p w14:paraId="6F03987B" w14:textId="77777777" w:rsidR="001A3C1A" w:rsidRDefault="001A3C1A" w:rsidP="008A5B22">
                  <w:pPr>
                    <w:pStyle w:val="NoSpacing"/>
                    <w:cnfStyle w:val="000000000000" w:firstRow="0" w:lastRow="0" w:firstColumn="0" w:lastColumn="0" w:oddVBand="0" w:evenVBand="0" w:oddHBand="0" w:evenHBand="0" w:firstRowFirstColumn="0" w:firstRowLastColumn="0" w:lastRowFirstColumn="0" w:lastRowLastColumn="0"/>
                  </w:pPr>
                </w:p>
                <w:p w14:paraId="439C9AA3" w14:textId="7AA98B4E" w:rsidR="001A3C1A" w:rsidRDefault="001A3C1A" w:rsidP="008A5B22">
                  <w:pPr>
                    <w:pStyle w:val="NoSpacing"/>
                    <w:cnfStyle w:val="000000000000" w:firstRow="0" w:lastRow="0" w:firstColumn="0" w:lastColumn="0" w:oddVBand="0" w:evenVBand="0" w:oddHBand="0" w:evenHBand="0" w:firstRowFirstColumn="0" w:firstRowLastColumn="0" w:lastRowFirstColumn="0" w:lastRowLastColumn="0"/>
                  </w:pPr>
                  <w:r>
                    <w:t>It should have a location selected by default.</w:t>
                  </w:r>
                </w:p>
              </w:tc>
            </w:tr>
            <w:tr w:rsidR="008A5B22" w14:paraId="5C14C7C5" w14:textId="77777777" w:rsidTr="008E6F93">
              <w:tc>
                <w:tcPr>
                  <w:cnfStyle w:val="001000000000" w:firstRow="0" w:lastRow="0" w:firstColumn="1" w:lastColumn="0" w:oddVBand="0" w:evenVBand="0" w:oddHBand="0" w:evenHBand="0" w:firstRowFirstColumn="0" w:firstRowLastColumn="0" w:lastRowFirstColumn="0" w:lastRowLastColumn="0"/>
                  <w:tcW w:w="2733" w:type="dxa"/>
                </w:tcPr>
                <w:p w14:paraId="6DE4E005" w14:textId="5FC5013B" w:rsidR="008A5B22" w:rsidRDefault="008A5B22" w:rsidP="008A5B22">
                  <w:pPr>
                    <w:pStyle w:val="NoSpacing"/>
                  </w:pPr>
                  <w:r>
                    <w:t>Drop off location</w:t>
                  </w:r>
                </w:p>
              </w:tc>
              <w:tc>
                <w:tcPr>
                  <w:tcW w:w="1883" w:type="dxa"/>
                </w:tcPr>
                <w:p w14:paraId="0072FFBB" w14:textId="2AD6D4D6" w:rsidR="008A5B22" w:rsidRDefault="008E6F93" w:rsidP="008A5B22">
                  <w:pPr>
                    <w:pStyle w:val="NoSpacing"/>
                    <w:cnfStyle w:val="000000000000" w:firstRow="0" w:lastRow="0" w:firstColumn="0" w:lastColumn="0" w:oddVBand="0" w:evenVBand="0" w:oddHBand="0" w:evenHBand="0" w:firstRowFirstColumn="0" w:firstRowLastColumn="0" w:lastRowFirstColumn="0" w:lastRowLastColumn="0"/>
                  </w:pPr>
                  <w:r>
                    <w:t>Dropdown</w:t>
                  </w:r>
                </w:p>
              </w:tc>
              <w:tc>
                <w:tcPr>
                  <w:tcW w:w="2268" w:type="dxa"/>
                </w:tcPr>
                <w:p w14:paraId="56C9493A" w14:textId="543D5E38" w:rsidR="008A5B22" w:rsidRDefault="008A5B22" w:rsidP="008A5B22">
                  <w:pPr>
                    <w:pStyle w:val="NoSpacing"/>
                    <w:cnfStyle w:val="000000000000" w:firstRow="0" w:lastRow="0" w:firstColumn="0" w:lastColumn="0" w:oddVBand="0" w:evenVBand="0" w:oddHBand="0" w:evenHBand="0" w:firstRowFirstColumn="0" w:firstRowLastColumn="0" w:lastRowFirstColumn="0" w:lastRowLastColumn="0"/>
                  </w:pPr>
                  <w:r>
                    <w:t>Mandatory</w:t>
                  </w:r>
                </w:p>
              </w:tc>
              <w:tc>
                <w:tcPr>
                  <w:tcW w:w="4050" w:type="dxa"/>
                </w:tcPr>
                <w:p w14:paraId="3DBF2260" w14:textId="77777777" w:rsidR="008A5B22" w:rsidRDefault="008E6F93" w:rsidP="008A5B22">
                  <w:pPr>
                    <w:pStyle w:val="NoSpacing"/>
                    <w:cnfStyle w:val="000000000000" w:firstRow="0" w:lastRow="0" w:firstColumn="0" w:lastColumn="0" w:oddVBand="0" w:evenVBand="0" w:oddHBand="0" w:evenHBand="0" w:firstRowFirstColumn="0" w:firstRowLastColumn="0" w:lastRowFirstColumn="0" w:lastRowLastColumn="0"/>
                  </w:pPr>
                  <w:r>
                    <w:t>The option should load from the Navotar based on the client ID</w:t>
                  </w:r>
                  <w:r w:rsidR="001A3C1A">
                    <w:t>.</w:t>
                  </w:r>
                </w:p>
                <w:p w14:paraId="7431FB60" w14:textId="77777777" w:rsidR="001A3C1A" w:rsidRDefault="001A3C1A" w:rsidP="008A5B22">
                  <w:pPr>
                    <w:pStyle w:val="NoSpacing"/>
                    <w:cnfStyle w:val="000000000000" w:firstRow="0" w:lastRow="0" w:firstColumn="0" w:lastColumn="0" w:oddVBand="0" w:evenVBand="0" w:oddHBand="0" w:evenHBand="0" w:firstRowFirstColumn="0" w:firstRowLastColumn="0" w:lastRowFirstColumn="0" w:lastRowLastColumn="0"/>
                  </w:pPr>
                </w:p>
                <w:p w14:paraId="030B1AEE" w14:textId="3C8578E7" w:rsidR="001A3C1A" w:rsidRDefault="001A3C1A" w:rsidP="008A5B22">
                  <w:pPr>
                    <w:pStyle w:val="NoSpacing"/>
                    <w:cnfStyle w:val="000000000000" w:firstRow="0" w:lastRow="0" w:firstColumn="0" w:lastColumn="0" w:oddVBand="0" w:evenVBand="0" w:oddHBand="0" w:evenHBand="0" w:firstRowFirstColumn="0" w:firstRowLastColumn="0" w:lastRowFirstColumn="0" w:lastRowLastColumn="0"/>
                  </w:pPr>
                  <w:r>
                    <w:t>It should have a location selected by default.</w:t>
                  </w:r>
                </w:p>
              </w:tc>
            </w:tr>
            <w:tr w:rsidR="008E6F93" w14:paraId="38BF68C5" w14:textId="77777777" w:rsidTr="008E6F93">
              <w:tc>
                <w:tcPr>
                  <w:cnfStyle w:val="001000000000" w:firstRow="0" w:lastRow="0" w:firstColumn="1" w:lastColumn="0" w:oddVBand="0" w:evenVBand="0" w:oddHBand="0" w:evenHBand="0" w:firstRowFirstColumn="0" w:firstRowLastColumn="0" w:lastRowFirstColumn="0" w:lastRowLastColumn="0"/>
                  <w:tcW w:w="2733" w:type="dxa"/>
                </w:tcPr>
                <w:p w14:paraId="59EF9B8A" w14:textId="2C6114C1" w:rsidR="008E6F93" w:rsidRDefault="008E6F93" w:rsidP="008A5B22">
                  <w:pPr>
                    <w:pStyle w:val="NoSpacing"/>
                  </w:pPr>
                  <w:r>
                    <w:t>Back</w:t>
                  </w:r>
                </w:p>
              </w:tc>
              <w:tc>
                <w:tcPr>
                  <w:tcW w:w="1883" w:type="dxa"/>
                </w:tcPr>
                <w:p w14:paraId="582EEF79" w14:textId="6CAB203D" w:rsidR="008E6F93" w:rsidRDefault="008E6F93" w:rsidP="008A5B22">
                  <w:pPr>
                    <w:pStyle w:val="NoSpacing"/>
                    <w:cnfStyle w:val="000000000000" w:firstRow="0" w:lastRow="0" w:firstColumn="0" w:lastColumn="0" w:oddVBand="0" w:evenVBand="0" w:oddHBand="0" w:evenHBand="0" w:firstRowFirstColumn="0" w:firstRowLastColumn="0" w:lastRowFirstColumn="0" w:lastRowLastColumn="0"/>
                  </w:pPr>
                  <w:r>
                    <w:t>Button</w:t>
                  </w:r>
                </w:p>
              </w:tc>
              <w:tc>
                <w:tcPr>
                  <w:tcW w:w="2268" w:type="dxa"/>
                </w:tcPr>
                <w:p w14:paraId="1BA5D5D8" w14:textId="77777777" w:rsidR="008E6F93" w:rsidRDefault="008E6F93" w:rsidP="008A5B22">
                  <w:pPr>
                    <w:pStyle w:val="NoSpacing"/>
                    <w:cnfStyle w:val="000000000000" w:firstRow="0" w:lastRow="0" w:firstColumn="0" w:lastColumn="0" w:oddVBand="0" w:evenVBand="0" w:oddHBand="0" w:evenHBand="0" w:firstRowFirstColumn="0" w:firstRowLastColumn="0" w:lastRowFirstColumn="0" w:lastRowLastColumn="0"/>
                  </w:pPr>
                </w:p>
              </w:tc>
              <w:tc>
                <w:tcPr>
                  <w:tcW w:w="4050" w:type="dxa"/>
                </w:tcPr>
                <w:p w14:paraId="44096DA0" w14:textId="39BF9D14" w:rsidR="008E6F93" w:rsidRDefault="008E6F93" w:rsidP="008A5B22">
                  <w:pPr>
                    <w:pStyle w:val="NoSpacing"/>
                    <w:cnfStyle w:val="000000000000" w:firstRow="0" w:lastRow="0" w:firstColumn="0" w:lastColumn="0" w:oddVBand="0" w:evenVBand="0" w:oddHBand="0" w:evenHBand="0" w:firstRowFirstColumn="0" w:firstRowLastColumn="0" w:lastRowFirstColumn="0" w:lastRowLastColumn="0"/>
                  </w:pPr>
                  <w:r>
                    <w:t>Should take to Dashboard</w:t>
                  </w:r>
                </w:p>
              </w:tc>
            </w:tr>
            <w:tr w:rsidR="008E6F93" w14:paraId="0957E08D" w14:textId="77777777" w:rsidTr="008E6F93">
              <w:tc>
                <w:tcPr>
                  <w:cnfStyle w:val="001000000000" w:firstRow="0" w:lastRow="0" w:firstColumn="1" w:lastColumn="0" w:oddVBand="0" w:evenVBand="0" w:oddHBand="0" w:evenHBand="0" w:firstRowFirstColumn="0" w:firstRowLastColumn="0" w:lastRowFirstColumn="0" w:lastRowLastColumn="0"/>
                  <w:tcW w:w="2733" w:type="dxa"/>
                </w:tcPr>
                <w:p w14:paraId="6B1C96E9" w14:textId="35D853C3" w:rsidR="008E6F93" w:rsidRDefault="008E6F93" w:rsidP="008A5B22">
                  <w:pPr>
                    <w:pStyle w:val="NoSpacing"/>
                  </w:pPr>
                  <w:r>
                    <w:t>Next</w:t>
                  </w:r>
                </w:p>
              </w:tc>
              <w:tc>
                <w:tcPr>
                  <w:tcW w:w="1883" w:type="dxa"/>
                </w:tcPr>
                <w:p w14:paraId="42D653B8" w14:textId="77777777" w:rsidR="008E6F93" w:rsidRDefault="008E6F93" w:rsidP="008A5B22">
                  <w:pPr>
                    <w:pStyle w:val="NoSpacing"/>
                    <w:cnfStyle w:val="000000000000" w:firstRow="0" w:lastRow="0" w:firstColumn="0" w:lastColumn="0" w:oddVBand="0" w:evenVBand="0" w:oddHBand="0" w:evenHBand="0" w:firstRowFirstColumn="0" w:firstRowLastColumn="0" w:lastRowFirstColumn="0" w:lastRowLastColumn="0"/>
                  </w:pPr>
                </w:p>
              </w:tc>
              <w:tc>
                <w:tcPr>
                  <w:tcW w:w="2268" w:type="dxa"/>
                </w:tcPr>
                <w:p w14:paraId="3356830D" w14:textId="77777777" w:rsidR="008E6F93" w:rsidRDefault="008E6F93" w:rsidP="008A5B22">
                  <w:pPr>
                    <w:pStyle w:val="NoSpacing"/>
                    <w:cnfStyle w:val="000000000000" w:firstRow="0" w:lastRow="0" w:firstColumn="0" w:lastColumn="0" w:oddVBand="0" w:evenVBand="0" w:oddHBand="0" w:evenHBand="0" w:firstRowFirstColumn="0" w:firstRowLastColumn="0" w:lastRowFirstColumn="0" w:lastRowLastColumn="0"/>
                  </w:pPr>
                </w:p>
              </w:tc>
              <w:tc>
                <w:tcPr>
                  <w:tcW w:w="4050" w:type="dxa"/>
                </w:tcPr>
                <w:p w14:paraId="2ECC77A6" w14:textId="77777777" w:rsidR="008E6F93" w:rsidRDefault="008E6F93" w:rsidP="008A5B22">
                  <w:pPr>
                    <w:pStyle w:val="NoSpacing"/>
                    <w:cnfStyle w:val="000000000000" w:firstRow="0" w:lastRow="0" w:firstColumn="0" w:lastColumn="0" w:oddVBand="0" w:evenVBand="0" w:oddHBand="0" w:evenHBand="0" w:firstRowFirstColumn="0" w:firstRowLastColumn="0" w:lastRowFirstColumn="0" w:lastRowLastColumn="0"/>
                  </w:pPr>
                  <w:r>
                    <w:t xml:space="preserve">Should take to Step 2 </w:t>
                  </w:r>
                </w:p>
                <w:p w14:paraId="09074950" w14:textId="77777777" w:rsidR="008E6F93" w:rsidRDefault="008E6F93" w:rsidP="008A5B22">
                  <w:pPr>
                    <w:pStyle w:val="NoSpacing"/>
                    <w:cnfStyle w:val="000000000000" w:firstRow="0" w:lastRow="0" w:firstColumn="0" w:lastColumn="0" w:oddVBand="0" w:evenVBand="0" w:oddHBand="0" w:evenHBand="0" w:firstRowFirstColumn="0" w:firstRowLastColumn="0" w:lastRowFirstColumn="0" w:lastRowLastColumn="0"/>
                  </w:pPr>
                </w:p>
                <w:p w14:paraId="18EE4EF6" w14:textId="2FED0995" w:rsidR="008E6F93" w:rsidRDefault="008E6F93" w:rsidP="008A5B22">
                  <w:pPr>
                    <w:pStyle w:val="NoSpacing"/>
                    <w:cnfStyle w:val="000000000000" w:firstRow="0" w:lastRow="0" w:firstColumn="0" w:lastColumn="0" w:oddVBand="0" w:evenVBand="0" w:oddHBand="0" w:evenHBand="0" w:firstRowFirstColumn="0" w:firstRowLastColumn="0" w:lastRowFirstColumn="0" w:lastRowLastColumn="0"/>
                  </w:pPr>
                  <w:r>
                    <w:t xml:space="preserve">When user click on “Next” the system should validate the Store Hours configured in the Navotar Admin. </w:t>
                  </w:r>
                </w:p>
              </w:tc>
            </w:tr>
          </w:tbl>
          <w:p w14:paraId="18B7BB69" w14:textId="77777777" w:rsidR="008A5B22" w:rsidRDefault="008A5B22" w:rsidP="00A403E3">
            <w:pPr>
              <w:pStyle w:val="NoSpacing"/>
              <w:rPr>
                <w:sz w:val="24"/>
              </w:rPr>
            </w:pPr>
          </w:p>
          <w:p w14:paraId="26B2E379" w14:textId="0D77C9D8" w:rsidR="00A403E3" w:rsidRDefault="00A403E3" w:rsidP="00A403E3">
            <w:pPr>
              <w:pStyle w:val="NoSpacing"/>
              <w:rPr>
                <w:sz w:val="24"/>
              </w:rPr>
            </w:pPr>
            <w:r>
              <w:rPr>
                <w:sz w:val="24"/>
              </w:rPr>
              <w:t>Once all the details are entered properly, the user will be able to go to the second page of the booking process by clicking the “Next” button found in the screen.</w:t>
            </w:r>
          </w:p>
          <w:p w14:paraId="3AB33E07" w14:textId="77777777" w:rsidR="00EF1628" w:rsidRDefault="00EF1628" w:rsidP="00EF1628">
            <w:pPr>
              <w:pStyle w:val="NoSpacing"/>
              <w:rPr>
                <w:b/>
                <w:bCs/>
                <w:sz w:val="24"/>
              </w:rPr>
            </w:pPr>
          </w:p>
          <w:p w14:paraId="2784B130" w14:textId="32113A3C" w:rsidR="00EF1628" w:rsidRPr="008E6F93" w:rsidRDefault="00EF1628" w:rsidP="00EF1628">
            <w:pPr>
              <w:pStyle w:val="NoSpacing"/>
              <w:rPr>
                <w:b/>
                <w:bCs/>
                <w:sz w:val="24"/>
              </w:rPr>
            </w:pPr>
            <w:r w:rsidRPr="008E6F93">
              <w:rPr>
                <w:b/>
                <w:bCs/>
                <w:sz w:val="24"/>
              </w:rPr>
              <w:t xml:space="preserve">Step 2 – </w:t>
            </w:r>
            <w:r>
              <w:rPr>
                <w:b/>
                <w:bCs/>
                <w:sz w:val="24"/>
              </w:rPr>
              <w:t>Category Selection</w:t>
            </w:r>
            <w:r w:rsidRPr="008E6F93">
              <w:rPr>
                <w:b/>
                <w:bCs/>
                <w:sz w:val="24"/>
              </w:rPr>
              <w:t xml:space="preserve"> </w:t>
            </w:r>
          </w:p>
          <w:p w14:paraId="47872AE0" w14:textId="7A38C91A" w:rsidR="00EF1628" w:rsidRDefault="00EF1628" w:rsidP="00A403E3">
            <w:pPr>
              <w:pStyle w:val="NoSpacing"/>
              <w:rPr>
                <w:sz w:val="24"/>
              </w:rPr>
            </w:pPr>
          </w:p>
          <w:p w14:paraId="6F87E9AC" w14:textId="12C76F2A" w:rsidR="00EF1628" w:rsidRDefault="00EF1628" w:rsidP="00A403E3">
            <w:pPr>
              <w:pStyle w:val="NoSpacing"/>
              <w:rPr>
                <w:sz w:val="24"/>
              </w:rPr>
            </w:pPr>
            <w:r>
              <w:rPr>
                <w:sz w:val="24"/>
              </w:rPr>
              <w:t>The second page of the booking process would be to select which category of vehicle the user is looking for.</w:t>
            </w:r>
          </w:p>
          <w:p w14:paraId="08004825" w14:textId="68F56992" w:rsidR="00EF1628" w:rsidRDefault="00EF1628" w:rsidP="006A2F62">
            <w:pPr>
              <w:pStyle w:val="NoSpacing"/>
              <w:jc w:val="center"/>
              <w:rPr>
                <w:sz w:val="24"/>
              </w:rPr>
            </w:pPr>
          </w:p>
          <w:p w14:paraId="5E7B937A" w14:textId="45D59A51" w:rsidR="00EF1628" w:rsidRDefault="00EF1628" w:rsidP="00A403E3">
            <w:pPr>
              <w:pStyle w:val="NoSpacing"/>
              <w:rPr>
                <w:sz w:val="24"/>
              </w:rPr>
            </w:pPr>
          </w:p>
          <w:p w14:paraId="2E8DFDF4" w14:textId="34BAA6DC" w:rsidR="00EF1628" w:rsidRDefault="00EF1628" w:rsidP="00A403E3">
            <w:pPr>
              <w:pStyle w:val="NoSpacing"/>
              <w:rPr>
                <w:sz w:val="24"/>
              </w:rPr>
            </w:pPr>
            <w:r>
              <w:rPr>
                <w:sz w:val="24"/>
              </w:rPr>
              <w:t>On this page, these shall be two new buttons besides the bottom navigation buttons.</w:t>
            </w:r>
          </w:p>
          <w:p w14:paraId="15A1AE9D" w14:textId="76B47980" w:rsidR="00EF1628" w:rsidRDefault="00EF1628" w:rsidP="00A403E3">
            <w:pPr>
              <w:pStyle w:val="NoSpacing"/>
              <w:rPr>
                <w:sz w:val="24"/>
              </w:rPr>
            </w:pPr>
          </w:p>
          <w:p w14:paraId="04A613BF" w14:textId="2C05D724" w:rsidR="00EF1628" w:rsidRDefault="00EF1628" w:rsidP="00A403E3">
            <w:pPr>
              <w:pStyle w:val="NoSpacing"/>
              <w:rPr>
                <w:sz w:val="24"/>
              </w:rPr>
            </w:pPr>
            <w:r>
              <w:rPr>
                <w:sz w:val="24"/>
              </w:rPr>
              <w:t>These two buttons will have icons for a Car and a Boat where the user shall be able to select the type of vehicle they would like to search for.</w:t>
            </w:r>
          </w:p>
          <w:tbl>
            <w:tblPr>
              <w:tblStyle w:val="GridTable1Light-Accent5"/>
              <w:tblW w:w="0" w:type="auto"/>
              <w:tblLayout w:type="fixed"/>
              <w:tblLook w:val="04A0" w:firstRow="1" w:lastRow="0" w:firstColumn="1" w:lastColumn="0" w:noHBand="0" w:noVBand="1"/>
            </w:tblPr>
            <w:tblGrid>
              <w:gridCol w:w="2733"/>
              <w:gridCol w:w="1883"/>
              <w:gridCol w:w="2268"/>
              <w:gridCol w:w="4050"/>
            </w:tblGrid>
            <w:tr w:rsidR="00A316AB" w:rsidRPr="00524535" w14:paraId="7E0ED1F6" w14:textId="77777777" w:rsidTr="00317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Pr>
                <w:p w14:paraId="6C9DBD56" w14:textId="77777777" w:rsidR="00A316AB" w:rsidRPr="00524535" w:rsidRDefault="00A316AB" w:rsidP="00A316AB">
                  <w:pPr>
                    <w:pStyle w:val="NoSpacing"/>
                    <w:jc w:val="center"/>
                    <w:rPr>
                      <w:b w:val="0"/>
                      <w:bCs w:val="0"/>
                    </w:rPr>
                  </w:pPr>
                  <w:r w:rsidRPr="00524535">
                    <w:rPr>
                      <w:b w:val="0"/>
                      <w:bCs w:val="0"/>
                    </w:rPr>
                    <w:t>Label Name</w:t>
                  </w:r>
                </w:p>
              </w:tc>
              <w:tc>
                <w:tcPr>
                  <w:tcW w:w="1883" w:type="dxa"/>
                </w:tcPr>
                <w:p w14:paraId="7A758BD8" w14:textId="77777777" w:rsidR="00A316AB" w:rsidRPr="00524535" w:rsidRDefault="00A316AB" w:rsidP="00A316AB">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Type of Field</w:t>
                  </w:r>
                </w:p>
              </w:tc>
              <w:tc>
                <w:tcPr>
                  <w:tcW w:w="2268" w:type="dxa"/>
                </w:tcPr>
                <w:p w14:paraId="0A82C433" w14:textId="77777777" w:rsidR="00A316AB" w:rsidRPr="00524535" w:rsidRDefault="00A316AB" w:rsidP="00A316AB">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Optional / Mandatory</w:t>
                  </w:r>
                </w:p>
              </w:tc>
              <w:tc>
                <w:tcPr>
                  <w:tcW w:w="4050" w:type="dxa"/>
                </w:tcPr>
                <w:p w14:paraId="55AD8D33" w14:textId="77777777" w:rsidR="00A316AB" w:rsidRPr="00524535" w:rsidRDefault="00A316AB" w:rsidP="00A316AB">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Special Comment</w:t>
                  </w:r>
                </w:p>
              </w:tc>
            </w:tr>
            <w:tr w:rsidR="00A316AB" w14:paraId="57DE571C" w14:textId="77777777" w:rsidTr="00317BB7">
              <w:tc>
                <w:tcPr>
                  <w:cnfStyle w:val="001000000000" w:firstRow="0" w:lastRow="0" w:firstColumn="1" w:lastColumn="0" w:oddVBand="0" w:evenVBand="0" w:oddHBand="0" w:evenHBand="0" w:firstRowFirstColumn="0" w:firstRowLastColumn="0" w:lastRowFirstColumn="0" w:lastRowLastColumn="0"/>
                  <w:tcW w:w="2733" w:type="dxa"/>
                </w:tcPr>
                <w:p w14:paraId="1999D4EA" w14:textId="41C57ED1" w:rsidR="00A316AB" w:rsidRDefault="00A316AB" w:rsidP="00A316AB">
                  <w:pPr>
                    <w:pStyle w:val="NoSpacing"/>
                  </w:pPr>
                  <w:r>
                    <w:t>Car Icon Button</w:t>
                  </w:r>
                </w:p>
              </w:tc>
              <w:tc>
                <w:tcPr>
                  <w:tcW w:w="1883" w:type="dxa"/>
                </w:tcPr>
                <w:p w14:paraId="3D89C2F0" w14:textId="11477561" w:rsidR="00A316AB" w:rsidRDefault="00A316AB" w:rsidP="00A316AB">
                  <w:pPr>
                    <w:pStyle w:val="NoSpacing"/>
                    <w:cnfStyle w:val="000000000000" w:firstRow="0" w:lastRow="0" w:firstColumn="0" w:lastColumn="0" w:oddVBand="0" w:evenVBand="0" w:oddHBand="0" w:evenHBand="0" w:firstRowFirstColumn="0" w:firstRowLastColumn="0" w:lastRowFirstColumn="0" w:lastRowLastColumn="0"/>
                  </w:pPr>
                  <w:r>
                    <w:t>Button</w:t>
                  </w:r>
                </w:p>
              </w:tc>
              <w:tc>
                <w:tcPr>
                  <w:tcW w:w="2268" w:type="dxa"/>
                </w:tcPr>
                <w:p w14:paraId="69085849" w14:textId="300938AE" w:rsidR="00A316AB" w:rsidRDefault="00A316AB" w:rsidP="00A316AB">
                  <w:pPr>
                    <w:pStyle w:val="NoSpacing"/>
                    <w:cnfStyle w:val="000000000000" w:firstRow="0" w:lastRow="0" w:firstColumn="0" w:lastColumn="0" w:oddVBand="0" w:evenVBand="0" w:oddHBand="0" w:evenHBand="0" w:firstRowFirstColumn="0" w:firstRowLastColumn="0" w:lastRowFirstColumn="0" w:lastRowLastColumn="0"/>
                  </w:pPr>
                </w:p>
              </w:tc>
              <w:tc>
                <w:tcPr>
                  <w:tcW w:w="4050" w:type="dxa"/>
                </w:tcPr>
                <w:p w14:paraId="002FE654" w14:textId="2AAB9B42" w:rsidR="00A316AB" w:rsidRDefault="00A316AB" w:rsidP="00A316AB">
                  <w:pPr>
                    <w:pStyle w:val="NoSpacing"/>
                    <w:cnfStyle w:val="000000000000" w:firstRow="0" w:lastRow="0" w:firstColumn="0" w:lastColumn="0" w:oddVBand="0" w:evenVBand="0" w:oddHBand="0" w:evenHBand="0" w:firstRowFirstColumn="0" w:firstRowLastColumn="0" w:lastRowFirstColumn="0" w:lastRowLastColumn="0"/>
                  </w:pPr>
                  <w:r>
                    <w:t>Should take to Step 3, only searching for Cars</w:t>
                  </w:r>
                </w:p>
                <w:p w14:paraId="507C9EA1" w14:textId="146FF31E" w:rsidR="00A316AB" w:rsidRDefault="00A316AB" w:rsidP="00A316AB">
                  <w:pPr>
                    <w:pStyle w:val="NoSpacing"/>
                    <w:cnfStyle w:val="000000000000" w:firstRow="0" w:lastRow="0" w:firstColumn="0" w:lastColumn="0" w:oddVBand="0" w:evenVBand="0" w:oddHBand="0" w:evenHBand="0" w:firstRowFirstColumn="0" w:firstRowLastColumn="0" w:lastRowFirstColumn="0" w:lastRowLastColumn="0"/>
                  </w:pPr>
                </w:p>
              </w:tc>
            </w:tr>
            <w:tr w:rsidR="00A316AB" w14:paraId="08EEAD48" w14:textId="77777777" w:rsidTr="00317BB7">
              <w:tc>
                <w:tcPr>
                  <w:cnfStyle w:val="001000000000" w:firstRow="0" w:lastRow="0" w:firstColumn="1" w:lastColumn="0" w:oddVBand="0" w:evenVBand="0" w:oddHBand="0" w:evenHBand="0" w:firstRowFirstColumn="0" w:firstRowLastColumn="0" w:lastRowFirstColumn="0" w:lastRowLastColumn="0"/>
                  <w:tcW w:w="2733" w:type="dxa"/>
                </w:tcPr>
                <w:p w14:paraId="07C0B819" w14:textId="48B348EC" w:rsidR="00A316AB" w:rsidRDefault="00A316AB" w:rsidP="00A316AB">
                  <w:pPr>
                    <w:pStyle w:val="NoSpacing"/>
                  </w:pPr>
                  <w:r>
                    <w:t>Boat Icon Button</w:t>
                  </w:r>
                </w:p>
              </w:tc>
              <w:tc>
                <w:tcPr>
                  <w:tcW w:w="1883" w:type="dxa"/>
                </w:tcPr>
                <w:p w14:paraId="07635247" w14:textId="33123738" w:rsidR="00A316AB" w:rsidRDefault="00A316AB" w:rsidP="00A316AB">
                  <w:pPr>
                    <w:pStyle w:val="NoSpacing"/>
                    <w:cnfStyle w:val="000000000000" w:firstRow="0" w:lastRow="0" w:firstColumn="0" w:lastColumn="0" w:oddVBand="0" w:evenVBand="0" w:oddHBand="0" w:evenHBand="0" w:firstRowFirstColumn="0" w:firstRowLastColumn="0" w:lastRowFirstColumn="0" w:lastRowLastColumn="0"/>
                  </w:pPr>
                  <w:r>
                    <w:t xml:space="preserve">Button </w:t>
                  </w:r>
                </w:p>
              </w:tc>
              <w:tc>
                <w:tcPr>
                  <w:tcW w:w="2268" w:type="dxa"/>
                </w:tcPr>
                <w:p w14:paraId="0858344E" w14:textId="43E7D5FE" w:rsidR="00A316AB" w:rsidRDefault="00A316AB" w:rsidP="00A316AB">
                  <w:pPr>
                    <w:pStyle w:val="NoSpacing"/>
                    <w:cnfStyle w:val="000000000000" w:firstRow="0" w:lastRow="0" w:firstColumn="0" w:lastColumn="0" w:oddVBand="0" w:evenVBand="0" w:oddHBand="0" w:evenHBand="0" w:firstRowFirstColumn="0" w:firstRowLastColumn="0" w:lastRowFirstColumn="0" w:lastRowLastColumn="0"/>
                  </w:pPr>
                </w:p>
              </w:tc>
              <w:tc>
                <w:tcPr>
                  <w:tcW w:w="4050" w:type="dxa"/>
                </w:tcPr>
                <w:p w14:paraId="3108433B" w14:textId="61CDF435" w:rsidR="00A316AB" w:rsidRDefault="00A316AB" w:rsidP="00A316AB">
                  <w:pPr>
                    <w:pStyle w:val="NoSpacing"/>
                    <w:cnfStyle w:val="000000000000" w:firstRow="0" w:lastRow="0" w:firstColumn="0" w:lastColumn="0" w:oddVBand="0" w:evenVBand="0" w:oddHBand="0" w:evenHBand="0" w:firstRowFirstColumn="0" w:firstRowLastColumn="0" w:lastRowFirstColumn="0" w:lastRowLastColumn="0"/>
                  </w:pPr>
                  <w:r>
                    <w:t>Should take to Step 3, only searching for Boats</w:t>
                  </w:r>
                </w:p>
                <w:p w14:paraId="3ADB44E4" w14:textId="317A046B" w:rsidR="00A316AB" w:rsidRDefault="00A316AB" w:rsidP="00A316AB">
                  <w:pPr>
                    <w:pStyle w:val="NoSpacing"/>
                    <w:cnfStyle w:val="000000000000" w:firstRow="0" w:lastRow="0" w:firstColumn="0" w:lastColumn="0" w:oddVBand="0" w:evenVBand="0" w:oddHBand="0" w:evenHBand="0" w:firstRowFirstColumn="0" w:firstRowLastColumn="0" w:lastRowFirstColumn="0" w:lastRowLastColumn="0"/>
                  </w:pPr>
                </w:p>
              </w:tc>
            </w:tr>
            <w:tr w:rsidR="00A316AB" w14:paraId="6B0E4351" w14:textId="77777777" w:rsidTr="00317BB7">
              <w:tc>
                <w:tcPr>
                  <w:cnfStyle w:val="001000000000" w:firstRow="0" w:lastRow="0" w:firstColumn="1" w:lastColumn="0" w:oddVBand="0" w:evenVBand="0" w:oddHBand="0" w:evenHBand="0" w:firstRowFirstColumn="0" w:firstRowLastColumn="0" w:lastRowFirstColumn="0" w:lastRowLastColumn="0"/>
                  <w:tcW w:w="2733" w:type="dxa"/>
                </w:tcPr>
                <w:p w14:paraId="0A1FDF62" w14:textId="77777777" w:rsidR="00A316AB" w:rsidRDefault="00A316AB" w:rsidP="00A316AB">
                  <w:pPr>
                    <w:pStyle w:val="NoSpacing"/>
                  </w:pPr>
                  <w:r>
                    <w:t>Back</w:t>
                  </w:r>
                </w:p>
              </w:tc>
              <w:tc>
                <w:tcPr>
                  <w:tcW w:w="1883" w:type="dxa"/>
                </w:tcPr>
                <w:p w14:paraId="03C96987" w14:textId="77777777" w:rsidR="00A316AB" w:rsidRDefault="00A316AB" w:rsidP="00A316AB">
                  <w:pPr>
                    <w:pStyle w:val="NoSpacing"/>
                    <w:cnfStyle w:val="000000000000" w:firstRow="0" w:lastRow="0" w:firstColumn="0" w:lastColumn="0" w:oddVBand="0" w:evenVBand="0" w:oddHBand="0" w:evenHBand="0" w:firstRowFirstColumn="0" w:firstRowLastColumn="0" w:lastRowFirstColumn="0" w:lastRowLastColumn="0"/>
                  </w:pPr>
                  <w:r>
                    <w:t>Button</w:t>
                  </w:r>
                </w:p>
              </w:tc>
              <w:tc>
                <w:tcPr>
                  <w:tcW w:w="2268" w:type="dxa"/>
                </w:tcPr>
                <w:p w14:paraId="60E218FD" w14:textId="77777777" w:rsidR="00A316AB" w:rsidRDefault="00A316AB" w:rsidP="00A316AB">
                  <w:pPr>
                    <w:pStyle w:val="NoSpacing"/>
                    <w:cnfStyle w:val="000000000000" w:firstRow="0" w:lastRow="0" w:firstColumn="0" w:lastColumn="0" w:oddVBand="0" w:evenVBand="0" w:oddHBand="0" w:evenHBand="0" w:firstRowFirstColumn="0" w:firstRowLastColumn="0" w:lastRowFirstColumn="0" w:lastRowLastColumn="0"/>
                  </w:pPr>
                </w:p>
              </w:tc>
              <w:tc>
                <w:tcPr>
                  <w:tcW w:w="4050" w:type="dxa"/>
                </w:tcPr>
                <w:p w14:paraId="5CE57D8C" w14:textId="6FB32255" w:rsidR="00A316AB" w:rsidRDefault="00A316AB" w:rsidP="00A316AB">
                  <w:pPr>
                    <w:pStyle w:val="NoSpacing"/>
                    <w:cnfStyle w:val="000000000000" w:firstRow="0" w:lastRow="0" w:firstColumn="0" w:lastColumn="0" w:oddVBand="0" w:evenVBand="0" w:oddHBand="0" w:evenHBand="0" w:firstRowFirstColumn="0" w:firstRowLastColumn="0" w:lastRowFirstColumn="0" w:lastRowLastColumn="0"/>
                  </w:pPr>
                  <w:r>
                    <w:t>Should take to Step 1</w:t>
                  </w:r>
                </w:p>
              </w:tc>
            </w:tr>
          </w:tbl>
          <w:p w14:paraId="771B47C8" w14:textId="77777777" w:rsidR="00A316AB" w:rsidRDefault="00A316AB" w:rsidP="00A403E3">
            <w:pPr>
              <w:pStyle w:val="NoSpacing"/>
              <w:rPr>
                <w:sz w:val="24"/>
              </w:rPr>
            </w:pPr>
          </w:p>
          <w:p w14:paraId="263B4FA2" w14:textId="4C6AB98A" w:rsidR="008E6F93" w:rsidRDefault="008E6F93" w:rsidP="00A403E3">
            <w:pPr>
              <w:pStyle w:val="NoSpacing"/>
              <w:rPr>
                <w:sz w:val="24"/>
              </w:rPr>
            </w:pPr>
          </w:p>
          <w:p w14:paraId="355CCC1C" w14:textId="51826A33" w:rsidR="008E6F93" w:rsidRPr="008E6F93" w:rsidRDefault="008E6F93" w:rsidP="00A403E3">
            <w:pPr>
              <w:pStyle w:val="NoSpacing"/>
              <w:rPr>
                <w:b/>
                <w:bCs/>
                <w:sz w:val="24"/>
              </w:rPr>
            </w:pPr>
            <w:r w:rsidRPr="008E6F93">
              <w:rPr>
                <w:b/>
                <w:bCs/>
                <w:sz w:val="24"/>
              </w:rPr>
              <w:t xml:space="preserve">Step </w:t>
            </w:r>
            <w:r w:rsidR="00A316AB">
              <w:rPr>
                <w:b/>
                <w:bCs/>
                <w:sz w:val="24"/>
              </w:rPr>
              <w:t>3</w:t>
            </w:r>
            <w:r w:rsidRPr="008E6F93">
              <w:rPr>
                <w:b/>
                <w:bCs/>
                <w:sz w:val="24"/>
              </w:rPr>
              <w:t xml:space="preserve"> – Vehicle Selection </w:t>
            </w:r>
          </w:p>
          <w:p w14:paraId="37CD5B7F" w14:textId="77777777" w:rsidR="00A403E3" w:rsidRDefault="00A403E3" w:rsidP="00A403E3">
            <w:pPr>
              <w:pStyle w:val="NoSpacing"/>
              <w:rPr>
                <w:sz w:val="24"/>
              </w:rPr>
            </w:pPr>
          </w:p>
          <w:p w14:paraId="5C3BD600" w14:textId="091809B3" w:rsidR="00A403E3" w:rsidRDefault="00A403E3" w:rsidP="00A403E3">
            <w:pPr>
              <w:pStyle w:val="NoSpacing"/>
              <w:rPr>
                <w:sz w:val="24"/>
              </w:rPr>
            </w:pPr>
            <w:r>
              <w:rPr>
                <w:sz w:val="24"/>
              </w:rPr>
              <w:lastRenderedPageBreak/>
              <w:t xml:space="preserve">The </w:t>
            </w:r>
            <w:r w:rsidR="00EF1628">
              <w:rPr>
                <w:sz w:val="24"/>
              </w:rPr>
              <w:t>third</w:t>
            </w:r>
            <w:r>
              <w:rPr>
                <w:sz w:val="24"/>
              </w:rPr>
              <w:t xml:space="preserve"> page of the booking process would be like the sketch below.</w:t>
            </w:r>
          </w:p>
          <w:p w14:paraId="7E8DA70C" w14:textId="77777777" w:rsidR="00A403E3" w:rsidRDefault="00A403E3" w:rsidP="00A403E3">
            <w:pPr>
              <w:pStyle w:val="NoSpacing"/>
              <w:rPr>
                <w:sz w:val="24"/>
              </w:rPr>
            </w:pPr>
          </w:p>
          <w:p w14:paraId="2A597790" w14:textId="77777777" w:rsidR="00A403E3" w:rsidRDefault="00A403E3" w:rsidP="00A403E3">
            <w:pPr>
              <w:pStyle w:val="NoSpacing"/>
              <w:rPr>
                <w:sz w:val="24"/>
              </w:rPr>
            </w:pPr>
          </w:p>
          <w:p w14:paraId="454CA3D5" w14:textId="4002A174" w:rsidR="00A403E3" w:rsidRDefault="005C0918" w:rsidP="00A403E3">
            <w:pPr>
              <w:pStyle w:val="NoSpacing"/>
              <w:jc w:val="center"/>
              <w:rPr>
                <w:sz w:val="24"/>
              </w:rPr>
            </w:pPr>
            <w:r w:rsidRPr="005C0918">
              <w:rPr>
                <w:noProof/>
                <w:sz w:val="24"/>
                <w:lang w:val="en-GB" w:eastAsia="en-GB"/>
              </w:rPr>
              <w:drawing>
                <wp:inline distT="0" distB="0" distL="0" distR="0" wp14:anchorId="62D4B818" wp14:editId="08803EEA">
                  <wp:extent cx="2190307" cy="4374017"/>
                  <wp:effectExtent l="0" t="0" r="63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192706" cy="4378808"/>
                          </a:xfrm>
                          <a:prstGeom prst="rect">
                            <a:avLst/>
                          </a:prstGeom>
                          <a:noFill/>
                          <a:ln>
                            <a:noFill/>
                          </a:ln>
                        </pic:spPr>
                      </pic:pic>
                    </a:graphicData>
                  </a:graphic>
                </wp:inline>
              </w:drawing>
            </w:r>
          </w:p>
          <w:p w14:paraId="1CB2A3C1" w14:textId="77777777" w:rsidR="00A403E3" w:rsidRDefault="00A403E3" w:rsidP="00A403E3">
            <w:pPr>
              <w:pStyle w:val="NoSpacing"/>
              <w:rPr>
                <w:sz w:val="24"/>
              </w:rPr>
            </w:pPr>
          </w:p>
          <w:tbl>
            <w:tblPr>
              <w:tblStyle w:val="GridTable1Light-Accent5"/>
              <w:tblW w:w="0" w:type="auto"/>
              <w:tblLayout w:type="fixed"/>
              <w:tblLook w:val="04A0" w:firstRow="1" w:lastRow="0" w:firstColumn="1" w:lastColumn="0" w:noHBand="0" w:noVBand="1"/>
            </w:tblPr>
            <w:tblGrid>
              <w:gridCol w:w="2733"/>
              <w:gridCol w:w="1883"/>
              <w:gridCol w:w="2268"/>
              <w:gridCol w:w="4050"/>
            </w:tblGrid>
            <w:tr w:rsidR="008E6F93" w:rsidRPr="00524535" w14:paraId="4CF7C645" w14:textId="77777777" w:rsidTr="004374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Pr>
                <w:p w14:paraId="438021EC" w14:textId="77777777" w:rsidR="008E6F93" w:rsidRPr="00524535" w:rsidRDefault="008E6F93" w:rsidP="008E6F93">
                  <w:pPr>
                    <w:pStyle w:val="NoSpacing"/>
                    <w:jc w:val="center"/>
                    <w:rPr>
                      <w:b w:val="0"/>
                      <w:bCs w:val="0"/>
                    </w:rPr>
                  </w:pPr>
                  <w:r w:rsidRPr="00524535">
                    <w:rPr>
                      <w:b w:val="0"/>
                      <w:bCs w:val="0"/>
                    </w:rPr>
                    <w:t>Label Name</w:t>
                  </w:r>
                </w:p>
              </w:tc>
              <w:tc>
                <w:tcPr>
                  <w:tcW w:w="1883" w:type="dxa"/>
                </w:tcPr>
                <w:p w14:paraId="25A244C3" w14:textId="77777777" w:rsidR="008E6F93" w:rsidRPr="00524535" w:rsidRDefault="008E6F93" w:rsidP="008E6F93">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Type of Field</w:t>
                  </w:r>
                </w:p>
              </w:tc>
              <w:tc>
                <w:tcPr>
                  <w:tcW w:w="2268" w:type="dxa"/>
                </w:tcPr>
                <w:p w14:paraId="5D34A123" w14:textId="77777777" w:rsidR="008E6F93" w:rsidRPr="00524535" w:rsidRDefault="008E6F93" w:rsidP="008E6F93">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Optional / Mandatory</w:t>
                  </w:r>
                </w:p>
              </w:tc>
              <w:tc>
                <w:tcPr>
                  <w:tcW w:w="4050" w:type="dxa"/>
                </w:tcPr>
                <w:p w14:paraId="4716B3AD" w14:textId="77777777" w:rsidR="008E6F93" w:rsidRPr="00524535" w:rsidRDefault="008E6F93" w:rsidP="008E6F93">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Special Comment</w:t>
                  </w:r>
                </w:p>
              </w:tc>
            </w:tr>
            <w:tr w:rsidR="008E6F93" w14:paraId="54E2A93E" w14:textId="77777777" w:rsidTr="004374D0">
              <w:tc>
                <w:tcPr>
                  <w:cnfStyle w:val="001000000000" w:firstRow="0" w:lastRow="0" w:firstColumn="1" w:lastColumn="0" w:oddVBand="0" w:evenVBand="0" w:oddHBand="0" w:evenHBand="0" w:firstRowFirstColumn="0" w:firstRowLastColumn="0" w:lastRowFirstColumn="0" w:lastRowLastColumn="0"/>
                  <w:tcW w:w="2733" w:type="dxa"/>
                </w:tcPr>
                <w:p w14:paraId="5B9FE9C6" w14:textId="0A4D94D7" w:rsidR="008E6F93" w:rsidRDefault="008E6F93" w:rsidP="008E6F93">
                  <w:pPr>
                    <w:pStyle w:val="NoSpacing"/>
                  </w:pPr>
                  <w:r>
                    <w:t>Vehicle Image</w:t>
                  </w:r>
                </w:p>
              </w:tc>
              <w:tc>
                <w:tcPr>
                  <w:tcW w:w="1883" w:type="dxa"/>
                </w:tcPr>
                <w:p w14:paraId="20D82AB2" w14:textId="186A99D2" w:rsidR="008E6F93" w:rsidRDefault="008E6F93" w:rsidP="008E6F93">
                  <w:pPr>
                    <w:pStyle w:val="NoSpacing"/>
                    <w:cnfStyle w:val="000000000000" w:firstRow="0" w:lastRow="0" w:firstColumn="0" w:lastColumn="0" w:oddVBand="0" w:evenVBand="0" w:oddHBand="0" w:evenHBand="0" w:firstRowFirstColumn="0" w:firstRowLastColumn="0" w:lastRowFirstColumn="0" w:lastRowLastColumn="0"/>
                  </w:pPr>
                  <w:r>
                    <w:t>Label</w:t>
                  </w:r>
                </w:p>
              </w:tc>
              <w:tc>
                <w:tcPr>
                  <w:tcW w:w="2268" w:type="dxa"/>
                </w:tcPr>
                <w:p w14:paraId="1FEAB95F" w14:textId="04C2A08B" w:rsidR="008E6F93" w:rsidRDefault="008E6F93" w:rsidP="008E6F93">
                  <w:pPr>
                    <w:pStyle w:val="NoSpacing"/>
                    <w:cnfStyle w:val="000000000000" w:firstRow="0" w:lastRow="0" w:firstColumn="0" w:lastColumn="0" w:oddVBand="0" w:evenVBand="0" w:oddHBand="0" w:evenHBand="0" w:firstRowFirstColumn="0" w:firstRowLastColumn="0" w:lastRowFirstColumn="0" w:lastRowLastColumn="0"/>
                  </w:pPr>
                  <w:r>
                    <w:t>Mandatory</w:t>
                  </w:r>
                </w:p>
              </w:tc>
              <w:tc>
                <w:tcPr>
                  <w:tcW w:w="4050" w:type="dxa"/>
                </w:tcPr>
                <w:p w14:paraId="0C21361A" w14:textId="4F0DC2CB" w:rsidR="008E6F93" w:rsidRDefault="008E6F93" w:rsidP="008E6F93">
                  <w:pPr>
                    <w:pStyle w:val="NoSpacing"/>
                    <w:cnfStyle w:val="000000000000" w:firstRow="0" w:lastRow="0" w:firstColumn="0" w:lastColumn="0" w:oddVBand="0" w:evenVBand="0" w:oddHBand="0" w:evenHBand="0" w:firstRowFirstColumn="0" w:firstRowLastColumn="0" w:lastRowFirstColumn="0" w:lastRowLastColumn="0"/>
                  </w:pPr>
                  <w:r>
                    <w:t>Should display the Vehicle Image here</w:t>
                  </w:r>
                  <w:r w:rsidR="00F35B55">
                    <w:t>.</w:t>
                  </w:r>
                </w:p>
                <w:p w14:paraId="3C934394" w14:textId="77777777" w:rsidR="008E6F93" w:rsidRDefault="008E6F93" w:rsidP="008E6F93">
                  <w:pPr>
                    <w:pStyle w:val="NoSpacing"/>
                    <w:cnfStyle w:val="000000000000" w:firstRow="0" w:lastRow="0" w:firstColumn="0" w:lastColumn="0" w:oddVBand="0" w:evenVBand="0" w:oddHBand="0" w:evenHBand="0" w:firstRowFirstColumn="0" w:firstRowLastColumn="0" w:lastRowFirstColumn="0" w:lastRowLastColumn="0"/>
                  </w:pPr>
                </w:p>
                <w:p w14:paraId="0AD628AA" w14:textId="169F8F8D" w:rsidR="008E6F93" w:rsidRDefault="008E6F93" w:rsidP="008E6F93">
                  <w:pPr>
                    <w:pStyle w:val="NoSpacing"/>
                    <w:cnfStyle w:val="000000000000" w:firstRow="0" w:lastRow="0" w:firstColumn="0" w:lastColumn="0" w:oddVBand="0" w:evenVBand="0" w:oddHBand="0" w:evenHBand="0" w:firstRowFirstColumn="0" w:firstRowLastColumn="0" w:lastRowFirstColumn="0" w:lastRowLastColumn="0"/>
                  </w:pPr>
                  <w:r>
                    <w:t>Should load from Navotar Vehicle Module.</w:t>
                  </w:r>
                </w:p>
              </w:tc>
            </w:tr>
            <w:tr w:rsidR="008E6F93" w14:paraId="16AA7BA2" w14:textId="77777777" w:rsidTr="004374D0">
              <w:tc>
                <w:tcPr>
                  <w:cnfStyle w:val="001000000000" w:firstRow="0" w:lastRow="0" w:firstColumn="1" w:lastColumn="0" w:oddVBand="0" w:evenVBand="0" w:oddHBand="0" w:evenHBand="0" w:firstRowFirstColumn="0" w:firstRowLastColumn="0" w:lastRowFirstColumn="0" w:lastRowLastColumn="0"/>
                  <w:tcW w:w="2733" w:type="dxa"/>
                </w:tcPr>
                <w:p w14:paraId="1683A52A" w14:textId="7C899412" w:rsidR="008E6F93" w:rsidRDefault="00B306AE" w:rsidP="008E6F93">
                  <w:pPr>
                    <w:pStyle w:val="NoSpacing"/>
                  </w:pPr>
                  <w:r>
                    <w:t>Vehicle Name</w:t>
                  </w:r>
                </w:p>
              </w:tc>
              <w:tc>
                <w:tcPr>
                  <w:tcW w:w="1883" w:type="dxa"/>
                </w:tcPr>
                <w:p w14:paraId="5363F67A" w14:textId="0902A5D5" w:rsidR="008E6F93" w:rsidRDefault="008E6F93" w:rsidP="008E6F93">
                  <w:pPr>
                    <w:pStyle w:val="NoSpacing"/>
                    <w:cnfStyle w:val="000000000000" w:firstRow="0" w:lastRow="0" w:firstColumn="0" w:lastColumn="0" w:oddVBand="0" w:evenVBand="0" w:oddHBand="0" w:evenHBand="0" w:firstRowFirstColumn="0" w:firstRowLastColumn="0" w:lastRowFirstColumn="0" w:lastRowLastColumn="0"/>
                  </w:pPr>
                  <w:r>
                    <w:t>Label</w:t>
                  </w:r>
                </w:p>
              </w:tc>
              <w:tc>
                <w:tcPr>
                  <w:tcW w:w="2268" w:type="dxa"/>
                </w:tcPr>
                <w:p w14:paraId="3CF38554" w14:textId="2AC21AC7" w:rsidR="008E6F93" w:rsidRDefault="008E6F93" w:rsidP="008E6F93">
                  <w:pPr>
                    <w:pStyle w:val="NoSpacing"/>
                    <w:cnfStyle w:val="000000000000" w:firstRow="0" w:lastRow="0" w:firstColumn="0" w:lastColumn="0" w:oddVBand="0" w:evenVBand="0" w:oddHBand="0" w:evenHBand="0" w:firstRowFirstColumn="0" w:firstRowLastColumn="0" w:lastRowFirstColumn="0" w:lastRowLastColumn="0"/>
                  </w:pPr>
                  <w:r>
                    <w:t>Mandatory</w:t>
                  </w:r>
                </w:p>
              </w:tc>
              <w:tc>
                <w:tcPr>
                  <w:tcW w:w="4050" w:type="dxa"/>
                </w:tcPr>
                <w:p w14:paraId="2CB62E60" w14:textId="60517A86" w:rsidR="008E6F93" w:rsidRDefault="00B306AE" w:rsidP="008E6F93">
                  <w:pPr>
                    <w:pStyle w:val="NoSpacing"/>
                    <w:cnfStyle w:val="000000000000" w:firstRow="0" w:lastRow="0" w:firstColumn="0" w:lastColumn="0" w:oddVBand="0" w:evenVBand="0" w:oddHBand="0" w:evenHBand="0" w:firstRowFirstColumn="0" w:firstRowLastColumn="0" w:lastRowFirstColumn="0" w:lastRowLastColumn="0"/>
                  </w:pPr>
                  <w:r>
                    <w:t>Should display the Vehicle Name which is a combination of the Vehicle Make and Model together.</w:t>
                  </w:r>
                </w:p>
                <w:p w14:paraId="693AA794" w14:textId="77777777" w:rsidR="008E6F93" w:rsidRDefault="008E6F93" w:rsidP="008E6F93">
                  <w:pPr>
                    <w:pStyle w:val="NoSpacing"/>
                    <w:cnfStyle w:val="000000000000" w:firstRow="0" w:lastRow="0" w:firstColumn="0" w:lastColumn="0" w:oddVBand="0" w:evenVBand="0" w:oddHBand="0" w:evenHBand="0" w:firstRowFirstColumn="0" w:firstRowLastColumn="0" w:lastRowFirstColumn="0" w:lastRowLastColumn="0"/>
                  </w:pPr>
                </w:p>
                <w:p w14:paraId="346B6265" w14:textId="30D66349" w:rsidR="008E6F93" w:rsidRDefault="008E6F93" w:rsidP="008E6F93">
                  <w:pPr>
                    <w:pStyle w:val="NoSpacing"/>
                    <w:cnfStyle w:val="000000000000" w:firstRow="0" w:lastRow="0" w:firstColumn="0" w:lastColumn="0" w:oddVBand="0" w:evenVBand="0" w:oddHBand="0" w:evenHBand="0" w:firstRowFirstColumn="0" w:firstRowLastColumn="0" w:lastRowFirstColumn="0" w:lastRowLastColumn="0"/>
                  </w:pPr>
                  <w:r>
                    <w:t>Should load from Navotar Vehicle Module.</w:t>
                  </w:r>
                </w:p>
              </w:tc>
            </w:tr>
            <w:tr w:rsidR="008E6F93" w14:paraId="70DD5D7F" w14:textId="77777777" w:rsidTr="004374D0">
              <w:tc>
                <w:tcPr>
                  <w:cnfStyle w:val="001000000000" w:firstRow="0" w:lastRow="0" w:firstColumn="1" w:lastColumn="0" w:oddVBand="0" w:evenVBand="0" w:oddHBand="0" w:evenHBand="0" w:firstRowFirstColumn="0" w:firstRowLastColumn="0" w:lastRowFirstColumn="0" w:lastRowLastColumn="0"/>
                  <w:tcW w:w="2733" w:type="dxa"/>
                </w:tcPr>
                <w:p w14:paraId="2555BF82" w14:textId="053B1E0D" w:rsidR="008E6F93" w:rsidRDefault="008E6F93" w:rsidP="008E6F93">
                  <w:pPr>
                    <w:pStyle w:val="NoSpacing"/>
                  </w:pPr>
                  <w:r>
                    <w:t>No of Seats</w:t>
                  </w:r>
                </w:p>
              </w:tc>
              <w:tc>
                <w:tcPr>
                  <w:tcW w:w="1883" w:type="dxa"/>
                </w:tcPr>
                <w:p w14:paraId="65A0A6E8" w14:textId="39D6C7BD" w:rsidR="008E6F93" w:rsidRDefault="008E6F93" w:rsidP="008E6F93">
                  <w:pPr>
                    <w:pStyle w:val="NoSpacing"/>
                    <w:cnfStyle w:val="000000000000" w:firstRow="0" w:lastRow="0" w:firstColumn="0" w:lastColumn="0" w:oddVBand="0" w:evenVBand="0" w:oddHBand="0" w:evenHBand="0" w:firstRowFirstColumn="0" w:firstRowLastColumn="0" w:lastRowFirstColumn="0" w:lastRowLastColumn="0"/>
                  </w:pPr>
                  <w:r>
                    <w:t>Label</w:t>
                  </w:r>
                </w:p>
              </w:tc>
              <w:tc>
                <w:tcPr>
                  <w:tcW w:w="2268" w:type="dxa"/>
                </w:tcPr>
                <w:p w14:paraId="5F2FF376" w14:textId="34E9D00E" w:rsidR="008E6F93" w:rsidRDefault="008E6F93" w:rsidP="008E6F93">
                  <w:pPr>
                    <w:pStyle w:val="NoSpacing"/>
                    <w:cnfStyle w:val="000000000000" w:firstRow="0" w:lastRow="0" w:firstColumn="0" w:lastColumn="0" w:oddVBand="0" w:evenVBand="0" w:oddHBand="0" w:evenHBand="0" w:firstRowFirstColumn="0" w:firstRowLastColumn="0" w:lastRowFirstColumn="0" w:lastRowLastColumn="0"/>
                  </w:pPr>
                  <w:r>
                    <w:t>Mandatory</w:t>
                  </w:r>
                </w:p>
              </w:tc>
              <w:tc>
                <w:tcPr>
                  <w:tcW w:w="4050" w:type="dxa"/>
                </w:tcPr>
                <w:p w14:paraId="66AAD839" w14:textId="35BED637" w:rsidR="008E6F93" w:rsidRDefault="008E6F93" w:rsidP="008E6F93">
                  <w:pPr>
                    <w:pStyle w:val="NoSpacing"/>
                    <w:cnfStyle w:val="000000000000" w:firstRow="0" w:lastRow="0" w:firstColumn="0" w:lastColumn="0" w:oddVBand="0" w:evenVBand="0" w:oddHBand="0" w:evenHBand="0" w:firstRowFirstColumn="0" w:firstRowLastColumn="0" w:lastRowFirstColumn="0" w:lastRowLastColumn="0"/>
                  </w:pPr>
                  <w:r>
                    <w:t>Should display the No of Seats option here</w:t>
                  </w:r>
                </w:p>
                <w:p w14:paraId="4335E965" w14:textId="77777777" w:rsidR="008E6F93" w:rsidRDefault="008E6F93" w:rsidP="008E6F93">
                  <w:pPr>
                    <w:pStyle w:val="NoSpacing"/>
                    <w:cnfStyle w:val="000000000000" w:firstRow="0" w:lastRow="0" w:firstColumn="0" w:lastColumn="0" w:oddVBand="0" w:evenVBand="0" w:oddHBand="0" w:evenHBand="0" w:firstRowFirstColumn="0" w:firstRowLastColumn="0" w:lastRowFirstColumn="0" w:lastRowLastColumn="0"/>
                  </w:pPr>
                </w:p>
                <w:p w14:paraId="4D9BE642" w14:textId="0647B265" w:rsidR="008E6F93" w:rsidRDefault="008E6F93" w:rsidP="008E6F93">
                  <w:pPr>
                    <w:pStyle w:val="NoSpacing"/>
                    <w:cnfStyle w:val="000000000000" w:firstRow="0" w:lastRow="0" w:firstColumn="0" w:lastColumn="0" w:oddVBand="0" w:evenVBand="0" w:oddHBand="0" w:evenHBand="0" w:firstRowFirstColumn="0" w:firstRowLastColumn="0" w:lastRowFirstColumn="0" w:lastRowLastColumn="0"/>
                  </w:pPr>
                  <w:r>
                    <w:t>Should load from Navotar Vehicle Type Module.</w:t>
                  </w:r>
                </w:p>
              </w:tc>
            </w:tr>
            <w:tr w:rsidR="00555698" w14:paraId="3CAA692C" w14:textId="77777777" w:rsidTr="004374D0">
              <w:tc>
                <w:tcPr>
                  <w:cnfStyle w:val="001000000000" w:firstRow="0" w:lastRow="0" w:firstColumn="1" w:lastColumn="0" w:oddVBand="0" w:evenVBand="0" w:oddHBand="0" w:evenHBand="0" w:firstRowFirstColumn="0" w:firstRowLastColumn="0" w:lastRowFirstColumn="0" w:lastRowLastColumn="0"/>
                  <w:tcW w:w="2733" w:type="dxa"/>
                </w:tcPr>
                <w:p w14:paraId="13EC81DF" w14:textId="07A38281" w:rsidR="00555698" w:rsidRDefault="00A316AB" w:rsidP="008E6F93">
                  <w:pPr>
                    <w:pStyle w:val="NoSpacing"/>
                  </w:pPr>
                  <w:r>
                    <w:t>Daily Rate</w:t>
                  </w:r>
                </w:p>
              </w:tc>
              <w:tc>
                <w:tcPr>
                  <w:tcW w:w="1883" w:type="dxa"/>
                </w:tcPr>
                <w:p w14:paraId="733F05FA" w14:textId="536A6037" w:rsidR="00555698" w:rsidRDefault="00555698" w:rsidP="008E6F93">
                  <w:pPr>
                    <w:pStyle w:val="NoSpacing"/>
                    <w:cnfStyle w:val="000000000000" w:firstRow="0" w:lastRow="0" w:firstColumn="0" w:lastColumn="0" w:oddVBand="0" w:evenVBand="0" w:oddHBand="0" w:evenHBand="0" w:firstRowFirstColumn="0" w:firstRowLastColumn="0" w:lastRowFirstColumn="0" w:lastRowLastColumn="0"/>
                  </w:pPr>
                  <w:r>
                    <w:t>Label</w:t>
                  </w:r>
                </w:p>
              </w:tc>
              <w:tc>
                <w:tcPr>
                  <w:tcW w:w="2268" w:type="dxa"/>
                </w:tcPr>
                <w:p w14:paraId="53D529FA" w14:textId="09381AD9" w:rsidR="00555698" w:rsidRDefault="00555698" w:rsidP="008E6F93">
                  <w:pPr>
                    <w:pStyle w:val="NoSpacing"/>
                    <w:cnfStyle w:val="000000000000" w:firstRow="0" w:lastRow="0" w:firstColumn="0" w:lastColumn="0" w:oddVBand="0" w:evenVBand="0" w:oddHBand="0" w:evenHBand="0" w:firstRowFirstColumn="0" w:firstRowLastColumn="0" w:lastRowFirstColumn="0" w:lastRowLastColumn="0"/>
                  </w:pPr>
                  <w:r>
                    <w:t>Mandatory</w:t>
                  </w:r>
                </w:p>
              </w:tc>
              <w:tc>
                <w:tcPr>
                  <w:tcW w:w="4050" w:type="dxa"/>
                </w:tcPr>
                <w:p w14:paraId="33B833DD" w14:textId="55FB9821" w:rsidR="00555698" w:rsidRDefault="00555698" w:rsidP="008E6F93">
                  <w:pPr>
                    <w:pStyle w:val="NoSpacing"/>
                    <w:cnfStyle w:val="000000000000" w:firstRow="0" w:lastRow="0" w:firstColumn="0" w:lastColumn="0" w:oddVBand="0" w:evenVBand="0" w:oddHBand="0" w:evenHBand="0" w:firstRowFirstColumn="0" w:firstRowLastColumn="0" w:lastRowFirstColumn="0" w:lastRowLastColumn="0"/>
                  </w:pPr>
                  <w:r>
                    <w:t xml:space="preserve">System should auto calculate the rental fee and should display the amount here </w:t>
                  </w:r>
                  <w:r>
                    <w:lastRenderedPageBreak/>
                    <w:t xml:space="preserve">based on the </w:t>
                  </w:r>
                  <w:r>
                    <w:rPr>
                      <w:sz w:val="24"/>
                    </w:rPr>
                    <w:t xml:space="preserve">mentioned date / time and location. </w:t>
                  </w:r>
                </w:p>
              </w:tc>
            </w:tr>
            <w:tr w:rsidR="008E6F93" w14:paraId="487EA421" w14:textId="77777777" w:rsidTr="004374D0">
              <w:tc>
                <w:tcPr>
                  <w:cnfStyle w:val="001000000000" w:firstRow="0" w:lastRow="0" w:firstColumn="1" w:lastColumn="0" w:oddVBand="0" w:evenVBand="0" w:oddHBand="0" w:evenHBand="0" w:firstRowFirstColumn="0" w:firstRowLastColumn="0" w:lastRowFirstColumn="0" w:lastRowLastColumn="0"/>
                  <w:tcW w:w="2733" w:type="dxa"/>
                </w:tcPr>
                <w:p w14:paraId="644F0F18" w14:textId="35D11FEC" w:rsidR="008E6F93" w:rsidRDefault="008E6F93" w:rsidP="008E6F93">
                  <w:pPr>
                    <w:pStyle w:val="NoSpacing"/>
                  </w:pPr>
                  <w:r>
                    <w:lastRenderedPageBreak/>
                    <w:t>Back</w:t>
                  </w:r>
                </w:p>
              </w:tc>
              <w:tc>
                <w:tcPr>
                  <w:tcW w:w="1883" w:type="dxa"/>
                </w:tcPr>
                <w:p w14:paraId="4802FEF5" w14:textId="3561F303" w:rsidR="008E6F93" w:rsidRDefault="008E6F93" w:rsidP="008E6F93">
                  <w:pPr>
                    <w:pStyle w:val="NoSpacing"/>
                    <w:cnfStyle w:val="000000000000" w:firstRow="0" w:lastRow="0" w:firstColumn="0" w:lastColumn="0" w:oddVBand="0" w:evenVBand="0" w:oddHBand="0" w:evenHBand="0" w:firstRowFirstColumn="0" w:firstRowLastColumn="0" w:lastRowFirstColumn="0" w:lastRowLastColumn="0"/>
                  </w:pPr>
                  <w:r>
                    <w:t>Button</w:t>
                  </w:r>
                </w:p>
              </w:tc>
              <w:tc>
                <w:tcPr>
                  <w:tcW w:w="2268" w:type="dxa"/>
                </w:tcPr>
                <w:p w14:paraId="35FBE4C8" w14:textId="77777777" w:rsidR="008E6F93" w:rsidRDefault="008E6F93" w:rsidP="008E6F93">
                  <w:pPr>
                    <w:pStyle w:val="NoSpacing"/>
                    <w:cnfStyle w:val="000000000000" w:firstRow="0" w:lastRow="0" w:firstColumn="0" w:lastColumn="0" w:oddVBand="0" w:evenVBand="0" w:oddHBand="0" w:evenHBand="0" w:firstRowFirstColumn="0" w:firstRowLastColumn="0" w:lastRowFirstColumn="0" w:lastRowLastColumn="0"/>
                  </w:pPr>
                </w:p>
              </w:tc>
              <w:tc>
                <w:tcPr>
                  <w:tcW w:w="4050" w:type="dxa"/>
                </w:tcPr>
                <w:p w14:paraId="1B849617" w14:textId="6C224B72" w:rsidR="008E6F93" w:rsidRDefault="008E6F93" w:rsidP="008E6F93">
                  <w:pPr>
                    <w:pStyle w:val="NoSpacing"/>
                    <w:cnfStyle w:val="000000000000" w:firstRow="0" w:lastRow="0" w:firstColumn="0" w:lastColumn="0" w:oddVBand="0" w:evenVBand="0" w:oddHBand="0" w:evenHBand="0" w:firstRowFirstColumn="0" w:firstRowLastColumn="0" w:lastRowFirstColumn="0" w:lastRowLastColumn="0"/>
                  </w:pPr>
                  <w:r>
                    <w:t xml:space="preserve">Should take to Step </w:t>
                  </w:r>
                  <w:r w:rsidR="00A316AB">
                    <w:t>2</w:t>
                  </w:r>
                </w:p>
              </w:tc>
            </w:tr>
            <w:tr w:rsidR="008E6F93" w14:paraId="14A10C93" w14:textId="77777777" w:rsidTr="004374D0">
              <w:tc>
                <w:tcPr>
                  <w:cnfStyle w:val="001000000000" w:firstRow="0" w:lastRow="0" w:firstColumn="1" w:lastColumn="0" w:oddVBand="0" w:evenVBand="0" w:oddHBand="0" w:evenHBand="0" w:firstRowFirstColumn="0" w:firstRowLastColumn="0" w:lastRowFirstColumn="0" w:lastRowLastColumn="0"/>
                  <w:tcW w:w="2733" w:type="dxa"/>
                </w:tcPr>
                <w:p w14:paraId="3D6B7389" w14:textId="4586AAA5" w:rsidR="008E6F93" w:rsidRDefault="008E6F93" w:rsidP="008E6F93">
                  <w:pPr>
                    <w:pStyle w:val="NoSpacing"/>
                  </w:pPr>
                  <w:r>
                    <w:t>Next</w:t>
                  </w:r>
                </w:p>
              </w:tc>
              <w:tc>
                <w:tcPr>
                  <w:tcW w:w="1883" w:type="dxa"/>
                </w:tcPr>
                <w:p w14:paraId="5E3C17AC" w14:textId="79FC9BFB" w:rsidR="008E6F93" w:rsidRDefault="008E6F93" w:rsidP="008E6F93">
                  <w:pPr>
                    <w:pStyle w:val="NoSpacing"/>
                    <w:cnfStyle w:val="000000000000" w:firstRow="0" w:lastRow="0" w:firstColumn="0" w:lastColumn="0" w:oddVBand="0" w:evenVBand="0" w:oddHBand="0" w:evenHBand="0" w:firstRowFirstColumn="0" w:firstRowLastColumn="0" w:lastRowFirstColumn="0" w:lastRowLastColumn="0"/>
                  </w:pPr>
                  <w:r>
                    <w:t>Button</w:t>
                  </w:r>
                </w:p>
              </w:tc>
              <w:tc>
                <w:tcPr>
                  <w:tcW w:w="2268" w:type="dxa"/>
                </w:tcPr>
                <w:p w14:paraId="42651792" w14:textId="77777777" w:rsidR="008E6F93" w:rsidRDefault="008E6F93" w:rsidP="008E6F93">
                  <w:pPr>
                    <w:pStyle w:val="NoSpacing"/>
                    <w:cnfStyle w:val="000000000000" w:firstRow="0" w:lastRow="0" w:firstColumn="0" w:lastColumn="0" w:oddVBand="0" w:evenVBand="0" w:oddHBand="0" w:evenHBand="0" w:firstRowFirstColumn="0" w:firstRowLastColumn="0" w:lastRowFirstColumn="0" w:lastRowLastColumn="0"/>
                  </w:pPr>
                </w:p>
              </w:tc>
              <w:tc>
                <w:tcPr>
                  <w:tcW w:w="4050" w:type="dxa"/>
                </w:tcPr>
                <w:p w14:paraId="6B4A18A9" w14:textId="18794ECA" w:rsidR="008E6F93" w:rsidRDefault="008E6F93" w:rsidP="008E6F93">
                  <w:pPr>
                    <w:pStyle w:val="NoSpacing"/>
                    <w:cnfStyle w:val="000000000000" w:firstRow="0" w:lastRow="0" w:firstColumn="0" w:lastColumn="0" w:oddVBand="0" w:evenVBand="0" w:oddHBand="0" w:evenHBand="0" w:firstRowFirstColumn="0" w:firstRowLastColumn="0" w:lastRowFirstColumn="0" w:lastRowLastColumn="0"/>
                  </w:pPr>
                  <w:r>
                    <w:t xml:space="preserve">Should take to Step </w:t>
                  </w:r>
                  <w:r w:rsidR="00A316AB">
                    <w:t>4</w:t>
                  </w:r>
                </w:p>
              </w:tc>
            </w:tr>
          </w:tbl>
          <w:p w14:paraId="32571CF4" w14:textId="77777777" w:rsidR="008E6F93" w:rsidRDefault="008E6F93" w:rsidP="00A403E3">
            <w:pPr>
              <w:pStyle w:val="NoSpacing"/>
              <w:rPr>
                <w:sz w:val="24"/>
              </w:rPr>
            </w:pPr>
          </w:p>
          <w:p w14:paraId="13ED7FCB" w14:textId="77777777" w:rsidR="00555698" w:rsidRDefault="00555698" w:rsidP="00A403E3">
            <w:pPr>
              <w:pStyle w:val="NoSpacing"/>
              <w:rPr>
                <w:sz w:val="24"/>
              </w:rPr>
            </w:pPr>
          </w:p>
          <w:p w14:paraId="20C89186" w14:textId="261BAEE7" w:rsidR="00555698" w:rsidRDefault="00A403E3" w:rsidP="00A403E3">
            <w:pPr>
              <w:pStyle w:val="NoSpacing"/>
              <w:rPr>
                <w:sz w:val="24"/>
              </w:rPr>
            </w:pPr>
            <w:r>
              <w:rPr>
                <w:sz w:val="24"/>
              </w:rPr>
              <w:t xml:space="preserve">In here, the user should be able to select the vehicle for the reservation. </w:t>
            </w:r>
            <w:r w:rsidR="00555698">
              <w:rPr>
                <w:sz w:val="24"/>
              </w:rPr>
              <w:t xml:space="preserve">All the </w:t>
            </w:r>
            <w:r w:rsidR="00B041C1">
              <w:rPr>
                <w:sz w:val="24"/>
              </w:rPr>
              <w:t xml:space="preserve">individual </w:t>
            </w:r>
            <w:r w:rsidR="00555698">
              <w:rPr>
                <w:sz w:val="24"/>
              </w:rPr>
              <w:t xml:space="preserve">vehicles which are available for the mentioned date / time and location should load here. If the vehicle is not available, it should display as </w:t>
            </w:r>
            <w:r w:rsidR="00B041C1">
              <w:rPr>
                <w:sz w:val="24"/>
              </w:rPr>
              <w:t>Unavailable</w:t>
            </w:r>
            <w:r w:rsidR="00555698">
              <w:rPr>
                <w:sz w:val="24"/>
              </w:rPr>
              <w:t xml:space="preserve"> where the price should not be displayed here. </w:t>
            </w:r>
          </w:p>
          <w:p w14:paraId="55575880" w14:textId="77777777" w:rsidR="00555698" w:rsidRDefault="00555698" w:rsidP="00A403E3">
            <w:pPr>
              <w:pStyle w:val="NoSpacing"/>
              <w:rPr>
                <w:sz w:val="24"/>
              </w:rPr>
            </w:pPr>
          </w:p>
          <w:p w14:paraId="0C40F217" w14:textId="46DA588A" w:rsidR="00A403E3" w:rsidRDefault="00A403E3" w:rsidP="00A403E3">
            <w:pPr>
              <w:pStyle w:val="NoSpacing"/>
              <w:rPr>
                <w:sz w:val="24"/>
              </w:rPr>
            </w:pPr>
            <w:r>
              <w:rPr>
                <w:sz w:val="24"/>
              </w:rPr>
              <w:t>Only one vehicle can be selected per</w:t>
            </w:r>
            <w:r w:rsidR="00B61338">
              <w:rPr>
                <w:sz w:val="24"/>
              </w:rPr>
              <w:t xml:space="preserve"> </w:t>
            </w:r>
            <w:r>
              <w:rPr>
                <w:sz w:val="24"/>
              </w:rPr>
              <w:t xml:space="preserve">reservation. User can select the vehicle by </w:t>
            </w:r>
            <w:r w:rsidR="00B61338">
              <w:rPr>
                <w:sz w:val="24"/>
              </w:rPr>
              <w:t>clicking</w:t>
            </w:r>
            <w:r>
              <w:rPr>
                <w:sz w:val="24"/>
              </w:rPr>
              <w:t xml:space="preserve"> on</w:t>
            </w:r>
            <w:r w:rsidR="00B041C1">
              <w:rPr>
                <w:sz w:val="24"/>
              </w:rPr>
              <w:t xml:space="preserve"> Vehicle Card</w:t>
            </w:r>
            <w:r>
              <w:rPr>
                <w:sz w:val="24"/>
              </w:rPr>
              <w:t>.</w:t>
            </w:r>
          </w:p>
          <w:p w14:paraId="32942111" w14:textId="77777777" w:rsidR="00A403E3" w:rsidRDefault="00A403E3" w:rsidP="00A403E3">
            <w:pPr>
              <w:pStyle w:val="NoSpacing"/>
              <w:rPr>
                <w:sz w:val="24"/>
              </w:rPr>
            </w:pPr>
          </w:p>
          <w:p w14:paraId="77C5524D" w14:textId="46263DE1" w:rsidR="00A403E3" w:rsidRDefault="00A403E3" w:rsidP="00A403E3">
            <w:pPr>
              <w:pStyle w:val="NoSpacing"/>
              <w:rPr>
                <w:sz w:val="24"/>
              </w:rPr>
            </w:pPr>
            <w:r>
              <w:rPr>
                <w:sz w:val="24"/>
              </w:rPr>
              <w:t xml:space="preserve">Once the user </w:t>
            </w:r>
            <w:r w:rsidR="00B61338">
              <w:rPr>
                <w:sz w:val="24"/>
              </w:rPr>
              <w:t xml:space="preserve">has </w:t>
            </w:r>
            <w:r>
              <w:rPr>
                <w:sz w:val="24"/>
              </w:rPr>
              <w:t>select</w:t>
            </w:r>
            <w:r w:rsidR="00B61338">
              <w:rPr>
                <w:sz w:val="24"/>
              </w:rPr>
              <w:t>ed</w:t>
            </w:r>
            <w:r>
              <w:rPr>
                <w:sz w:val="24"/>
              </w:rPr>
              <w:t xml:space="preserve"> the vehicle, </w:t>
            </w:r>
            <w:r w:rsidR="00B041C1">
              <w:rPr>
                <w:sz w:val="24"/>
              </w:rPr>
              <w:t>the user</w:t>
            </w:r>
            <w:r>
              <w:rPr>
                <w:sz w:val="24"/>
              </w:rPr>
              <w:t xml:space="preserve"> should be able to go to the next step by clicking the “Next” button in the screen. </w:t>
            </w:r>
          </w:p>
          <w:p w14:paraId="40DD92CA" w14:textId="0F551B97" w:rsidR="00555698" w:rsidRDefault="00555698" w:rsidP="00A403E3">
            <w:pPr>
              <w:pStyle w:val="NoSpacing"/>
              <w:rPr>
                <w:sz w:val="24"/>
              </w:rPr>
            </w:pPr>
          </w:p>
          <w:p w14:paraId="4F1018EA" w14:textId="4DB7C813" w:rsidR="00555698" w:rsidRDefault="00555698" w:rsidP="00A403E3">
            <w:pPr>
              <w:pStyle w:val="NoSpacing"/>
              <w:rPr>
                <w:sz w:val="24"/>
              </w:rPr>
            </w:pPr>
          </w:p>
          <w:p w14:paraId="1E8369E1" w14:textId="3281A293" w:rsidR="00555698" w:rsidRDefault="00555698" w:rsidP="00A403E3">
            <w:pPr>
              <w:pStyle w:val="NoSpacing"/>
              <w:rPr>
                <w:sz w:val="24"/>
              </w:rPr>
            </w:pPr>
          </w:p>
          <w:p w14:paraId="32469FF8" w14:textId="5A73BA45" w:rsidR="00555698" w:rsidRDefault="00555698" w:rsidP="00A403E3">
            <w:pPr>
              <w:pStyle w:val="NoSpacing"/>
              <w:rPr>
                <w:sz w:val="24"/>
              </w:rPr>
            </w:pPr>
          </w:p>
          <w:p w14:paraId="1F6F4A02" w14:textId="151B6C4F" w:rsidR="00555698" w:rsidRDefault="00555698" w:rsidP="00555698">
            <w:pPr>
              <w:pStyle w:val="NoSpacing"/>
              <w:rPr>
                <w:b/>
                <w:bCs/>
                <w:sz w:val="24"/>
              </w:rPr>
            </w:pPr>
            <w:r w:rsidRPr="008E6F93">
              <w:rPr>
                <w:b/>
                <w:bCs/>
                <w:sz w:val="24"/>
              </w:rPr>
              <w:t xml:space="preserve">Step </w:t>
            </w:r>
            <w:r w:rsidR="0023039A">
              <w:rPr>
                <w:b/>
                <w:bCs/>
                <w:sz w:val="24"/>
              </w:rPr>
              <w:t>3</w:t>
            </w:r>
            <w:r w:rsidRPr="008E6F93">
              <w:rPr>
                <w:b/>
                <w:bCs/>
                <w:sz w:val="24"/>
              </w:rPr>
              <w:t xml:space="preserve"> – </w:t>
            </w:r>
            <w:r>
              <w:rPr>
                <w:b/>
                <w:bCs/>
                <w:sz w:val="24"/>
              </w:rPr>
              <w:t xml:space="preserve">Rental Rates </w:t>
            </w:r>
            <w:r w:rsidRPr="008E6F93">
              <w:rPr>
                <w:b/>
                <w:bCs/>
                <w:sz w:val="24"/>
              </w:rPr>
              <w:t xml:space="preserve"> </w:t>
            </w:r>
          </w:p>
          <w:p w14:paraId="203BCB8F" w14:textId="30FCF7E1" w:rsidR="00555698" w:rsidRDefault="00555698" w:rsidP="00555698">
            <w:pPr>
              <w:pStyle w:val="NoSpacing"/>
              <w:rPr>
                <w:b/>
                <w:bCs/>
                <w:sz w:val="24"/>
              </w:rPr>
            </w:pPr>
          </w:p>
          <w:p w14:paraId="24BDC65B" w14:textId="7897D557" w:rsidR="00555698" w:rsidRDefault="00555698" w:rsidP="00A403E3">
            <w:pPr>
              <w:pStyle w:val="NoSpacing"/>
              <w:rPr>
                <w:sz w:val="24"/>
              </w:rPr>
            </w:pPr>
            <w:r>
              <w:rPr>
                <w:sz w:val="24"/>
              </w:rPr>
              <w:t>The third screen related to the booking process would be like the same as the sketch below.</w:t>
            </w:r>
          </w:p>
          <w:p w14:paraId="67F35EF6" w14:textId="77777777" w:rsidR="00A403E3" w:rsidRDefault="00A403E3" w:rsidP="00A403E3">
            <w:pPr>
              <w:pStyle w:val="NoSpacing"/>
              <w:rPr>
                <w:sz w:val="24"/>
              </w:rPr>
            </w:pPr>
          </w:p>
          <w:p w14:paraId="7E8F0178" w14:textId="14AF6248" w:rsidR="00A403E3" w:rsidRDefault="00356415" w:rsidP="00A403E3">
            <w:pPr>
              <w:pStyle w:val="NoSpacing"/>
              <w:jc w:val="center"/>
              <w:rPr>
                <w:sz w:val="24"/>
              </w:rPr>
            </w:pPr>
            <w:r w:rsidRPr="00356415">
              <w:rPr>
                <w:noProof/>
                <w:sz w:val="24"/>
                <w:lang w:val="en-GB" w:eastAsia="en-GB"/>
              </w:rPr>
              <w:lastRenderedPageBreak/>
              <w:drawing>
                <wp:inline distT="0" distB="0" distL="0" distR="0" wp14:anchorId="4471B070" wp14:editId="7A709FA6">
                  <wp:extent cx="2099388" cy="4193938"/>
                  <wp:effectExtent l="0" t="0" r="0" b="0"/>
                  <wp:docPr id="45" name="Picture 45" descr="C:\Users\Home\Desktop\Wire Frames\Book No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me\Desktop\Wire Frames\Book Now 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08470" cy="4212081"/>
                          </a:xfrm>
                          <a:prstGeom prst="rect">
                            <a:avLst/>
                          </a:prstGeom>
                          <a:noFill/>
                          <a:ln>
                            <a:noFill/>
                          </a:ln>
                        </pic:spPr>
                      </pic:pic>
                    </a:graphicData>
                  </a:graphic>
                </wp:inline>
              </w:drawing>
            </w:r>
          </w:p>
          <w:p w14:paraId="2906CA45" w14:textId="77777777" w:rsidR="00A403E3" w:rsidRDefault="00A403E3" w:rsidP="00A403E3">
            <w:pPr>
              <w:pStyle w:val="NoSpacing"/>
              <w:rPr>
                <w:sz w:val="24"/>
              </w:rPr>
            </w:pPr>
          </w:p>
          <w:p w14:paraId="048A8BCB" w14:textId="120FF7CA" w:rsidR="00A403E3" w:rsidRDefault="00A403E3" w:rsidP="00A403E3">
            <w:pPr>
              <w:pStyle w:val="NoSpacing"/>
              <w:rPr>
                <w:sz w:val="24"/>
              </w:rPr>
            </w:pPr>
            <w:r>
              <w:rPr>
                <w:sz w:val="24"/>
              </w:rPr>
              <w:t>In this page, the user should be able</w:t>
            </w:r>
            <w:r w:rsidR="00CE77B2">
              <w:rPr>
                <w:sz w:val="24"/>
              </w:rPr>
              <w:t xml:space="preserve"> to see</w:t>
            </w:r>
            <w:r>
              <w:rPr>
                <w:sz w:val="24"/>
              </w:rPr>
              <w:t>,</w:t>
            </w:r>
          </w:p>
          <w:p w14:paraId="6C0DE16A" w14:textId="77777777" w:rsidR="00A403E3" w:rsidRDefault="00A403E3" w:rsidP="00A403E3">
            <w:pPr>
              <w:pStyle w:val="NoSpacing"/>
              <w:numPr>
                <w:ilvl w:val="0"/>
                <w:numId w:val="17"/>
              </w:numPr>
              <w:rPr>
                <w:sz w:val="24"/>
              </w:rPr>
            </w:pPr>
            <w:r>
              <w:rPr>
                <w:sz w:val="24"/>
              </w:rPr>
              <w:t>Misc. Charge selection</w:t>
            </w:r>
          </w:p>
          <w:p w14:paraId="6B8D96DE" w14:textId="77777777" w:rsidR="00A403E3" w:rsidRDefault="00A403E3" w:rsidP="00A403E3">
            <w:pPr>
              <w:pStyle w:val="NoSpacing"/>
              <w:numPr>
                <w:ilvl w:val="0"/>
                <w:numId w:val="17"/>
              </w:numPr>
              <w:rPr>
                <w:sz w:val="24"/>
              </w:rPr>
            </w:pPr>
            <w:r>
              <w:rPr>
                <w:sz w:val="24"/>
              </w:rPr>
              <w:t>Tax charges selection</w:t>
            </w:r>
          </w:p>
          <w:p w14:paraId="31E1AA20" w14:textId="77777777" w:rsidR="00A403E3" w:rsidRDefault="00A403E3" w:rsidP="00A403E3">
            <w:pPr>
              <w:pStyle w:val="NoSpacing"/>
              <w:numPr>
                <w:ilvl w:val="0"/>
                <w:numId w:val="17"/>
              </w:numPr>
              <w:rPr>
                <w:sz w:val="24"/>
              </w:rPr>
            </w:pPr>
            <w:r>
              <w:rPr>
                <w:sz w:val="24"/>
              </w:rPr>
              <w:t>Promotional code entry.</w:t>
            </w:r>
          </w:p>
          <w:p w14:paraId="3948619F" w14:textId="77777777" w:rsidR="00A403E3" w:rsidRDefault="00A403E3" w:rsidP="00A403E3">
            <w:pPr>
              <w:pStyle w:val="NoSpacing"/>
              <w:rPr>
                <w:sz w:val="24"/>
              </w:rPr>
            </w:pPr>
          </w:p>
          <w:tbl>
            <w:tblPr>
              <w:tblStyle w:val="GridTable1Light-Accent5"/>
              <w:tblW w:w="0" w:type="auto"/>
              <w:tblLayout w:type="fixed"/>
              <w:tblLook w:val="04A0" w:firstRow="1" w:lastRow="0" w:firstColumn="1" w:lastColumn="0" w:noHBand="0" w:noVBand="1"/>
            </w:tblPr>
            <w:tblGrid>
              <w:gridCol w:w="2733"/>
              <w:gridCol w:w="2733"/>
              <w:gridCol w:w="2734"/>
              <w:gridCol w:w="2734"/>
            </w:tblGrid>
            <w:tr w:rsidR="00121FDF" w:rsidRPr="00524535" w14:paraId="5DA52BEA" w14:textId="77777777" w:rsidTr="00774E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Pr>
                <w:p w14:paraId="259058FD" w14:textId="1B40650E" w:rsidR="00121FDF" w:rsidRPr="00524535" w:rsidRDefault="00121FDF" w:rsidP="00121FDF">
                  <w:pPr>
                    <w:pStyle w:val="NoSpacing"/>
                    <w:jc w:val="center"/>
                    <w:rPr>
                      <w:b w:val="0"/>
                      <w:bCs w:val="0"/>
                    </w:rPr>
                  </w:pPr>
                  <w:r>
                    <w:rPr>
                      <w:b w:val="0"/>
                      <w:bCs w:val="0"/>
                    </w:rPr>
                    <w:t>Section</w:t>
                  </w:r>
                  <w:r w:rsidRPr="00524535">
                    <w:rPr>
                      <w:b w:val="0"/>
                      <w:bCs w:val="0"/>
                    </w:rPr>
                    <w:t xml:space="preserve"> Name</w:t>
                  </w:r>
                </w:p>
              </w:tc>
              <w:tc>
                <w:tcPr>
                  <w:tcW w:w="2733" w:type="dxa"/>
                </w:tcPr>
                <w:p w14:paraId="2DB29A55" w14:textId="77777777" w:rsidR="00121FDF" w:rsidRPr="00524535" w:rsidRDefault="00121FDF" w:rsidP="00121FDF">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Type of Field</w:t>
                  </w:r>
                </w:p>
              </w:tc>
              <w:tc>
                <w:tcPr>
                  <w:tcW w:w="2734" w:type="dxa"/>
                </w:tcPr>
                <w:p w14:paraId="37D7801A" w14:textId="77777777" w:rsidR="00121FDF" w:rsidRPr="00524535" w:rsidRDefault="00121FDF" w:rsidP="00121FDF">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Optional / Mandatory</w:t>
                  </w:r>
                </w:p>
              </w:tc>
              <w:tc>
                <w:tcPr>
                  <w:tcW w:w="2734" w:type="dxa"/>
                </w:tcPr>
                <w:p w14:paraId="615A3B63" w14:textId="77777777" w:rsidR="00121FDF" w:rsidRPr="00524535" w:rsidRDefault="00121FDF" w:rsidP="00121FDF">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Special Comment</w:t>
                  </w:r>
                </w:p>
              </w:tc>
            </w:tr>
            <w:tr w:rsidR="00121FDF" w14:paraId="0DC47E7F" w14:textId="77777777" w:rsidTr="00774EF4">
              <w:tc>
                <w:tcPr>
                  <w:cnfStyle w:val="001000000000" w:firstRow="0" w:lastRow="0" w:firstColumn="1" w:lastColumn="0" w:oddVBand="0" w:evenVBand="0" w:oddHBand="0" w:evenHBand="0" w:firstRowFirstColumn="0" w:firstRowLastColumn="0" w:lastRowFirstColumn="0" w:lastRowLastColumn="0"/>
                  <w:tcW w:w="2733" w:type="dxa"/>
                </w:tcPr>
                <w:p w14:paraId="24929FE1" w14:textId="60BA1D11" w:rsidR="00121FDF" w:rsidRDefault="00121FDF" w:rsidP="00121FDF">
                  <w:pPr>
                    <w:pStyle w:val="NoSpacing"/>
                  </w:pPr>
                  <w:r>
                    <w:t>Misc. Charges</w:t>
                  </w:r>
                </w:p>
              </w:tc>
              <w:tc>
                <w:tcPr>
                  <w:tcW w:w="2733" w:type="dxa"/>
                </w:tcPr>
                <w:p w14:paraId="280C357C" w14:textId="6555DD0F" w:rsidR="00121FDF" w:rsidRDefault="00121FDF" w:rsidP="00121FDF">
                  <w:pPr>
                    <w:pStyle w:val="NoSpacing"/>
                    <w:cnfStyle w:val="000000000000" w:firstRow="0" w:lastRow="0" w:firstColumn="0" w:lastColumn="0" w:oddVBand="0" w:evenVBand="0" w:oddHBand="0" w:evenHBand="0" w:firstRowFirstColumn="0" w:firstRowLastColumn="0" w:lastRowFirstColumn="0" w:lastRowLastColumn="0"/>
                  </w:pPr>
                  <w:r>
                    <w:t>Checkbox</w:t>
                  </w:r>
                </w:p>
              </w:tc>
              <w:tc>
                <w:tcPr>
                  <w:tcW w:w="2734" w:type="dxa"/>
                </w:tcPr>
                <w:p w14:paraId="776C991B" w14:textId="06CBEC50" w:rsidR="00121FDF" w:rsidRDefault="00121FDF" w:rsidP="00121FDF">
                  <w:pPr>
                    <w:pStyle w:val="NoSpacing"/>
                    <w:cnfStyle w:val="000000000000" w:firstRow="0" w:lastRow="0" w:firstColumn="0" w:lastColumn="0" w:oddVBand="0" w:evenVBand="0" w:oddHBand="0" w:evenHBand="0" w:firstRowFirstColumn="0" w:firstRowLastColumn="0" w:lastRowFirstColumn="0" w:lastRowLastColumn="0"/>
                  </w:pPr>
                  <w:r>
                    <w:t>optional</w:t>
                  </w:r>
                </w:p>
              </w:tc>
              <w:tc>
                <w:tcPr>
                  <w:tcW w:w="2734" w:type="dxa"/>
                </w:tcPr>
                <w:p w14:paraId="647F998D" w14:textId="77777777" w:rsidR="00121FDF" w:rsidRDefault="00555698" w:rsidP="00121FDF">
                  <w:pPr>
                    <w:pStyle w:val="NoSpacing"/>
                    <w:cnfStyle w:val="000000000000" w:firstRow="0" w:lastRow="0" w:firstColumn="0" w:lastColumn="0" w:oddVBand="0" w:evenVBand="0" w:oddHBand="0" w:evenHBand="0" w:firstRowFirstColumn="0" w:firstRowLastColumn="0" w:lastRowFirstColumn="0" w:lastRowLastColumn="0"/>
                  </w:pPr>
                  <w:r>
                    <w:t xml:space="preserve">The </w:t>
                  </w:r>
                  <w:proofErr w:type="spellStart"/>
                  <w:r>
                    <w:t>Mis.Charge</w:t>
                  </w:r>
                  <w:proofErr w:type="spellEnd"/>
                  <w:r>
                    <w:t xml:space="preserve"> which is related to the specific vehicle type and location should load here. All Per Day, Fixed and Percentage </w:t>
                  </w:r>
                  <w:proofErr w:type="spellStart"/>
                  <w:r>
                    <w:t>Mis.Charge</w:t>
                  </w:r>
                  <w:proofErr w:type="spellEnd"/>
                  <w:r>
                    <w:t xml:space="preserve"> should load here. </w:t>
                  </w:r>
                </w:p>
                <w:p w14:paraId="46C490DA" w14:textId="77777777" w:rsidR="00555698" w:rsidRDefault="00555698" w:rsidP="00121FDF">
                  <w:pPr>
                    <w:pStyle w:val="NoSpacing"/>
                    <w:cnfStyle w:val="000000000000" w:firstRow="0" w:lastRow="0" w:firstColumn="0" w:lastColumn="0" w:oddVBand="0" w:evenVBand="0" w:oddHBand="0" w:evenHBand="0" w:firstRowFirstColumn="0" w:firstRowLastColumn="0" w:lastRowFirstColumn="0" w:lastRowLastColumn="0"/>
                  </w:pPr>
                </w:p>
                <w:p w14:paraId="7DD09E50" w14:textId="77777777" w:rsidR="00555698" w:rsidRDefault="00555698" w:rsidP="00121FDF">
                  <w:pPr>
                    <w:pStyle w:val="NoSpacing"/>
                    <w:cnfStyle w:val="000000000000" w:firstRow="0" w:lastRow="0" w:firstColumn="0" w:lastColumn="0" w:oddVBand="0" w:evenVBand="0" w:oddHBand="0" w:evenHBand="0" w:firstRowFirstColumn="0" w:firstRowLastColumn="0" w:lastRowFirstColumn="0" w:lastRowLastColumn="0"/>
                  </w:pPr>
                  <w:r>
                    <w:t xml:space="preserve">The mandatory </w:t>
                  </w:r>
                  <w:proofErr w:type="spellStart"/>
                  <w:r>
                    <w:t>Mis.Charge</w:t>
                  </w:r>
                  <w:proofErr w:type="spellEnd"/>
                  <w:r>
                    <w:t xml:space="preserve"> should load automatically and the user cannot uncheck. </w:t>
                  </w:r>
                </w:p>
                <w:p w14:paraId="59530C34" w14:textId="77777777" w:rsidR="00555698" w:rsidRDefault="00555698" w:rsidP="00121FDF">
                  <w:pPr>
                    <w:pStyle w:val="NoSpacing"/>
                    <w:cnfStyle w:val="000000000000" w:firstRow="0" w:lastRow="0" w:firstColumn="0" w:lastColumn="0" w:oddVBand="0" w:evenVBand="0" w:oddHBand="0" w:evenHBand="0" w:firstRowFirstColumn="0" w:firstRowLastColumn="0" w:lastRowFirstColumn="0" w:lastRowLastColumn="0"/>
                  </w:pPr>
                </w:p>
                <w:p w14:paraId="1C3A9074" w14:textId="14FEB4C6" w:rsidR="00555698" w:rsidRDefault="00555698" w:rsidP="00121FDF">
                  <w:pPr>
                    <w:pStyle w:val="NoSpacing"/>
                    <w:cnfStyle w:val="000000000000" w:firstRow="0" w:lastRow="0" w:firstColumn="0" w:lastColumn="0" w:oddVBand="0" w:evenVBand="0" w:oddHBand="0" w:evenHBand="0" w:firstRowFirstColumn="0" w:firstRowLastColumn="0" w:lastRowFirstColumn="0" w:lastRowLastColumn="0"/>
                  </w:pPr>
                  <w:r>
                    <w:lastRenderedPageBreak/>
                    <w:t xml:space="preserve">With the optional </w:t>
                  </w:r>
                  <w:proofErr w:type="spellStart"/>
                  <w:r>
                    <w:t>Mis.Charge</w:t>
                  </w:r>
                  <w:proofErr w:type="spellEnd"/>
                  <w:r>
                    <w:t xml:space="preserve"> the user should be able to choose if required. </w:t>
                  </w:r>
                </w:p>
              </w:tc>
            </w:tr>
            <w:tr w:rsidR="00121FDF" w14:paraId="6AD0D54A" w14:textId="77777777" w:rsidTr="00774EF4">
              <w:tc>
                <w:tcPr>
                  <w:cnfStyle w:val="001000000000" w:firstRow="0" w:lastRow="0" w:firstColumn="1" w:lastColumn="0" w:oddVBand="0" w:evenVBand="0" w:oddHBand="0" w:evenHBand="0" w:firstRowFirstColumn="0" w:firstRowLastColumn="0" w:lastRowFirstColumn="0" w:lastRowLastColumn="0"/>
                  <w:tcW w:w="2733" w:type="dxa"/>
                </w:tcPr>
                <w:p w14:paraId="46358522" w14:textId="04296A32" w:rsidR="00121FDF" w:rsidRDefault="00121FDF" w:rsidP="00121FDF">
                  <w:pPr>
                    <w:pStyle w:val="NoSpacing"/>
                  </w:pPr>
                  <w:r>
                    <w:lastRenderedPageBreak/>
                    <w:t>Tax charges</w:t>
                  </w:r>
                </w:p>
              </w:tc>
              <w:tc>
                <w:tcPr>
                  <w:tcW w:w="2733" w:type="dxa"/>
                </w:tcPr>
                <w:p w14:paraId="0E414FA2" w14:textId="7707889D" w:rsidR="00121FDF" w:rsidRDefault="00121FDF" w:rsidP="00121FDF">
                  <w:pPr>
                    <w:pStyle w:val="NoSpacing"/>
                    <w:cnfStyle w:val="000000000000" w:firstRow="0" w:lastRow="0" w:firstColumn="0" w:lastColumn="0" w:oddVBand="0" w:evenVBand="0" w:oddHBand="0" w:evenHBand="0" w:firstRowFirstColumn="0" w:firstRowLastColumn="0" w:lastRowFirstColumn="0" w:lastRowLastColumn="0"/>
                  </w:pPr>
                  <w:r>
                    <w:t>Checkbox</w:t>
                  </w:r>
                </w:p>
              </w:tc>
              <w:tc>
                <w:tcPr>
                  <w:tcW w:w="2734" w:type="dxa"/>
                </w:tcPr>
                <w:p w14:paraId="7A98AB00" w14:textId="1D6F3DFB" w:rsidR="00121FDF" w:rsidRDefault="00121FDF" w:rsidP="00121FDF">
                  <w:pPr>
                    <w:pStyle w:val="NoSpacing"/>
                    <w:cnfStyle w:val="000000000000" w:firstRow="0" w:lastRow="0" w:firstColumn="0" w:lastColumn="0" w:oddVBand="0" w:evenVBand="0" w:oddHBand="0" w:evenHBand="0" w:firstRowFirstColumn="0" w:firstRowLastColumn="0" w:lastRowFirstColumn="0" w:lastRowLastColumn="0"/>
                  </w:pPr>
                  <w:r>
                    <w:t>optional</w:t>
                  </w:r>
                </w:p>
              </w:tc>
              <w:tc>
                <w:tcPr>
                  <w:tcW w:w="2734" w:type="dxa"/>
                </w:tcPr>
                <w:p w14:paraId="4DE52532" w14:textId="2D933D2A" w:rsidR="00121FDF" w:rsidRDefault="00555698" w:rsidP="00121FDF">
                  <w:pPr>
                    <w:pStyle w:val="NoSpacing"/>
                    <w:cnfStyle w:val="000000000000" w:firstRow="0" w:lastRow="0" w:firstColumn="0" w:lastColumn="0" w:oddVBand="0" w:evenVBand="0" w:oddHBand="0" w:evenHBand="0" w:firstRowFirstColumn="0" w:firstRowLastColumn="0" w:lastRowFirstColumn="0" w:lastRowLastColumn="0"/>
                  </w:pPr>
                  <w:r>
                    <w:t xml:space="preserve">The Tax which is related to the specific </w:t>
                  </w:r>
                  <w:r w:rsidR="0023039A">
                    <w:t xml:space="preserve">location should load here. </w:t>
                  </w:r>
                </w:p>
              </w:tc>
            </w:tr>
            <w:tr w:rsidR="00121FDF" w14:paraId="5C1203BB" w14:textId="77777777" w:rsidTr="00774EF4">
              <w:tc>
                <w:tcPr>
                  <w:cnfStyle w:val="001000000000" w:firstRow="0" w:lastRow="0" w:firstColumn="1" w:lastColumn="0" w:oddVBand="0" w:evenVBand="0" w:oddHBand="0" w:evenHBand="0" w:firstRowFirstColumn="0" w:firstRowLastColumn="0" w:lastRowFirstColumn="0" w:lastRowLastColumn="0"/>
                  <w:tcW w:w="2733" w:type="dxa"/>
                </w:tcPr>
                <w:p w14:paraId="689367D3" w14:textId="0ACDB91A" w:rsidR="00121FDF" w:rsidRDefault="00121FDF" w:rsidP="00121FDF">
                  <w:pPr>
                    <w:pStyle w:val="NoSpacing"/>
                    <w:tabs>
                      <w:tab w:val="left" w:pos="1665"/>
                    </w:tabs>
                  </w:pPr>
                  <w:r>
                    <w:rPr>
                      <w:sz w:val="24"/>
                    </w:rPr>
                    <w:t>Promotional code</w:t>
                  </w:r>
                  <w:r>
                    <w:tab/>
                  </w:r>
                </w:p>
              </w:tc>
              <w:tc>
                <w:tcPr>
                  <w:tcW w:w="2733" w:type="dxa"/>
                </w:tcPr>
                <w:p w14:paraId="7A02F1E0" w14:textId="4961C860" w:rsidR="00121FDF" w:rsidRDefault="00121FDF" w:rsidP="00121FDF">
                  <w:pPr>
                    <w:pStyle w:val="NoSpacing"/>
                    <w:cnfStyle w:val="000000000000" w:firstRow="0" w:lastRow="0" w:firstColumn="0" w:lastColumn="0" w:oddVBand="0" w:evenVBand="0" w:oddHBand="0" w:evenHBand="0" w:firstRowFirstColumn="0" w:firstRowLastColumn="0" w:lastRowFirstColumn="0" w:lastRowLastColumn="0"/>
                  </w:pPr>
                  <w:r>
                    <w:t>Textbox</w:t>
                  </w:r>
                </w:p>
              </w:tc>
              <w:tc>
                <w:tcPr>
                  <w:tcW w:w="2734" w:type="dxa"/>
                </w:tcPr>
                <w:p w14:paraId="5E06119D" w14:textId="0AB312EC" w:rsidR="00121FDF" w:rsidRDefault="00121FDF" w:rsidP="00121FDF">
                  <w:pPr>
                    <w:pStyle w:val="NoSpacing"/>
                    <w:cnfStyle w:val="000000000000" w:firstRow="0" w:lastRow="0" w:firstColumn="0" w:lastColumn="0" w:oddVBand="0" w:evenVBand="0" w:oddHBand="0" w:evenHBand="0" w:firstRowFirstColumn="0" w:firstRowLastColumn="0" w:lastRowFirstColumn="0" w:lastRowLastColumn="0"/>
                  </w:pPr>
                  <w:r>
                    <w:t>optional</w:t>
                  </w:r>
                </w:p>
              </w:tc>
              <w:tc>
                <w:tcPr>
                  <w:tcW w:w="2734" w:type="dxa"/>
                </w:tcPr>
                <w:p w14:paraId="07DEB8C1" w14:textId="77777777" w:rsidR="00121FDF" w:rsidRDefault="00121FDF" w:rsidP="00121FDF">
                  <w:pPr>
                    <w:pStyle w:val="NoSpacing"/>
                    <w:cnfStyle w:val="000000000000" w:firstRow="0" w:lastRow="0" w:firstColumn="0" w:lastColumn="0" w:oddVBand="0" w:evenVBand="0" w:oddHBand="0" w:evenHBand="0" w:firstRowFirstColumn="0" w:firstRowLastColumn="0" w:lastRowFirstColumn="0" w:lastRowLastColumn="0"/>
                  </w:pPr>
                  <w:r>
                    <w:t>If the promotional code is entered, the code should be validated</w:t>
                  </w:r>
                  <w:r w:rsidR="00B61338">
                    <w:t xml:space="preserve"> by availability.</w:t>
                  </w:r>
                </w:p>
                <w:p w14:paraId="0D390F03" w14:textId="77777777" w:rsidR="0023039A" w:rsidRDefault="0023039A" w:rsidP="00121FDF">
                  <w:pPr>
                    <w:pStyle w:val="NoSpacing"/>
                    <w:cnfStyle w:val="000000000000" w:firstRow="0" w:lastRow="0" w:firstColumn="0" w:lastColumn="0" w:oddVBand="0" w:evenVBand="0" w:oddHBand="0" w:evenHBand="0" w:firstRowFirstColumn="0" w:firstRowLastColumn="0" w:lastRowFirstColumn="0" w:lastRowLastColumn="0"/>
                  </w:pPr>
                </w:p>
                <w:p w14:paraId="29DE9BF6" w14:textId="31B21295" w:rsidR="0023039A" w:rsidRDefault="0023039A" w:rsidP="00121FDF">
                  <w:pPr>
                    <w:pStyle w:val="NoSpacing"/>
                    <w:cnfStyle w:val="000000000000" w:firstRow="0" w:lastRow="0" w:firstColumn="0" w:lastColumn="0" w:oddVBand="0" w:evenVBand="0" w:oddHBand="0" w:evenHBand="0" w:firstRowFirstColumn="0" w:firstRowLastColumn="0" w:lastRowFirstColumn="0" w:lastRowLastColumn="0"/>
                  </w:pPr>
                  <w:r>
                    <w:t xml:space="preserve">If the code is available, the price should get calculated accordingly. </w:t>
                  </w:r>
                </w:p>
              </w:tc>
            </w:tr>
            <w:tr w:rsidR="00121FDF" w14:paraId="2E720029" w14:textId="77777777" w:rsidTr="00774EF4">
              <w:tc>
                <w:tcPr>
                  <w:cnfStyle w:val="001000000000" w:firstRow="0" w:lastRow="0" w:firstColumn="1" w:lastColumn="0" w:oddVBand="0" w:evenVBand="0" w:oddHBand="0" w:evenHBand="0" w:firstRowFirstColumn="0" w:firstRowLastColumn="0" w:lastRowFirstColumn="0" w:lastRowLastColumn="0"/>
                  <w:tcW w:w="2733" w:type="dxa"/>
                </w:tcPr>
                <w:p w14:paraId="3A261532" w14:textId="71F03D01" w:rsidR="00121FDF" w:rsidRDefault="00121FDF" w:rsidP="00121FDF">
                  <w:pPr>
                    <w:pStyle w:val="NoSpacing"/>
                  </w:pPr>
                  <w:r>
                    <w:t>Back</w:t>
                  </w:r>
                </w:p>
              </w:tc>
              <w:tc>
                <w:tcPr>
                  <w:tcW w:w="2733" w:type="dxa"/>
                </w:tcPr>
                <w:p w14:paraId="6207E718" w14:textId="46267E54" w:rsidR="00121FDF" w:rsidRDefault="00121FDF" w:rsidP="00121FDF">
                  <w:pPr>
                    <w:pStyle w:val="NoSpacing"/>
                    <w:cnfStyle w:val="000000000000" w:firstRow="0" w:lastRow="0" w:firstColumn="0" w:lastColumn="0" w:oddVBand="0" w:evenVBand="0" w:oddHBand="0" w:evenHBand="0" w:firstRowFirstColumn="0" w:firstRowLastColumn="0" w:lastRowFirstColumn="0" w:lastRowLastColumn="0"/>
                  </w:pPr>
                  <w:r>
                    <w:t xml:space="preserve">button </w:t>
                  </w:r>
                </w:p>
              </w:tc>
              <w:tc>
                <w:tcPr>
                  <w:tcW w:w="2734" w:type="dxa"/>
                </w:tcPr>
                <w:p w14:paraId="64396BF1" w14:textId="4DC92A37" w:rsidR="00121FDF" w:rsidRDefault="00121FDF" w:rsidP="00121FDF">
                  <w:pPr>
                    <w:pStyle w:val="NoSpacing"/>
                    <w:cnfStyle w:val="000000000000" w:firstRow="0" w:lastRow="0" w:firstColumn="0" w:lastColumn="0" w:oddVBand="0" w:evenVBand="0" w:oddHBand="0" w:evenHBand="0" w:firstRowFirstColumn="0" w:firstRowLastColumn="0" w:lastRowFirstColumn="0" w:lastRowLastColumn="0"/>
                  </w:pPr>
                </w:p>
              </w:tc>
              <w:tc>
                <w:tcPr>
                  <w:tcW w:w="2734" w:type="dxa"/>
                </w:tcPr>
                <w:p w14:paraId="09EEEFCB" w14:textId="5C0E4C76" w:rsidR="00121FDF" w:rsidRDefault="0023039A" w:rsidP="00121FDF">
                  <w:pPr>
                    <w:pStyle w:val="NoSpacing"/>
                    <w:cnfStyle w:val="000000000000" w:firstRow="0" w:lastRow="0" w:firstColumn="0" w:lastColumn="0" w:oddVBand="0" w:evenVBand="0" w:oddHBand="0" w:evenHBand="0" w:firstRowFirstColumn="0" w:firstRowLastColumn="0" w:lastRowFirstColumn="0" w:lastRowLastColumn="0"/>
                  </w:pPr>
                  <w:r>
                    <w:t xml:space="preserve">Should take to previous screen. </w:t>
                  </w:r>
                </w:p>
              </w:tc>
            </w:tr>
            <w:tr w:rsidR="00121FDF" w14:paraId="40C5AC73" w14:textId="77777777" w:rsidTr="00774EF4">
              <w:tc>
                <w:tcPr>
                  <w:cnfStyle w:val="001000000000" w:firstRow="0" w:lastRow="0" w:firstColumn="1" w:lastColumn="0" w:oddVBand="0" w:evenVBand="0" w:oddHBand="0" w:evenHBand="0" w:firstRowFirstColumn="0" w:firstRowLastColumn="0" w:lastRowFirstColumn="0" w:lastRowLastColumn="0"/>
                  <w:tcW w:w="2733" w:type="dxa"/>
                </w:tcPr>
                <w:p w14:paraId="667CEE52" w14:textId="583071AA" w:rsidR="00121FDF" w:rsidRDefault="00B61338" w:rsidP="00121FDF">
                  <w:pPr>
                    <w:pStyle w:val="NoSpacing"/>
                  </w:pPr>
                  <w:r>
                    <w:t>N</w:t>
                  </w:r>
                  <w:r w:rsidR="00121FDF">
                    <w:t>ext</w:t>
                  </w:r>
                </w:p>
              </w:tc>
              <w:tc>
                <w:tcPr>
                  <w:tcW w:w="2733" w:type="dxa"/>
                </w:tcPr>
                <w:p w14:paraId="61CFC04A" w14:textId="223ACA66" w:rsidR="00121FDF" w:rsidRDefault="00121FDF" w:rsidP="00121FDF">
                  <w:pPr>
                    <w:pStyle w:val="NoSpacing"/>
                    <w:cnfStyle w:val="000000000000" w:firstRow="0" w:lastRow="0" w:firstColumn="0" w:lastColumn="0" w:oddVBand="0" w:evenVBand="0" w:oddHBand="0" w:evenHBand="0" w:firstRowFirstColumn="0" w:firstRowLastColumn="0" w:lastRowFirstColumn="0" w:lastRowLastColumn="0"/>
                  </w:pPr>
                  <w:r>
                    <w:t>button</w:t>
                  </w:r>
                </w:p>
              </w:tc>
              <w:tc>
                <w:tcPr>
                  <w:tcW w:w="2734" w:type="dxa"/>
                </w:tcPr>
                <w:p w14:paraId="7A10C46D" w14:textId="77777777" w:rsidR="00121FDF" w:rsidRDefault="00121FDF" w:rsidP="00121FDF">
                  <w:pPr>
                    <w:pStyle w:val="NoSpacing"/>
                    <w:cnfStyle w:val="000000000000" w:firstRow="0" w:lastRow="0" w:firstColumn="0" w:lastColumn="0" w:oddVBand="0" w:evenVBand="0" w:oddHBand="0" w:evenHBand="0" w:firstRowFirstColumn="0" w:firstRowLastColumn="0" w:lastRowFirstColumn="0" w:lastRowLastColumn="0"/>
                  </w:pPr>
                </w:p>
              </w:tc>
              <w:tc>
                <w:tcPr>
                  <w:tcW w:w="2734" w:type="dxa"/>
                </w:tcPr>
                <w:p w14:paraId="704C78DD" w14:textId="6E870F60" w:rsidR="00121FDF" w:rsidRDefault="00121FDF" w:rsidP="00121FDF">
                  <w:pPr>
                    <w:pStyle w:val="NoSpacing"/>
                    <w:cnfStyle w:val="000000000000" w:firstRow="0" w:lastRow="0" w:firstColumn="0" w:lastColumn="0" w:oddVBand="0" w:evenVBand="0" w:oddHBand="0" w:evenHBand="0" w:firstRowFirstColumn="0" w:firstRowLastColumn="0" w:lastRowFirstColumn="0" w:lastRowLastColumn="0"/>
                  </w:pPr>
                  <w:r>
                    <w:t>Should redirect to Summary of charges</w:t>
                  </w:r>
                </w:p>
              </w:tc>
            </w:tr>
          </w:tbl>
          <w:p w14:paraId="53700911" w14:textId="77777777" w:rsidR="00A403E3" w:rsidRDefault="00A403E3" w:rsidP="00A403E3">
            <w:pPr>
              <w:pStyle w:val="NoSpacing"/>
              <w:rPr>
                <w:sz w:val="24"/>
              </w:rPr>
            </w:pPr>
          </w:p>
          <w:p w14:paraId="0C18BF79" w14:textId="3D43CD09" w:rsidR="00A403E3" w:rsidRDefault="00A403E3" w:rsidP="00A403E3">
            <w:pPr>
              <w:pStyle w:val="NoSpacing"/>
              <w:rPr>
                <w:sz w:val="24"/>
              </w:rPr>
            </w:pPr>
            <w:r>
              <w:rPr>
                <w:sz w:val="24"/>
              </w:rPr>
              <w:t xml:space="preserve">The “Total charges” should be displayed automatically by the number of </w:t>
            </w:r>
            <w:proofErr w:type="spellStart"/>
            <w:r>
              <w:rPr>
                <w:sz w:val="24"/>
              </w:rPr>
              <w:t>misc</w:t>
            </w:r>
            <w:proofErr w:type="spellEnd"/>
            <w:r>
              <w:rPr>
                <w:sz w:val="24"/>
              </w:rPr>
              <w:t xml:space="preserve"> </w:t>
            </w:r>
            <w:r w:rsidR="00B61338">
              <w:rPr>
                <w:sz w:val="24"/>
              </w:rPr>
              <w:t>c</w:t>
            </w:r>
            <w:r>
              <w:rPr>
                <w:sz w:val="24"/>
              </w:rPr>
              <w:t>harges</w:t>
            </w:r>
            <w:r w:rsidR="00B61338">
              <w:rPr>
                <w:sz w:val="24"/>
              </w:rPr>
              <w:t>,</w:t>
            </w:r>
            <w:r>
              <w:rPr>
                <w:sz w:val="24"/>
              </w:rPr>
              <w:t xml:space="preserve"> rates and tax calculations. </w:t>
            </w:r>
          </w:p>
          <w:p w14:paraId="3581FD67" w14:textId="764C3949" w:rsidR="0023039A" w:rsidRDefault="0023039A" w:rsidP="00A403E3">
            <w:pPr>
              <w:pStyle w:val="NoSpacing"/>
              <w:rPr>
                <w:sz w:val="24"/>
              </w:rPr>
            </w:pPr>
          </w:p>
          <w:p w14:paraId="653E97DC" w14:textId="2D54B3F5" w:rsidR="0023039A" w:rsidRDefault="0023039A" w:rsidP="00A403E3">
            <w:pPr>
              <w:pStyle w:val="NoSpacing"/>
              <w:rPr>
                <w:sz w:val="24"/>
              </w:rPr>
            </w:pPr>
          </w:p>
          <w:p w14:paraId="25887A19" w14:textId="7FC0DE7B" w:rsidR="0023039A" w:rsidRDefault="0023039A" w:rsidP="00A403E3">
            <w:pPr>
              <w:pStyle w:val="NoSpacing"/>
              <w:rPr>
                <w:sz w:val="24"/>
              </w:rPr>
            </w:pPr>
          </w:p>
          <w:p w14:paraId="252406E0" w14:textId="72289251" w:rsidR="0023039A" w:rsidRDefault="0023039A" w:rsidP="00A403E3">
            <w:pPr>
              <w:pStyle w:val="NoSpacing"/>
              <w:rPr>
                <w:sz w:val="24"/>
              </w:rPr>
            </w:pPr>
          </w:p>
          <w:p w14:paraId="1982308E" w14:textId="328D6644" w:rsidR="0023039A" w:rsidRDefault="0023039A" w:rsidP="00A403E3">
            <w:pPr>
              <w:pStyle w:val="NoSpacing"/>
              <w:rPr>
                <w:sz w:val="24"/>
              </w:rPr>
            </w:pPr>
          </w:p>
          <w:p w14:paraId="50672702" w14:textId="20506AF8" w:rsidR="0023039A" w:rsidRDefault="0023039A" w:rsidP="00A403E3">
            <w:pPr>
              <w:pStyle w:val="NoSpacing"/>
              <w:rPr>
                <w:sz w:val="24"/>
              </w:rPr>
            </w:pPr>
          </w:p>
          <w:p w14:paraId="48246D82" w14:textId="77777777" w:rsidR="0023039A" w:rsidRDefault="0023039A" w:rsidP="00A403E3">
            <w:pPr>
              <w:pStyle w:val="NoSpacing"/>
              <w:rPr>
                <w:sz w:val="24"/>
              </w:rPr>
            </w:pPr>
          </w:p>
          <w:p w14:paraId="5087B32A" w14:textId="65BF2DAA" w:rsidR="00A403E3" w:rsidRPr="0023039A" w:rsidRDefault="0023039A" w:rsidP="00A403E3">
            <w:pPr>
              <w:pStyle w:val="NoSpacing"/>
              <w:rPr>
                <w:b/>
                <w:bCs/>
                <w:sz w:val="24"/>
              </w:rPr>
            </w:pPr>
            <w:r w:rsidRPr="0023039A">
              <w:rPr>
                <w:b/>
                <w:bCs/>
                <w:sz w:val="24"/>
              </w:rPr>
              <w:t xml:space="preserve">Step 4 - </w:t>
            </w:r>
            <w:r w:rsidR="00121FDF" w:rsidRPr="0023039A">
              <w:rPr>
                <w:b/>
                <w:bCs/>
                <w:sz w:val="24"/>
              </w:rPr>
              <w:t>Summary of charges.</w:t>
            </w:r>
          </w:p>
          <w:p w14:paraId="3B652E62" w14:textId="77777777" w:rsidR="00121FDF" w:rsidRDefault="00121FDF" w:rsidP="00A403E3">
            <w:pPr>
              <w:pStyle w:val="NoSpacing"/>
              <w:rPr>
                <w:sz w:val="24"/>
              </w:rPr>
            </w:pPr>
          </w:p>
          <w:p w14:paraId="41722A13" w14:textId="111B98F0" w:rsidR="00121FDF" w:rsidRDefault="00121FDF" w:rsidP="00A403E3">
            <w:pPr>
              <w:pStyle w:val="NoSpacing"/>
              <w:rPr>
                <w:sz w:val="24"/>
              </w:rPr>
            </w:pPr>
            <w:r>
              <w:rPr>
                <w:sz w:val="24"/>
              </w:rPr>
              <w:t>The screen for summary of charges would be same as the sketch below.</w:t>
            </w:r>
          </w:p>
          <w:p w14:paraId="50C7CD78" w14:textId="77777777" w:rsidR="00B92035" w:rsidRDefault="00B92035" w:rsidP="00E7531B">
            <w:pPr>
              <w:pStyle w:val="NoSpacing"/>
              <w:rPr>
                <w:sz w:val="24"/>
              </w:rPr>
            </w:pPr>
          </w:p>
          <w:p w14:paraId="08D10B33" w14:textId="180B293E" w:rsidR="00B92035" w:rsidRDefault="0023039A" w:rsidP="0023039A">
            <w:pPr>
              <w:pStyle w:val="NoSpacing"/>
              <w:jc w:val="center"/>
              <w:rPr>
                <w:sz w:val="24"/>
              </w:rPr>
            </w:pPr>
            <w:r w:rsidRPr="0023039A">
              <w:rPr>
                <w:noProof/>
                <w:sz w:val="24"/>
              </w:rPr>
              <w:lastRenderedPageBreak/>
              <w:drawing>
                <wp:inline distT="0" distB="0" distL="0" distR="0" wp14:anchorId="18D1E584" wp14:editId="3B8821A1">
                  <wp:extent cx="1791477" cy="35746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9128" cy="3589964"/>
                          </a:xfrm>
                          <a:prstGeom prst="rect">
                            <a:avLst/>
                          </a:prstGeom>
                        </pic:spPr>
                      </pic:pic>
                    </a:graphicData>
                  </a:graphic>
                </wp:inline>
              </w:drawing>
            </w:r>
          </w:p>
          <w:p w14:paraId="56A76683" w14:textId="77777777" w:rsidR="00B92035" w:rsidRDefault="00B92035" w:rsidP="00E7531B">
            <w:pPr>
              <w:pStyle w:val="NoSpacing"/>
              <w:rPr>
                <w:sz w:val="24"/>
              </w:rPr>
            </w:pPr>
          </w:p>
          <w:p w14:paraId="6F149843" w14:textId="182ECF1C" w:rsidR="00B92035" w:rsidRDefault="00B92035" w:rsidP="00E7531B">
            <w:pPr>
              <w:pStyle w:val="NoSpacing"/>
              <w:rPr>
                <w:sz w:val="24"/>
              </w:rPr>
            </w:pPr>
            <w:r>
              <w:rPr>
                <w:sz w:val="24"/>
              </w:rPr>
              <w:t>This screen w</w:t>
            </w:r>
            <w:r w:rsidR="00AD0627">
              <w:rPr>
                <w:sz w:val="24"/>
              </w:rPr>
              <w:t>ill be displaying all the summary on the particular reservation. The summary will be containing the details on</w:t>
            </w:r>
          </w:p>
          <w:p w14:paraId="7B24C724" w14:textId="77777777" w:rsidR="00121FDF" w:rsidRDefault="00121FDF" w:rsidP="00E7531B">
            <w:pPr>
              <w:pStyle w:val="NoSpacing"/>
              <w:rPr>
                <w:sz w:val="24"/>
              </w:rPr>
            </w:pPr>
          </w:p>
          <w:tbl>
            <w:tblPr>
              <w:tblStyle w:val="GridTable1Light-Accent5"/>
              <w:tblW w:w="0" w:type="auto"/>
              <w:tblLayout w:type="fixed"/>
              <w:tblLook w:val="04A0" w:firstRow="1" w:lastRow="0" w:firstColumn="1" w:lastColumn="0" w:noHBand="0" w:noVBand="1"/>
            </w:tblPr>
            <w:tblGrid>
              <w:gridCol w:w="2733"/>
              <w:gridCol w:w="2733"/>
              <w:gridCol w:w="2734"/>
              <w:gridCol w:w="2734"/>
            </w:tblGrid>
            <w:tr w:rsidR="00121FDF" w:rsidRPr="00524535" w14:paraId="253FFBDB" w14:textId="77777777" w:rsidTr="00774E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Pr>
                <w:p w14:paraId="79FD1E01" w14:textId="77777777" w:rsidR="00121FDF" w:rsidRPr="00524535" w:rsidRDefault="00121FDF" w:rsidP="00121FDF">
                  <w:pPr>
                    <w:pStyle w:val="NoSpacing"/>
                    <w:jc w:val="center"/>
                    <w:rPr>
                      <w:b w:val="0"/>
                      <w:bCs w:val="0"/>
                    </w:rPr>
                  </w:pPr>
                  <w:r>
                    <w:rPr>
                      <w:b w:val="0"/>
                      <w:bCs w:val="0"/>
                    </w:rPr>
                    <w:t>Section</w:t>
                  </w:r>
                  <w:r w:rsidRPr="00524535">
                    <w:rPr>
                      <w:b w:val="0"/>
                      <w:bCs w:val="0"/>
                    </w:rPr>
                    <w:t xml:space="preserve"> Name</w:t>
                  </w:r>
                </w:p>
              </w:tc>
              <w:tc>
                <w:tcPr>
                  <w:tcW w:w="2733" w:type="dxa"/>
                </w:tcPr>
                <w:p w14:paraId="7E751494" w14:textId="77777777" w:rsidR="00121FDF" w:rsidRPr="00524535" w:rsidRDefault="00121FDF" w:rsidP="00121FDF">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Type of Field</w:t>
                  </w:r>
                </w:p>
              </w:tc>
              <w:tc>
                <w:tcPr>
                  <w:tcW w:w="2734" w:type="dxa"/>
                </w:tcPr>
                <w:p w14:paraId="6CA37AA8" w14:textId="77777777" w:rsidR="00121FDF" w:rsidRPr="00524535" w:rsidRDefault="00121FDF" w:rsidP="00121FDF">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Optional / Mandatory</w:t>
                  </w:r>
                </w:p>
              </w:tc>
              <w:tc>
                <w:tcPr>
                  <w:tcW w:w="2734" w:type="dxa"/>
                </w:tcPr>
                <w:p w14:paraId="56A579D6" w14:textId="77777777" w:rsidR="00121FDF" w:rsidRPr="00524535" w:rsidRDefault="00121FDF" w:rsidP="00121FDF">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Special Comment</w:t>
                  </w:r>
                </w:p>
              </w:tc>
            </w:tr>
            <w:tr w:rsidR="00121FDF" w14:paraId="2E1983E5" w14:textId="77777777" w:rsidTr="00774EF4">
              <w:tc>
                <w:tcPr>
                  <w:cnfStyle w:val="001000000000" w:firstRow="0" w:lastRow="0" w:firstColumn="1" w:lastColumn="0" w:oddVBand="0" w:evenVBand="0" w:oddHBand="0" w:evenHBand="0" w:firstRowFirstColumn="0" w:firstRowLastColumn="0" w:lastRowFirstColumn="0" w:lastRowLastColumn="0"/>
                  <w:tcW w:w="2733" w:type="dxa"/>
                </w:tcPr>
                <w:p w14:paraId="22ADD6BA" w14:textId="27BF4C26" w:rsidR="00121FDF" w:rsidRDefault="00121FDF" w:rsidP="00121FDF">
                  <w:pPr>
                    <w:pStyle w:val="NoSpacing"/>
                  </w:pPr>
                  <w:r>
                    <w:t>Vehicle details</w:t>
                  </w:r>
                </w:p>
              </w:tc>
              <w:tc>
                <w:tcPr>
                  <w:tcW w:w="2733" w:type="dxa"/>
                </w:tcPr>
                <w:p w14:paraId="02137311" w14:textId="4D94D71F" w:rsidR="00121FDF" w:rsidRDefault="00121FDF" w:rsidP="00121FDF">
                  <w:pPr>
                    <w:pStyle w:val="NoSpacing"/>
                    <w:cnfStyle w:val="000000000000" w:firstRow="0" w:lastRow="0" w:firstColumn="0" w:lastColumn="0" w:oddVBand="0" w:evenVBand="0" w:oddHBand="0" w:evenHBand="0" w:firstRowFirstColumn="0" w:firstRowLastColumn="0" w:lastRowFirstColumn="0" w:lastRowLastColumn="0"/>
                  </w:pPr>
                  <w:r>
                    <w:t>Label</w:t>
                  </w:r>
                </w:p>
              </w:tc>
              <w:tc>
                <w:tcPr>
                  <w:tcW w:w="2734" w:type="dxa"/>
                </w:tcPr>
                <w:p w14:paraId="3F321051" w14:textId="620D8F89" w:rsidR="00121FDF" w:rsidRDefault="00121FDF" w:rsidP="00121FDF">
                  <w:pPr>
                    <w:pStyle w:val="NoSpacing"/>
                    <w:cnfStyle w:val="000000000000" w:firstRow="0" w:lastRow="0" w:firstColumn="0" w:lastColumn="0" w:oddVBand="0" w:evenVBand="0" w:oddHBand="0" w:evenHBand="0" w:firstRowFirstColumn="0" w:firstRowLastColumn="0" w:lastRowFirstColumn="0" w:lastRowLastColumn="0"/>
                  </w:pPr>
                </w:p>
              </w:tc>
              <w:tc>
                <w:tcPr>
                  <w:tcW w:w="2734" w:type="dxa"/>
                </w:tcPr>
                <w:p w14:paraId="6A6D2CAE" w14:textId="0FD889BF" w:rsidR="00121FDF" w:rsidRDefault="00121FDF" w:rsidP="00121FDF">
                  <w:pPr>
                    <w:pStyle w:val="NoSpacing"/>
                    <w:cnfStyle w:val="000000000000" w:firstRow="0" w:lastRow="0" w:firstColumn="0" w:lastColumn="0" w:oddVBand="0" w:evenVBand="0" w:oddHBand="0" w:evenHBand="0" w:firstRowFirstColumn="0" w:firstRowLastColumn="0" w:lastRowFirstColumn="0" w:lastRowLastColumn="0"/>
                  </w:pPr>
                  <w:r>
                    <w:t xml:space="preserve">Nothing </w:t>
                  </w:r>
                  <w:r w:rsidR="00CE77B2">
                    <w:t>can</w:t>
                  </w:r>
                  <w:r>
                    <w:t xml:space="preserve"> be edited</w:t>
                  </w:r>
                </w:p>
                <w:p w14:paraId="3E6BD42F" w14:textId="77777777" w:rsidR="0023039A" w:rsidRDefault="0023039A" w:rsidP="00121FDF">
                  <w:pPr>
                    <w:pStyle w:val="NoSpacing"/>
                    <w:cnfStyle w:val="000000000000" w:firstRow="0" w:lastRow="0" w:firstColumn="0" w:lastColumn="0" w:oddVBand="0" w:evenVBand="0" w:oddHBand="0" w:evenHBand="0" w:firstRowFirstColumn="0" w:firstRowLastColumn="0" w:lastRowFirstColumn="0" w:lastRowLastColumn="0"/>
                  </w:pPr>
                </w:p>
                <w:p w14:paraId="7EA8D5A8" w14:textId="024AA185" w:rsidR="0023039A" w:rsidRDefault="0023039A" w:rsidP="00121FDF">
                  <w:pPr>
                    <w:pStyle w:val="NoSpacing"/>
                    <w:cnfStyle w:val="000000000000" w:firstRow="0" w:lastRow="0" w:firstColumn="0" w:lastColumn="0" w:oddVBand="0" w:evenVBand="0" w:oddHBand="0" w:evenHBand="0" w:firstRowFirstColumn="0" w:firstRowLastColumn="0" w:lastRowFirstColumn="0" w:lastRowLastColumn="0"/>
                  </w:pPr>
                  <w:r>
                    <w:t>Should display the Vehicle Type</w:t>
                  </w:r>
                </w:p>
              </w:tc>
            </w:tr>
            <w:tr w:rsidR="00121FDF" w14:paraId="37C178D5" w14:textId="77777777" w:rsidTr="00774EF4">
              <w:tc>
                <w:tcPr>
                  <w:cnfStyle w:val="001000000000" w:firstRow="0" w:lastRow="0" w:firstColumn="1" w:lastColumn="0" w:oddVBand="0" w:evenVBand="0" w:oddHBand="0" w:evenHBand="0" w:firstRowFirstColumn="0" w:firstRowLastColumn="0" w:lastRowFirstColumn="0" w:lastRowLastColumn="0"/>
                  <w:tcW w:w="2733" w:type="dxa"/>
                </w:tcPr>
                <w:p w14:paraId="23E5B765" w14:textId="607E0D48" w:rsidR="00121FDF" w:rsidRDefault="00121FDF" w:rsidP="00121FDF">
                  <w:pPr>
                    <w:pStyle w:val="NoSpacing"/>
                  </w:pPr>
                  <w:r>
                    <w:t>Charges</w:t>
                  </w:r>
                </w:p>
              </w:tc>
              <w:tc>
                <w:tcPr>
                  <w:tcW w:w="2733" w:type="dxa"/>
                </w:tcPr>
                <w:p w14:paraId="3EB950F1" w14:textId="5CE298EE" w:rsidR="00121FDF" w:rsidRDefault="00121FDF" w:rsidP="00121FDF">
                  <w:pPr>
                    <w:pStyle w:val="NoSpacing"/>
                    <w:cnfStyle w:val="000000000000" w:firstRow="0" w:lastRow="0" w:firstColumn="0" w:lastColumn="0" w:oddVBand="0" w:evenVBand="0" w:oddHBand="0" w:evenHBand="0" w:firstRowFirstColumn="0" w:firstRowLastColumn="0" w:lastRowFirstColumn="0" w:lastRowLastColumn="0"/>
                  </w:pPr>
                  <w:r>
                    <w:t>Label</w:t>
                  </w:r>
                </w:p>
              </w:tc>
              <w:tc>
                <w:tcPr>
                  <w:tcW w:w="2734" w:type="dxa"/>
                </w:tcPr>
                <w:p w14:paraId="666310AE" w14:textId="7C11D4A6" w:rsidR="00121FDF" w:rsidRDefault="00121FDF" w:rsidP="00121FDF">
                  <w:pPr>
                    <w:pStyle w:val="NoSpacing"/>
                    <w:cnfStyle w:val="000000000000" w:firstRow="0" w:lastRow="0" w:firstColumn="0" w:lastColumn="0" w:oddVBand="0" w:evenVBand="0" w:oddHBand="0" w:evenHBand="0" w:firstRowFirstColumn="0" w:firstRowLastColumn="0" w:lastRowFirstColumn="0" w:lastRowLastColumn="0"/>
                  </w:pPr>
                </w:p>
              </w:tc>
              <w:tc>
                <w:tcPr>
                  <w:tcW w:w="2734" w:type="dxa"/>
                </w:tcPr>
                <w:p w14:paraId="4F78A4EA" w14:textId="4E0B3C96" w:rsidR="00121FDF" w:rsidRDefault="00121FDF" w:rsidP="00121FDF">
                  <w:pPr>
                    <w:pStyle w:val="NoSpacing"/>
                    <w:cnfStyle w:val="000000000000" w:firstRow="0" w:lastRow="0" w:firstColumn="0" w:lastColumn="0" w:oddVBand="0" w:evenVBand="0" w:oddHBand="0" w:evenHBand="0" w:firstRowFirstColumn="0" w:firstRowLastColumn="0" w:lastRowFirstColumn="0" w:lastRowLastColumn="0"/>
                  </w:pPr>
                  <w:r>
                    <w:t xml:space="preserve">Nothing </w:t>
                  </w:r>
                  <w:r w:rsidR="00CE77B2">
                    <w:t xml:space="preserve">can </w:t>
                  </w:r>
                  <w:r>
                    <w:t>be edited</w:t>
                  </w:r>
                </w:p>
                <w:p w14:paraId="6D796555" w14:textId="77777777" w:rsidR="0023039A" w:rsidRDefault="0023039A" w:rsidP="00121FDF">
                  <w:pPr>
                    <w:pStyle w:val="NoSpacing"/>
                    <w:cnfStyle w:val="000000000000" w:firstRow="0" w:lastRow="0" w:firstColumn="0" w:lastColumn="0" w:oddVBand="0" w:evenVBand="0" w:oddHBand="0" w:evenHBand="0" w:firstRowFirstColumn="0" w:firstRowLastColumn="0" w:lastRowFirstColumn="0" w:lastRowLastColumn="0"/>
                  </w:pPr>
                </w:p>
                <w:p w14:paraId="07B6527B" w14:textId="77777777" w:rsidR="0023039A" w:rsidRDefault="0023039A" w:rsidP="00121FDF">
                  <w:pPr>
                    <w:pStyle w:val="NoSpacing"/>
                    <w:cnfStyle w:val="000000000000" w:firstRow="0" w:lastRow="0" w:firstColumn="0" w:lastColumn="0" w:oddVBand="0" w:evenVBand="0" w:oddHBand="0" w:evenHBand="0" w:firstRowFirstColumn="0" w:firstRowLastColumn="0" w:lastRowFirstColumn="0" w:lastRowLastColumn="0"/>
                  </w:pPr>
                  <w:r>
                    <w:t xml:space="preserve">It should display the following; </w:t>
                  </w:r>
                </w:p>
                <w:p w14:paraId="6A47A975" w14:textId="77777777" w:rsidR="0023039A" w:rsidRDefault="0023039A" w:rsidP="0023039A">
                  <w:pPr>
                    <w:pStyle w:val="NoSpacing"/>
                    <w:numPr>
                      <w:ilvl w:val="0"/>
                      <w:numId w:val="29"/>
                    </w:numPr>
                    <w:cnfStyle w:val="000000000000" w:firstRow="0" w:lastRow="0" w:firstColumn="0" w:lastColumn="0" w:oddVBand="0" w:evenVBand="0" w:oddHBand="0" w:evenHBand="0" w:firstRowFirstColumn="0" w:firstRowLastColumn="0" w:lastRowFirstColumn="0" w:lastRowLastColumn="0"/>
                  </w:pPr>
                  <w:r>
                    <w:t>No of Days</w:t>
                  </w:r>
                </w:p>
                <w:p w14:paraId="2B1439A8" w14:textId="61689341" w:rsidR="0023039A" w:rsidRDefault="0023039A" w:rsidP="0023039A">
                  <w:pPr>
                    <w:pStyle w:val="NoSpacing"/>
                    <w:numPr>
                      <w:ilvl w:val="0"/>
                      <w:numId w:val="29"/>
                    </w:numPr>
                    <w:cnfStyle w:val="000000000000" w:firstRow="0" w:lastRow="0" w:firstColumn="0" w:lastColumn="0" w:oddVBand="0" w:evenVBand="0" w:oddHBand="0" w:evenHBand="0" w:firstRowFirstColumn="0" w:firstRowLastColumn="0" w:lastRowFirstColumn="0" w:lastRowLastColumn="0"/>
                  </w:pPr>
                  <w:r>
                    <w:t>Total Rental Fee</w:t>
                  </w:r>
                </w:p>
                <w:p w14:paraId="66E4BBDD" w14:textId="77777777" w:rsidR="0023039A" w:rsidRDefault="0023039A" w:rsidP="0023039A">
                  <w:pPr>
                    <w:pStyle w:val="NoSpacing"/>
                    <w:numPr>
                      <w:ilvl w:val="0"/>
                      <w:numId w:val="29"/>
                    </w:numPr>
                    <w:cnfStyle w:val="000000000000" w:firstRow="0" w:lastRow="0" w:firstColumn="0" w:lastColumn="0" w:oddVBand="0" w:evenVBand="0" w:oddHBand="0" w:evenHBand="0" w:firstRowFirstColumn="0" w:firstRowLastColumn="0" w:lastRowFirstColumn="0" w:lastRowLastColumn="0"/>
                  </w:pPr>
                  <w:r>
                    <w:t>Discount</w:t>
                  </w:r>
                </w:p>
                <w:p w14:paraId="054EF49A" w14:textId="77777777" w:rsidR="0023039A" w:rsidRDefault="0023039A" w:rsidP="0023039A">
                  <w:pPr>
                    <w:pStyle w:val="NoSpacing"/>
                    <w:numPr>
                      <w:ilvl w:val="0"/>
                      <w:numId w:val="29"/>
                    </w:numPr>
                    <w:cnfStyle w:val="000000000000" w:firstRow="0" w:lastRow="0" w:firstColumn="0" w:lastColumn="0" w:oddVBand="0" w:evenVBand="0" w:oddHBand="0" w:evenHBand="0" w:firstRowFirstColumn="0" w:firstRowLastColumn="0" w:lastRowFirstColumn="0" w:lastRowLastColumn="0"/>
                  </w:pPr>
                  <w:r>
                    <w:t xml:space="preserve">Total </w:t>
                  </w:r>
                  <w:proofErr w:type="spellStart"/>
                  <w:r>
                    <w:t>Mis.Charge</w:t>
                  </w:r>
                  <w:proofErr w:type="spellEnd"/>
                </w:p>
                <w:p w14:paraId="15CACA73" w14:textId="77777777" w:rsidR="0023039A" w:rsidRDefault="0023039A" w:rsidP="0023039A">
                  <w:pPr>
                    <w:pStyle w:val="NoSpacing"/>
                    <w:numPr>
                      <w:ilvl w:val="0"/>
                      <w:numId w:val="29"/>
                    </w:numPr>
                    <w:cnfStyle w:val="000000000000" w:firstRow="0" w:lastRow="0" w:firstColumn="0" w:lastColumn="0" w:oddVBand="0" w:evenVBand="0" w:oddHBand="0" w:evenHBand="0" w:firstRowFirstColumn="0" w:firstRowLastColumn="0" w:lastRowFirstColumn="0" w:lastRowLastColumn="0"/>
                  </w:pPr>
                  <w:r>
                    <w:t>Total Tax Amount</w:t>
                  </w:r>
                </w:p>
                <w:p w14:paraId="0183C8F8" w14:textId="0F3220A8" w:rsidR="0023039A" w:rsidRDefault="0023039A" w:rsidP="0023039A">
                  <w:pPr>
                    <w:pStyle w:val="NoSpacing"/>
                    <w:numPr>
                      <w:ilvl w:val="0"/>
                      <w:numId w:val="29"/>
                    </w:numPr>
                    <w:cnfStyle w:val="000000000000" w:firstRow="0" w:lastRow="0" w:firstColumn="0" w:lastColumn="0" w:oddVBand="0" w:evenVBand="0" w:oddHBand="0" w:evenHBand="0" w:firstRowFirstColumn="0" w:firstRowLastColumn="0" w:lastRowFirstColumn="0" w:lastRowLastColumn="0"/>
                  </w:pPr>
                  <w:r>
                    <w:t>Total Amount</w:t>
                  </w:r>
                </w:p>
              </w:tc>
            </w:tr>
            <w:tr w:rsidR="00121FDF" w14:paraId="598B5619" w14:textId="77777777" w:rsidTr="00774EF4">
              <w:tc>
                <w:tcPr>
                  <w:cnfStyle w:val="001000000000" w:firstRow="0" w:lastRow="0" w:firstColumn="1" w:lastColumn="0" w:oddVBand="0" w:evenVBand="0" w:oddHBand="0" w:evenHBand="0" w:firstRowFirstColumn="0" w:firstRowLastColumn="0" w:lastRowFirstColumn="0" w:lastRowLastColumn="0"/>
                  <w:tcW w:w="2733" w:type="dxa"/>
                </w:tcPr>
                <w:p w14:paraId="144559B3" w14:textId="4E29D960" w:rsidR="00121FDF" w:rsidRPr="00121FDF" w:rsidRDefault="00121FDF" w:rsidP="00121FDF">
                  <w:pPr>
                    <w:pStyle w:val="NoSpacing"/>
                    <w:tabs>
                      <w:tab w:val="left" w:pos="1665"/>
                    </w:tabs>
                  </w:pPr>
                  <w:r>
                    <w:t>T&amp;C</w:t>
                  </w:r>
                </w:p>
              </w:tc>
              <w:tc>
                <w:tcPr>
                  <w:tcW w:w="2733" w:type="dxa"/>
                </w:tcPr>
                <w:p w14:paraId="438EF08F" w14:textId="0F4D2DA4" w:rsidR="00121FDF" w:rsidRDefault="00121FDF" w:rsidP="00121FDF">
                  <w:pPr>
                    <w:pStyle w:val="NoSpacing"/>
                    <w:cnfStyle w:val="000000000000" w:firstRow="0" w:lastRow="0" w:firstColumn="0" w:lastColumn="0" w:oddVBand="0" w:evenVBand="0" w:oddHBand="0" w:evenHBand="0" w:firstRowFirstColumn="0" w:firstRowLastColumn="0" w:lastRowFirstColumn="0" w:lastRowLastColumn="0"/>
                  </w:pPr>
                  <w:r>
                    <w:t>Checkbox</w:t>
                  </w:r>
                </w:p>
              </w:tc>
              <w:tc>
                <w:tcPr>
                  <w:tcW w:w="2734" w:type="dxa"/>
                </w:tcPr>
                <w:p w14:paraId="5DAF7131" w14:textId="47EF3A11" w:rsidR="00121FDF" w:rsidRDefault="00121FDF" w:rsidP="00121FDF">
                  <w:pPr>
                    <w:pStyle w:val="NoSpacing"/>
                    <w:cnfStyle w:val="000000000000" w:firstRow="0" w:lastRow="0" w:firstColumn="0" w:lastColumn="0" w:oddVBand="0" w:evenVBand="0" w:oddHBand="0" w:evenHBand="0" w:firstRowFirstColumn="0" w:firstRowLastColumn="0" w:lastRowFirstColumn="0" w:lastRowLastColumn="0"/>
                  </w:pPr>
                  <w:r>
                    <w:t>Mandatory</w:t>
                  </w:r>
                </w:p>
              </w:tc>
              <w:tc>
                <w:tcPr>
                  <w:tcW w:w="2734" w:type="dxa"/>
                </w:tcPr>
                <w:p w14:paraId="2E965D70" w14:textId="3090F906" w:rsidR="00121FDF" w:rsidRDefault="00121FDF" w:rsidP="00121FDF">
                  <w:pPr>
                    <w:pStyle w:val="NoSpacing"/>
                    <w:cnfStyle w:val="000000000000" w:firstRow="0" w:lastRow="0" w:firstColumn="0" w:lastColumn="0" w:oddVBand="0" w:evenVBand="0" w:oddHBand="0" w:evenHBand="0" w:firstRowFirstColumn="0" w:firstRowLastColumn="0" w:lastRowFirstColumn="0" w:lastRowLastColumn="0"/>
                  </w:pPr>
                  <w:r>
                    <w:t xml:space="preserve">The user has to accept the T&amp;C by clicking on the checkbox there. </w:t>
                  </w:r>
                </w:p>
              </w:tc>
            </w:tr>
            <w:tr w:rsidR="00121FDF" w14:paraId="20E8E5BF" w14:textId="77777777" w:rsidTr="00774EF4">
              <w:tc>
                <w:tcPr>
                  <w:cnfStyle w:val="001000000000" w:firstRow="0" w:lastRow="0" w:firstColumn="1" w:lastColumn="0" w:oddVBand="0" w:evenVBand="0" w:oddHBand="0" w:evenHBand="0" w:firstRowFirstColumn="0" w:firstRowLastColumn="0" w:lastRowFirstColumn="0" w:lastRowLastColumn="0"/>
                  <w:tcW w:w="2733" w:type="dxa"/>
                </w:tcPr>
                <w:p w14:paraId="5172D0B4" w14:textId="2350AA46" w:rsidR="00121FDF" w:rsidRDefault="00121FDF" w:rsidP="00121FDF">
                  <w:pPr>
                    <w:pStyle w:val="NoSpacing"/>
                  </w:pPr>
                  <w:r>
                    <w:t xml:space="preserve">Book </w:t>
                  </w:r>
                  <w:r w:rsidR="0023039A">
                    <w:t>N</w:t>
                  </w:r>
                  <w:r>
                    <w:t>ow</w:t>
                  </w:r>
                </w:p>
              </w:tc>
              <w:tc>
                <w:tcPr>
                  <w:tcW w:w="2733" w:type="dxa"/>
                </w:tcPr>
                <w:p w14:paraId="3CBD5824" w14:textId="70BD3292" w:rsidR="00121FDF" w:rsidRDefault="0023039A" w:rsidP="00121FDF">
                  <w:pPr>
                    <w:pStyle w:val="NoSpacing"/>
                    <w:cnfStyle w:val="000000000000" w:firstRow="0" w:lastRow="0" w:firstColumn="0" w:lastColumn="0" w:oddVBand="0" w:evenVBand="0" w:oddHBand="0" w:evenHBand="0" w:firstRowFirstColumn="0" w:firstRowLastColumn="0" w:lastRowFirstColumn="0" w:lastRowLastColumn="0"/>
                  </w:pPr>
                  <w:r>
                    <w:t>Button</w:t>
                  </w:r>
                  <w:r w:rsidR="00121FDF">
                    <w:t xml:space="preserve"> </w:t>
                  </w:r>
                </w:p>
              </w:tc>
              <w:tc>
                <w:tcPr>
                  <w:tcW w:w="2734" w:type="dxa"/>
                </w:tcPr>
                <w:p w14:paraId="46EB333F" w14:textId="77777777" w:rsidR="00121FDF" w:rsidRDefault="00121FDF" w:rsidP="00121FDF">
                  <w:pPr>
                    <w:pStyle w:val="NoSpacing"/>
                    <w:cnfStyle w:val="000000000000" w:firstRow="0" w:lastRow="0" w:firstColumn="0" w:lastColumn="0" w:oddVBand="0" w:evenVBand="0" w:oddHBand="0" w:evenHBand="0" w:firstRowFirstColumn="0" w:firstRowLastColumn="0" w:lastRowFirstColumn="0" w:lastRowLastColumn="0"/>
                  </w:pPr>
                </w:p>
              </w:tc>
              <w:tc>
                <w:tcPr>
                  <w:tcW w:w="2734" w:type="dxa"/>
                </w:tcPr>
                <w:p w14:paraId="4819CD61" w14:textId="77777777" w:rsidR="00121FDF" w:rsidRDefault="00121FDF" w:rsidP="00121FDF">
                  <w:pPr>
                    <w:pStyle w:val="NoSpacing"/>
                    <w:cnfStyle w:val="000000000000" w:firstRow="0" w:lastRow="0" w:firstColumn="0" w:lastColumn="0" w:oddVBand="0" w:evenVBand="0" w:oddHBand="0" w:evenHBand="0" w:firstRowFirstColumn="0" w:firstRowLastColumn="0" w:lastRowFirstColumn="0" w:lastRowLastColumn="0"/>
                  </w:pPr>
                </w:p>
              </w:tc>
            </w:tr>
          </w:tbl>
          <w:p w14:paraId="4CF8A5CA" w14:textId="77777777" w:rsidR="00121FDF" w:rsidRDefault="00121FDF" w:rsidP="00E7531B">
            <w:pPr>
              <w:pStyle w:val="NoSpacing"/>
              <w:rPr>
                <w:sz w:val="24"/>
              </w:rPr>
            </w:pPr>
          </w:p>
          <w:p w14:paraId="491B3FD1" w14:textId="357827B7" w:rsidR="00121FDF" w:rsidRDefault="00121FDF" w:rsidP="00E7531B">
            <w:pPr>
              <w:pStyle w:val="NoSpacing"/>
              <w:rPr>
                <w:sz w:val="24"/>
              </w:rPr>
            </w:pPr>
            <w:r>
              <w:rPr>
                <w:sz w:val="24"/>
              </w:rPr>
              <w:lastRenderedPageBreak/>
              <w:t>If the user d</w:t>
            </w:r>
            <w:r w:rsidR="00E82ABD">
              <w:rPr>
                <w:sz w:val="24"/>
              </w:rPr>
              <w:t>oes not</w:t>
            </w:r>
            <w:r>
              <w:rPr>
                <w:sz w:val="24"/>
              </w:rPr>
              <w:t xml:space="preserve"> accept the terms and conditions, there should be a pop-up </w:t>
            </w:r>
            <w:r w:rsidR="0023039A">
              <w:rPr>
                <w:sz w:val="24"/>
              </w:rPr>
              <w:t>saying,</w:t>
            </w:r>
            <w:r>
              <w:rPr>
                <w:sz w:val="24"/>
              </w:rPr>
              <w:t xml:space="preserve"> “</w:t>
            </w:r>
            <w:r w:rsidRPr="00121FDF">
              <w:rPr>
                <w:color w:val="FF0000"/>
                <w:sz w:val="24"/>
              </w:rPr>
              <w:t>Please accept the terms and conditions</w:t>
            </w:r>
            <w:r>
              <w:rPr>
                <w:sz w:val="24"/>
              </w:rPr>
              <w:t xml:space="preserve">.” </w:t>
            </w:r>
          </w:p>
          <w:p w14:paraId="4096CDBB" w14:textId="77777777" w:rsidR="00AD0627" w:rsidRDefault="00AD0627" w:rsidP="00AD0627">
            <w:pPr>
              <w:pStyle w:val="NoSpacing"/>
              <w:ind w:left="720"/>
              <w:rPr>
                <w:sz w:val="24"/>
              </w:rPr>
            </w:pPr>
          </w:p>
          <w:p w14:paraId="07AFA32F" w14:textId="1690E432" w:rsidR="00AD0627" w:rsidRDefault="00AD0627" w:rsidP="007958B8">
            <w:pPr>
              <w:pStyle w:val="NoSpacing"/>
              <w:rPr>
                <w:sz w:val="24"/>
              </w:rPr>
            </w:pPr>
            <w:r>
              <w:rPr>
                <w:sz w:val="24"/>
              </w:rPr>
              <w:t xml:space="preserve">Once the terms and condition </w:t>
            </w:r>
            <w:proofErr w:type="gramStart"/>
            <w:r>
              <w:rPr>
                <w:sz w:val="24"/>
              </w:rPr>
              <w:t>is</w:t>
            </w:r>
            <w:proofErr w:type="gramEnd"/>
            <w:r>
              <w:rPr>
                <w:sz w:val="24"/>
              </w:rPr>
              <w:t xml:space="preserve"> accepted by the user, he/she should be able to create the reservation by clicking the “Book Now” button.</w:t>
            </w:r>
          </w:p>
          <w:p w14:paraId="4F8F1D8B" w14:textId="77777777" w:rsidR="00AD0627" w:rsidRDefault="00AD0627" w:rsidP="00AD0627">
            <w:pPr>
              <w:pStyle w:val="NoSpacing"/>
              <w:ind w:left="720"/>
              <w:rPr>
                <w:sz w:val="24"/>
              </w:rPr>
            </w:pPr>
          </w:p>
          <w:p w14:paraId="376401C3" w14:textId="2E9FBD62" w:rsidR="00AD0627" w:rsidRDefault="00AD0627" w:rsidP="00AD0627">
            <w:pPr>
              <w:pStyle w:val="NoSpacing"/>
              <w:ind w:left="720"/>
              <w:rPr>
                <w:sz w:val="24"/>
              </w:rPr>
            </w:pPr>
            <w:r>
              <w:rPr>
                <w:sz w:val="24"/>
              </w:rPr>
              <w:t xml:space="preserve">If the reservation </w:t>
            </w:r>
            <w:r w:rsidR="00CE77B2">
              <w:rPr>
                <w:sz w:val="24"/>
              </w:rPr>
              <w:t xml:space="preserve">is </w:t>
            </w:r>
            <w:r>
              <w:rPr>
                <w:sz w:val="24"/>
              </w:rPr>
              <w:t>created properly, there should be a pop-up message saying that the reservation has been created successfully.</w:t>
            </w:r>
            <w:r w:rsidR="0023039A">
              <w:rPr>
                <w:sz w:val="24"/>
              </w:rPr>
              <w:t xml:space="preserve"> Furthermore, the reservation should get created in the reservation section of Navotar! </w:t>
            </w:r>
          </w:p>
          <w:p w14:paraId="2857A444" w14:textId="77777777" w:rsidR="00AD0627" w:rsidRDefault="00AD0627" w:rsidP="00AD0627">
            <w:pPr>
              <w:pStyle w:val="NoSpacing"/>
              <w:ind w:left="720"/>
              <w:rPr>
                <w:sz w:val="24"/>
              </w:rPr>
            </w:pPr>
          </w:p>
          <w:p w14:paraId="1625E29E" w14:textId="69527CD4" w:rsidR="00AD0627" w:rsidRDefault="00AD0627" w:rsidP="00AD0627">
            <w:pPr>
              <w:pStyle w:val="NoSpacing"/>
              <w:ind w:left="720"/>
              <w:rPr>
                <w:sz w:val="24"/>
              </w:rPr>
            </w:pPr>
            <w:r>
              <w:rPr>
                <w:sz w:val="24"/>
              </w:rPr>
              <w:t>The screen lay of the pop-up should be like the sketch below.</w:t>
            </w:r>
          </w:p>
          <w:p w14:paraId="1C8BC814" w14:textId="77777777" w:rsidR="00AD0627" w:rsidRDefault="00AD0627" w:rsidP="00AD0627">
            <w:pPr>
              <w:pStyle w:val="NoSpacing"/>
              <w:ind w:left="720"/>
              <w:rPr>
                <w:sz w:val="24"/>
              </w:rPr>
            </w:pPr>
          </w:p>
          <w:p w14:paraId="31F0080C" w14:textId="60718D5F" w:rsidR="00AD0627" w:rsidRDefault="00AD0627" w:rsidP="00AD0627">
            <w:pPr>
              <w:pStyle w:val="NoSpacing"/>
              <w:ind w:left="720"/>
              <w:jc w:val="center"/>
              <w:rPr>
                <w:sz w:val="24"/>
              </w:rPr>
            </w:pPr>
            <w:r w:rsidRPr="00AD0627">
              <w:rPr>
                <w:noProof/>
                <w:sz w:val="24"/>
                <w:lang w:val="en-GB" w:eastAsia="en-GB"/>
              </w:rPr>
              <w:drawing>
                <wp:inline distT="0" distB="0" distL="0" distR="0" wp14:anchorId="39AC63DF" wp14:editId="68F7E000">
                  <wp:extent cx="1884783" cy="3765222"/>
                  <wp:effectExtent l="0" t="0" r="0" b="0"/>
                  <wp:docPr id="23" name="Picture 23" descr="C:\Users\Home\Desktop\Wire Frames\popup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me\Desktop\Wire Frames\popup reserva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7660" cy="3810923"/>
                          </a:xfrm>
                          <a:prstGeom prst="rect">
                            <a:avLst/>
                          </a:prstGeom>
                          <a:noFill/>
                          <a:ln>
                            <a:noFill/>
                          </a:ln>
                        </pic:spPr>
                      </pic:pic>
                    </a:graphicData>
                  </a:graphic>
                </wp:inline>
              </w:drawing>
            </w:r>
          </w:p>
          <w:p w14:paraId="7F496D9E" w14:textId="77777777" w:rsidR="00AD0627" w:rsidRDefault="00AD0627" w:rsidP="00AD0627">
            <w:pPr>
              <w:pStyle w:val="NoSpacing"/>
              <w:ind w:left="720"/>
              <w:jc w:val="center"/>
              <w:rPr>
                <w:sz w:val="24"/>
              </w:rPr>
            </w:pPr>
          </w:p>
          <w:p w14:paraId="64BC0207" w14:textId="77777777" w:rsidR="00AD0627" w:rsidRDefault="00AD0627" w:rsidP="00AD0627">
            <w:pPr>
              <w:pStyle w:val="NoSpacing"/>
              <w:ind w:left="720"/>
              <w:jc w:val="center"/>
              <w:rPr>
                <w:sz w:val="24"/>
              </w:rPr>
            </w:pPr>
          </w:p>
          <w:p w14:paraId="74B07291" w14:textId="3C2134CE" w:rsidR="00B92035" w:rsidRDefault="00AD0627" w:rsidP="0096261F">
            <w:pPr>
              <w:pStyle w:val="NoSpacing"/>
              <w:ind w:left="720"/>
              <w:rPr>
                <w:sz w:val="24"/>
              </w:rPr>
            </w:pPr>
            <w:r>
              <w:rPr>
                <w:sz w:val="24"/>
              </w:rPr>
              <w:t xml:space="preserve">If the </w:t>
            </w:r>
            <w:r w:rsidR="00853D23">
              <w:rPr>
                <w:sz w:val="24"/>
              </w:rPr>
              <w:t>user clicks on “Back to da</w:t>
            </w:r>
            <w:r w:rsidR="0096261F">
              <w:rPr>
                <w:sz w:val="24"/>
              </w:rPr>
              <w:t xml:space="preserve">shboard”, the user should be able to get back to the home page. </w:t>
            </w:r>
            <w:r w:rsidR="00E82ABD">
              <w:rPr>
                <w:sz w:val="24"/>
              </w:rPr>
              <w:t>I</w:t>
            </w:r>
            <w:r w:rsidR="0096261F">
              <w:rPr>
                <w:sz w:val="24"/>
              </w:rPr>
              <w:t>f the user clicks in “View Reservation”, the mobile app should be redirected to the upcoming reservation page.</w:t>
            </w:r>
          </w:p>
          <w:p w14:paraId="59C63239" w14:textId="3486C71C" w:rsidR="00D912C6" w:rsidRDefault="00D912C6" w:rsidP="0023039A">
            <w:pPr>
              <w:pStyle w:val="NoSpacing"/>
              <w:rPr>
                <w:sz w:val="24"/>
              </w:rPr>
            </w:pPr>
          </w:p>
          <w:p w14:paraId="14C97375" w14:textId="44436FC5" w:rsidR="00D912C6" w:rsidRDefault="00D912C6" w:rsidP="00D912C6">
            <w:pPr>
              <w:pStyle w:val="NoSpacing"/>
              <w:rPr>
                <w:b/>
                <w:sz w:val="24"/>
              </w:rPr>
            </w:pPr>
            <w:r>
              <w:rPr>
                <w:b/>
                <w:sz w:val="24"/>
              </w:rPr>
              <w:t>Requirement 0</w:t>
            </w:r>
            <w:r w:rsidR="00AC6B9C">
              <w:rPr>
                <w:b/>
                <w:sz w:val="24"/>
              </w:rPr>
              <w:t>6</w:t>
            </w:r>
            <w:r w:rsidRPr="0082049A">
              <w:rPr>
                <w:b/>
                <w:sz w:val="24"/>
              </w:rPr>
              <w:t xml:space="preserve">: </w:t>
            </w:r>
            <w:r>
              <w:rPr>
                <w:b/>
                <w:sz w:val="24"/>
              </w:rPr>
              <w:t>Upcoming reservations</w:t>
            </w:r>
          </w:p>
          <w:p w14:paraId="01E10C60" w14:textId="77777777" w:rsidR="00D912C6" w:rsidRDefault="00D912C6" w:rsidP="00D912C6">
            <w:pPr>
              <w:pStyle w:val="NoSpacing"/>
              <w:rPr>
                <w:b/>
                <w:sz w:val="24"/>
              </w:rPr>
            </w:pPr>
          </w:p>
          <w:p w14:paraId="3CA0F3CA" w14:textId="72364690" w:rsidR="00035542" w:rsidRDefault="00D912C6" w:rsidP="00D912C6">
            <w:pPr>
              <w:pStyle w:val="NoSpacing"/>
              <w:rPr>
                <w:sz w:val="24"/>
              </w:rPr>
            </w:pPr>
            <w:r>
              <w:rPr>
                <w:sz w:val="24"/>
              </w:rPr>
              <w:t>This function will show all the reservation</w:t>
            </w:r>
            <w:r w:rsidR="00E82ABD">
              <w:rPr>
                <w:sz w:val="24"/>
              </w:rPr>
              <w:t>s</w:t>
            </w:r>
            <w:r>
              <w:rPr>
                <w:sz w:val="24"/>
              </w:rPr>
              <w:t xml:space="preserve"> in a</w:t>
            </w:r>
            <w:r w:rsidR="00E82ABD">
              <w:rPr>
                <w:sz w:val="24"/>
              </w:rPr>
              <w:t xml:space="preserve"> list</w:t>
            </w:r>
            <w:r w:rsidR="007958B8">
              <w:rPr>
                <w:sz w:val="24"/>
              </w:rPr>
              <w:t xml:space="preserve">. Once the user clicks, </w:t>
            </w:r>
            <w:r w:rsidR="00035542">
              <w:rPr>
                <w:sz w:val="24"/>
              </w:rPr>
              <w:t xml:space="preserve">the user should be able to see all the open reservations as “Upcoming </w:t>
            </w:r>
            <w:r w:rsidR="0023039A">
              <w:rPr>
                <w:sz w:val="24"/>
              </w:rPr>
              <w:t>R</w:t>
            </w:r>
            <w:r w:rsidR="00035542">
              <w:rPr>
                <w:sz w:val="24"/>
              </w:rPr>
              <w:t xml:space="preserve">eservations”. </w:t>
            </w:r>
          </w:p>
          <w:p w14:paraId="3D471A20" w14:textId="77777777" w:rsidR="007958B8" w:rsidRDefault="007958B8" w:rsidP="00D912C6">
            <w:pPr>
              <w:pStyle w:val="NoSpacing"/>
              <w:rPr>
                <w:sz w:val="24"/>
              </w:rPr>
            </w:pPr>
          </w:p>
          <w:p w14:paraId="05B5657A" w14:textId="75FECE48" w:rsidR="00035542" w:rsidRDefault="00035542" w:rsidP="00D912C6">
            <w:pPr>
              <w:pStyle w:val="NoSpacing"/>
              <w:rPr>
                <w:sz w:val="24"/>
              </w:rPr>
            </w:pPr>
            <w:r>
              <w:rPr>
                <w:sz w:val="24"/>
              </w:rPr>
              <w:lastRenderedPageBreak/>
              <w:t xml:space="preserve">The </w:t>
            </w:r>
            <w:r w:rsidR="00E82ABD">
              <w:rPr>
                <w:sz w:val="24"/>
              </w:rPr>
              <w:t>layout</w:t>
            </w:r>
            <w:r w:rsidR="0032274C">
              <w:rPr>
                <w:sz w:val="24"/>
              </w:rPr>
              <w:t xml:space="preserve"> for this particular screen should be</w:t>
            </w:r>
            <w:r w:rsidR="00E82ABD">
              <w:rPr>
                <w:sz w:val="24"/>
              </w:rPr>
              <w:t xml:space="preserve"> shown</w:t>
            </w:r>
            <w:r w:rsidR="0032274C">
              <w:rPr>
                <w:sz w:val="24"/>
              </w:rPr>
              <w:t xml:space="preserve"> </w:t>
            </w:r>
            <w:r w:rsidR="00E82ABD">
              <w:rPr>
                <w:sz w:val="24"/>
              </w:rPr>
              <w:t xml:space="preserve">as </w:t>
            </w:r>
            <w:r w:rsidR="0032274C">
              <w:rPr>
                <w:sz w:val="24"/>
              </w:rPr>
              <w:t>the sketch below.</w:t>
            </w:r>
            <w:r w:rsidR="002E58D0">
              <w:rPr>
                <w:sz w:val="24"/>
              </w:rPr>
              <w:t xml:space="preserve"> In this screen the user should be able to view the following information;</w:t>
            </w:r>
          </w:p>
          <w:p w14:paraId="4B3C99C4" w14:textId="0DB81FEF" w:rsidR="002E58D0" w:rsidRDefault="002E58D0" w:rsidP="002E58D0">
            <w:pPr>
              <w:pStyle w:val="NoSpacing"/>
              <w:numPr>
                <w:ilvl w:val="0"/>
                <w:numId w:val="29"/>
              </w:numPr>
              <w:rPr>
                <w:sz w:val="24"/>
              </w:rPr>
            </w:pPr>
            <w:r>
              <w:rPr>
                <w:sz w:val="24"/>
              </w:rPr>
              <w:t>Reservation No</w:t>
            </w:r>
          </w:p>
          <w:p w14:paraId="6BADCAE5" w14:textId="79F3EF5F" w:rsidR="002E58D0" w:rsidRDefault="002E58D0" w:rsidP="002E58D0">
            <w:pPr>
              <w:pStyle w:val="NoSpacing"/>
              <w:numPr>
                <w:ilvl w:val="0"/>
                <w:numId w:val="29"/>
              </w:numPr>
              <w:rPr>
                <w:sz w:val="24"/>
              </w:rPr>
            </w:pPr>
            <w:r>
              <w:rPr>
                <w:sz w:val="24"/>
              </w:rPr>
              <w:t>Checkout Date &amp; Time</w:t>
            </w:r>
          </w:p>
          <w:p w14:paraId="1E33133D" w14:textId="285D9DBA" w:rsidR="00CE77B2" w:rsidRPr="00CE77B2" w:rsidRDefault="00CE77B2" w:rsidP="00CE77B2">
            <w:pPr>
              <w:pStyle w:val="NoSpacing"/>
              <w:numPr>
                <w:ilvl w:val="0"/>
                <w:numId w:val="29"/>
              </w:numPr>
              <w:rPr>
                <w:sz w:val="24"/>
              </w:rPr>
            </w:pPr>
            <w:proofErr w:type="spellStart"/>
            <w:r>
              <w:rPr>
                <w:sz w:val="24"/>
              </w:rPr>
              <w:t>Checkin</w:t>
            </w:r>
            <w:proofErr w:type="spellEnd"/>
            <w:r>
              <w:rPr>
                <w:sz w:val="24"/>
              </w:rPr>
              <w:t xml:space="preserve"> Date &amp; Time</w:t>
            </w:r>
          </w:p>
          <w:p w14:paraId="28142AF1" w14:textId="568E0162" w:rsidR="002E58D0" w:rsidRDefault="002E58D0" w:rsidP="002E58D0">
            <w:pPr>
              <w:pStyle w:val="NoSpacing"/>
              <w:numPr>
                <w:ilvl w:val="0"/>
                <w:numId w:val="29"/>
              </w:numPr>
              <w:rPr>
                <w:sz w:val="24"/>
              </w:rPr>
            </w:pPr>
            <w:proofErr w:type="spellStart"/>
            <w:r>
              <w:rPr>
                <w:sz w:val="24"/>
              </w:rPr>
              <w:t>CheckOUT</w:t>
            </w:r>
            <w:proofErr w:type="spellEnd"/>
            <w:r>
              <w:rPr>
                <w:sz w:val="24"/>
              </w:rPr>
              <w:t xml:space="preserve"> Location</w:t>
            </w:r>
          </w:p>
          <w:p w14:paraId="20D7F188" w14:textId="03500854" w:rsidR="002E58D0" w:rsidRDefault="002E58D0" w:rsidP="002E58D0">
            <w:pPr>
              <w:pStyle w:val="NoSpacing"/>
              <w:numPr>
                <w:ilvl w:val="0"/>
                <w:numId w:val="29"/>
              </w:numPr>
              <w:rPr>
                <w:sz w:val="24"/>
              </w:rPr>
            </w:pPr>
            <w:proofErr w:type="spellStart"/>
            <w:r>
              <w:rPr>
                <w:sz w:val="24"/>
              </w:rPr>
              <w:t>CheckIN</w:t>
            </w:r>
            <w:proofErr w:type="spellEnd"/>
            <w:r>
              <w:rPr>
                <w:sz w:val="24"/>
              </w:rPr>
              <w:t xml:space="preserve"> Location</w:t>
            </w:r>
          </w:p>
          <w:p w14:paraId="305C2960" w14:textId="7ACBA140" w:rsidR="002E58D0" w:rsidRDefault="002E58D0" w:rsidP="002E58D0">
            <w:pPr>
              <w:pStyle w:val="NoSpacing"/>
              <w:numPr>
                <w:ilvl w:val="0"/>
                <w:numId w:val="29"/>
              </w:numPr>
              <w:rPr>
                <w:sz w:val="24"/>
              </w:rPr>
            </w:pPr>
            <w:r>
              <w:rPr>
                <w:sz w:val="24"/>
              </w:rPr>
              <w:t xml:space="preserve">Status </w:t>
            </w:r>
          </w:p>
          <w:p w14:paraId="54A2D841" w14:textId="77777777" w:rsidR="0032274C" w:rsidRDefault="0032274C" w:rsidP="00D912C6">
            <w:pPr>
              <w:pStyle w:val="NoSpacing"/>
              <w:rPr>
                <w:sz w:val="24"/>
              </w:rPr>
            </w:pPr>
          </w:p>
          <w:p w14:paraId="4E0B5363" w14:textId="238ADFA6" w:rsidR="002E58D0" w:rsidRDefault="002E58D0" w:rsidP="002E58D0">
            <w:pPr>
              <w:pStyle w:val="NoSpacing"/>
              <w:jc w:val="center"/>
              <w:rPr>
                <w:sz w:val="24"/>
              </w:rPr>
            </w:pPr>
            <w:r w:rsidRPr="002E58D0">
              <w:rPr>
                <w:noProof/>
                <w:sz w:val="24"/>
              </w:rPr>
              <w:drawing>
                <wp:inline distT="0" distB="0" distL="0" distR="0" wp14:anchorId="3B9FFA5D" wp14:editId="302D7E9E">
                  <wp:extent cx="2319336" cy="462798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21655" cy="4632612"/>
                          </a:xfrm>
                          <a:prstGeom prst="rect">
                            <a:avLst/>
                          </a:prstGeom>
                        </pic:spPr>
                      </pic:pic>
                    </a:graphicData>
                  </a:graphic>
                </wp:inline>
              </w:drawing>
            </w:r>
          </w:p>
          <w:p w14:paraId="10869C58" w14:textId="77777777" w:rsidR="007958B8" w:rsidRDefault="007958B8" w:rsidP="0032274C">
            <w:pPr>
              <w:pStyle w:val="NoSpacing"/>
              <w:jc w:val="center"/>
              <w:rPr>
                <w:sz w:val="24"/>
              </w:rPr>
            </w:pPr>
          </w:p>
          <w:p w14:paraId="0EE4EE9C" w14:textId="0D00F45F" w:rsidR="007958B8" w:rsidRDefault="007958B8" w:rsidP="007958B8">
            <w:pPr>
              <w:pStyle w:val="NoSpacing"/>
              <w:rPr>
                <w:sz w:val="24"/>
              </w:rPr>
            </w:pPr>
            <w:r>
              <w:rPr>
                <w:sz w:val="24"/>
              </w:rPr>
              <w:t xml:space="preserve">Here the user should be able to see all the details on a particular reservation by clicking on a reservation. All the details in the reservations should be displayed once the user clicks. The following sketch will give an idea on </w:t>
            </w:r>
            <w:r w:rsidR="00E82ABD">
              <w:rPr>
                <w:sz w:val="24"/>
              </w:rPr>
              <w:t>what the screen should like.</w:t>
            </w:r>
          </w:p>
          <w:p w14:paraId="02C82DBF" w14:textId="77777777" w:rsidR="0032274C" w:rsidRDefault="0032274C" w:rsidP="0032274C">
            <w:pPr>
              <w:pStyle w:val="NoSpacing"/>
              <w:rPr>
                <w:sz w:val="24"/>
              </w:rPr>
            </w:pPr>
          </w:p>
          <w:p w14:paraId="0EBF0694" w14:textId="77777777" w:rsidR="0032274C" w:rsidRDefault="0032274C" w:rsidP="0032274C">
            <w:pPr>
              <w:pStyle w:val="NoSpacing"/>
              <w:jc w:val="center"/>
              <w:rPr>
                <w:noProof/>
                <w:sz w:val="24"/>
                <w:lang w:val="en-GB" w:eastAsia="en-GB"/>
              </w:rPr>
            </w:pPr>
          </w:p>
          <w:p w14:paraId="23C7513C" w14:textId="168ABB5D" w:rsidR="0032274C" w:rsidRDefault="006213C3" w:rsidP="0032274C">
            <w:pPr>
              <w:pStyle w:val="NoSpacing"/>
              <w:jc w:val="center"/>
              <w:rPr>
                <w:sz w:val="24"/>
              </w:rPr>
            </w:pPr>
            <w:r w:rsidRPr="006213C3">
              <w:rPr>
                <w:noProof/>
                <w:sz w:val="24"/>
              </w:rPr>
              <w:lastRenderedPageBreak/>
              <w:drawing>
                <wp:inline distT="0" distB="0" distL="0" distR="0" wp14:anchorId="6342928F" wp14:editId="0BFD657F">
                  <wp:extent cx="2755900" cy="5499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5900" cy="5499100"/>
                          </a:xfrm>
                          <a:prstGeom prst="rect">
                            <a:avLst/>
                          </a:prstGeom>
                        </pic:spPr>
                      </pic:pic>
                    </a:graphicData>
                  </a:graphic>
                </wp:inline>
              </w:drawing>
            </w:r>
          </w:p>
          <w:p w14:paraId="0FBC16E0" w14:textId="77777777" w:rsidR="00E06FE1" w:rsidRDefault="00E06FE1" w:rsidP="0032274C">
            <w:pPr>
              <w:pStyle w:val="NoSpacing"/>
              <w:jc w:val="center"/>
              <w:rPr>
                <w:sz w:val="24"/>
              </w:rPr>
            </w:pPr>
          </w:p>
          <w:tbl>
            <w:tblPr>
              <w:tblStyle w:val="GridTable1Light-Accent5"/>
              <w:tblW w:w="0" w:type="auto"/>
              <w:tblLayout w:type="fixed"/>
              <w:tblLook w:val="04A0" w:firstRow="1" w:lastRow="0" w:firstColumn="1" w:lastColumn="0" w:noHBand="0" w:noVBand="1"/>
            </w:tblPr>
            <w:tblGrid>
              <w:gridCol w:w="2733"/>
              <w:gridCol w:w="2733"/>
              <w:gridCol w:w="1276"/>
              <w:gridCol w:w="4192"/>
            </w:tblGrid>
            <w:tr w:rsidR="00E06FE1" w:rsidRPr="00524535" w14:paraId="4E708CEC" w14:textId="77777777" w:rsidTr="006213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Pr>
                <w:p w14:paraId="3431F2CC" w14:textId="77777777" w:rsidR="00E06FE1" w:rsidRPr="00524535" w:rsidRDefault="00E06FE1" w:rsidP="00E06FE1">
                  <w:pPr>
                    <w:pStyle w:val="NoSpacing"/>
                    <w:jc w:val="center"/>
                    <w:rPr>
                      <w:b w:val="0"/>
                      <w:bCs w:val="0"/>
                    </w:rPr>
                  </w:pPr>
                  <w:r>
                    <w:rPr>
                      <w:b w:val="0"/>
                      <w:bCs w:val="0"/>
                    </w:rPr>
                    <w:t>Section</w:t>
                  </w:r>
                  <w:r w:rsidRPr="00524535">
                    <w:rPr>
                      <w:b w:val="0"/>
                      <w:bCs w:val="0"/>
                    </w:rPr>
                    <w:t xml:space="preserve"> Name</w:t>
                  </w:r>
                </w:p>
              </w:tc>
              <w:tc>
                <w:tcPr>
                  <w:tcW w:w="2733" w:type="dxa"/>
                </w:tcPr>
                <w:p w14:paraId="7B3C4888" w14:textId="77777777" w:rsidR="00E06FE1" w:rsidRPr="00524535" w:rsidRDefault="00E06FE1" w:rsidP="00E06FE1">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Type of Field</w:t>
                  </w:r>
                </w:p>
              </w:tc>
              <w:tc>
                <w:tcPr>
                  <w:tcW w:w="1276" w:type="dxa"/>
                </w:tcPr>
                <w:p w14:paraId="52B79419" w14:textId="77777777" w:rsidR="00E06FE1" w:rsidRPr="00524535" w:rsidRDefault="00E06FE1" w:rsidP="00E06FE1">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Optional / Mandatory</w:t>
                  </w:r>
                </w:p>
              </w:tc>
              <w:tc>
                <w:tcPr>
                  <w:tcW w:w="4192" w:type="dxa"/>
                </w:tcPr>
                <w:p w14:paraId="67B96550" w14:textId="77777777" w:rsidR="00E06FE1" w:rsidRPr="00524535" w:rsidRDefault="00E06FE1" w:rsidP="00E06FE1">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Special Comment</w:t>
                  </w:r>
                </w:p>
              </w:tc>
            </w:tr>
            <w:tr w:rsidR="006213C3" w14:paraId="2A53E7C6" w14:textId="77777777" w:rsidTr="006213C3">
              <w:tc>
                <w:tcPr>
                  <w:cnfStyle w:val="001000000000" w:firstRow="0" w:lastRow="0" w:firstColumn="1" w:lastColumn="0" w:oddVBand="0" w:evenVBand="0" w:oddHBand="0" w:evenHBand="0" w:firstRowFirstColumn="0" w:firstRowLastColumn="0" w:lastRowFirstColumn="0" w:lastRowLastColumn="0"/>
                  <w:tcW w:w="2733" w:type="dxa"/>
                </w:tcPr>
                <w:p w14:paraId="3F384565" w14:textId="312036E1" w:rsidR="006213C3" w:rsidRDefault="006213C3" w:rsidP="00E06FE1">
                  <w:pPr>
                    <w:pStyle w:val="NoSpacing"/>
                  </w:pPr>
                  <w:r>
                    <w:t>Reservation ID</w:t>
                  </w:r>
                </w:p>
              </w:tc>
              <w:tc>
                <w:tcPr>
                  <w:tcW w:w="2733" w:type="dxa"/>
                </w:tcPr>
                <w:p w14:paraId="6CCB10AD" w14:textId="06861F24"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Label</w:t>
                  </w:r>
                </w:p>
              </w:tc>
              <w:tc>
                <w:tcPr>
                  <w:tcW w:w="1276" w:type="dxa"/>
                </w:tcPr>
                <w:p w14:paraId="454BA6A5" w14:textId="77777777"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p>
              </w:tc>
              <w:tc>
                <w:tcPr>
                  <w:tcW w:w="4192" w:type="dxa"/>
                </w:tcPr>
                <w:p w14:paraId="0244F411" w14:textId="0815A80B"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 xml:space="preserve">Should load from the Navotar System. </w:t>
                  </w:r>
                </w:p>
              </w:tc>
            </w:tr>
            <w:tr w:rsidR="006213C3" w14:paraId="2D5F8957" w14:textId="77777777" w:rsidTr="006213C3">
              <w:tc>
                <w:tcPr>
                  <w:cnfStyle w:val="001000000000" w:firstRow="0" w:lastRow="0" w:firstColumn="1" w:lastColumn="0" w:oddVBand="0" w:evenVBand="0" w:oddHBand="0" w:evenHBand="0" w:firstRowFirstColumn="0" w:firstRowLastColumn="0" w:lastRowFirstColumn="0" w:lastRowLastColumn="0"/>
                  <w:tcW w:w="2733" w:type="dxa"/>
                </w:tcPr>
                <w:p w14:paraId="7F06BF91" w14:textId="70CC6C32" w:rsidR="006213C3" w:rsidRDefault="006213C3" w:rsidP="00E06FE1">
                  <w:pPr>
                    <w:pStyle w:val="NoSpacing"/>
                  </w:pPr>
                  <w:r>
                    <w:t>Status</w:t>
                  </w:r>
                </w:p>
              </w:tc>
              <w:tc>
                <w:tcPr>
                  <w:tcW w:w="2733" w:type="dxa"/>
                </w:tcPr>
                <w:p w14:paraId="40F01470" w14:textId="74B0213B"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Label</w:t>
                  </w:r>
                </w:p>
              </w:tc>
              <w:tc>
                <w:tcPr>
                  <w:tcW w:w="1276" w:type="dxa"/>
                </w:tcPr>
                <w:p w14:paraId="554CE2C7" w14:textId="77777777"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p>
              </w:tc>
              <w:tc>
                <w:tcPr>
                  <w:tcW w:w="4192" w:type="dxa"/>
                </w:tcPr>
                <w:p w14:paraId="01A4E12F" w14:textId="67578B8F"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Should load from the Navotar System.</w:t>
                  </w:r>
                </w:p>
              </w:tc>
            </w:tr>
            <w:tr w:rsidR="006213C3" w14:paraId="7A05BC63" w14:textId="77777777" w:rsidTr="006213C3">
              <w:tc>
                <w:tcPr>
                  <w:cnfStyle w:val="001000000000" w:firstRow="0" w:lastRow="0" w:firstColumn="1" w:lastColumn="0" w:oddVBand="0" w:evenVBand="0" w:oddHBand="0" w:evenHBand="0" w:firstRowFirstColumn="0" w:firstRowLastColumn="0" w:lastRowFirstColumn="0" w:lastRowLastColumn="0"/>
                  <w:tcW w:w="2733" w:type="dxa"/>
                </w:tcPr>
                <w:p w14:paraId="3202BDD3" w14:textId="3FEC45FC" w:rsidR="006213C3" w:rsidRDefault="006213C3" w:rsidP="00E06FE1">
                  <w:pPr>
                    <w:pStyle w:val="NoSpacing"/>
                  </w:pPr>
                  <w:proofErr w:type="spellStart"/>
                  <w:r>
                    <w:t>CheckOUT</w:t>
                  </w:r>
                  <w:proofErr w:type="spellEnd"/>
                  <w:r>
                    <w:t xml:space="preserve"> Location</w:t>
                  </w:r>
                </w:p>
              </w:tc>
              <w:tc>
                <w:tcPr>
                  <w:tcW w:w="2733" w:type="dxa"/>
                </w:tcPr>
                <w:p w14:paraId="2E3924F1" w14:textId="23F7D5D6"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Label</w:t>
                  </w:r>
                </w:p>
              </w:tc>
              <w:tc>
                <w:tcPr>
                  <w:tcW w:w="1276" w:type="dxa"/>
                </w:tcPr>
                <w:p w14:paraId="614AEA7F" w14:textId="77777777"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p>
              </w:tc>
              <w:tc>
                <w:tcPr>
                  <w:tcW w:w="4192" w:type="dxa"/>
                </w:tcPr>
                <w:p w14:paraId="1212E5C7" w14:textId="2491CF7B"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Should load from the Navotar System.</w:t>
                  </w:r>
                </w:p>
              </w:tc>
            </w:tr>
            <w:tr w:rsidR="006213C3" w14:paraId="3503ABC5" w14:textId="77777777" w:rsidTr="006213C3">
              <w:tc>
                <w:tcPr>
                  <w:cnfStyle w:val="001000000000" w:firstRow="0" w:lastRow="0" w:firstColumn="1" w:lastColumn="0" w:oddVBand="0" w:evenVBand="0" w:oddHBand="0" w:evenHBand="0" w:firstRowFirstColumn="0" w:firstRowLastColumn="0" w:lastRowFirstColumn="0" w:lastRowLastColumn="0"/>
                  <w:tcW w:w="2733" w:type="dxa"/>
                </w:tcPr>
                <w:p w14:paraId="1AF8518E" w14:textId="69A5F335" w:rsidR="006213C3" w:rsidRDefault="006213C3" w:rsidP="00E06FE1">
                  <w:pPr>
                    <w:pStyle w:val="NoSpacing"/>
                  </w:pPr>
                  <w:proofErr w:type="spellStart"/>
                  <w:r>
                    <w:t>CheckOUT</w:t>
                  </w:r>
                  <w:proofErr w:type="spellEnd"/>
                  <w:r>
                    <w:t xml:space="preserve"> Date &amp; Time</w:t>
                  </w:r>
                </w:p>
              </w:tc>
              <w:tc>
                <w:tcPr>
                  <w:tcW w:w="2733" w:type="dxa"/>
                </w:tcPr>
                <w:p w14:paraId="435D8296" w14:textId="75D340E4"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Label</w:t>
                  </w:r>
                </w:p>
              </w:tc>
              <w:tc>
                <w:tcPr>
                  <w:tcW w:w="1276" w:type="dxa"/>
                </w:tcPr>
                <w:p w14:paraId="756791B3" w14:textId="77777777"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p>
              </w:tc>
              <w:tc>
                <w:tcPr>
                  <w:tcW w:w="4192" w:type="dxa"/>
                </w:tcPr>
                <w:p w14:paraId="214D7EBC" w14:textId="08D1760E"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Should load from the Navotar System.</w:t>
                  </w:r>
                </w:p>
              </w:tc>
            </w:tr>
            <w:tr w:rsidR="006213C3" w14:paraId="1D5C4558" w14:textId="77777777" w:rsidTr="006213C3">
              <w:tc>
                <w:tcPr>
                  <w:cnfStyle w:val="001000000000" w:firstRow="0" w:lastRow="0" w:firstColumn="1" w:lastColumn="0" w:oddVBand="0" w:evenVBand="0" w:oddHBand="0" w:evenHBand="0" w:firstRowFirstColumn="0" w:firstRowLastColumn="0" w:lastRowFirstColumn="0" w:lastRowLastColumn="0"/>
                  <w:tcW w:w="2733" w:type="dxa"/>
                </w:tcPr>
                <w:p w14:paraId="414BC168" w14:textId="24DF2177" w:rsidR="006213C3" w:rsidRDefault="006213C3" w:rsidP="00E06FE1">
                  <w:pPr>
                    <w:pStyle w:val="NoSpacing"/>
                  </w:pPr>
                  <w:proofErr w:type="spellStart"/>
                  <w:r>
                    <w:t>CheckIN</w:t>
                  </w:r>
                  <w:proofErr w:type="spellEnd"/>
                  <w:r>
                    <w:t xml:space="preserve"> Location</w:t>
                  </w:r>
                </w:p>
              </w:tc>
              <w:tc>
                <w:tcPr>
                  <w:tcW w:w="2733" w:type="dxa"/>
                </w:tcPr>
                <w:p w14:paraId="12478D99" w14:textId="446D55FA"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Label</w:t>
                  </w:r>
                </w:p>
              </w:tc>
              <w:tc>
                <w:tcPr>
                  <w:tcW w:w="1276" w:type="dxa"/>
                </w:tcPr>
                <w:p w14:paraId="5E0FDFC0" w14:textId="77777777"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p>
              </w:tc>
              <w:tc>
                <w:tcPr>
                  <w:tcW w:w="4192" w:type="dxa"/>
                </w:tcPr>
                <w:p w14:paraId="2207B94B" w14:textId="66AABECA"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Should load from the Navotar System.</w:t>
                  </w:r>
                </w:p>
              </w:tc>
            </w:tr>
            <w:tr w:rsidR="006213C3" w14:paraId="77EDD339" w14:textId="77777777" w:rsidTr="006213C3">
              <w:tc>
                <w:tcPr>
                  <w:cnfStyle w:val="001000000000" w:firstRow="0" w:lastRow="0" w:firstColumn="1" w:lastColumn="0" w:oddVBand="0" w:evenVBand="0" w:oddHBand="0" w:evenHBand="0" w:firstRowFirstColumn="0" w:firstRowLastColumn="0" w:lastRowFirstColumn="0" w:lastRowLastColumn="0"/>
                  <w:tcW w:w="2733" w:type="dxa"/>
                </w:tcPr>
                <w:p w14:paraId="313F1F54" w14:textId="29EDF08B" w:rsidR="006213C3" w:rsidRDefault="006213C3" w:rsidP="00E06FE1">
                  <w:pPr>
                    <w:pStyle w:val="NoSpacing"/>
                  </w:pPr>
                  <w:proofErr w:type="spellStart"/>
                  <w:r>
                    <w:t>CheckIN</w:t>
                  </w:r>
                  <w:proofErr w:type="spellEnd"/>
                  <w:r>
                    <w:t xml:space="preserve"> Date &amp; Time</w:t>
                  </w:r>
                </w:p>
              </w:tc>
              <w:tc>
                <w:tcPr>
                  <w:tcW w:w="2733" w:type="dxa"/>
                </w:tcPr>
                <w:p w14:paraId="5DA1AE56" w14:textId="31882812"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Label</w:t>
                  </w:r>
                </w:p>
              </w:tc>
              <w:tc>
                <w:tcPr>
                  <w:tcW w:w="1276" w:type="dxa"/>
                </w:tcPr>
                <w:p w14:paraId="1EA9FB67" w14:textId="77777777"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p>
              </w:tc>
              <w:tc>
                <w:tcPr>
                  <w:tcW w:w="4192" w:type="dxa"/>
                </w:tcPr>
                <w:p w14:paraId="7A1E4FF1" w14:textId="3F664511"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Should load from the Navotar System.</w:t>
                  </w:r>
                </w:p>
              </w:tc>
            </w:tr>
            <w:tr w:rsidR="006213C3" w14:paraId="2DE93D0D" w14:textId="77777777" w:rsidTr="006213C3">
              <w:tc>
                <w:tcPr>
                  <w:cnfStyle w:val="001000000000" w:firstRow="0" w:lastRow="0" w:firstColumn="1" w:lastColumn="0" w:oddVBand="0" w:evenVBand="0" w:oddHBand="0" w:evenHBand="0" w:firstRowFirstColumn="0" w:firstRowLastColumn="0" w:lastRowFirstColumn="0" w:lastRowLastColumn="0"/>
                  <w:tcW w:w="2733" w:type="dxa"/>
                </w:tcPr>
                <w:p w14:paraId="0219D91D" w14:textId="7BEEEAFB" w:rsidR="006213C3" w:rsidRDefault="006213C3" w:rsidP="00E06FE1">
                  <w:pPr>
                    <w:pStyle w:val="NoSpacing"/>
                  </w:pPr>
                  <w:r>
                    <w:t>Created Date &amp; Time</w:t>
                  </w:r>
                </w:p>
              </w:tc>
              <w:tc>
                <w:tcPr>
                  <w:tcW w:w="2733" w:type="dxa"/>
                </w:tcPr>
                <w:p w14:paraId="34AACDD5" w14:textId="4F76029F"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Label</w:t>
                  </w:r>
                </w:p>
              </w:tc>
              <w:tc>
                <w:tcPr>
                  <w:tcW w:w="1276" w:type="dxa"/>
                </w:tcPr>
                <w:p w14:paraId="17A722E0" w14:textId="77777777"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p>
              </w:tc>
              <w:tc>
                <w:tcPr>
                  <w:tcW w:w="4192" w:type="dxa"/>
                </w:tcPr>
                <w:p w14:paraId="01F1A23A" w14:textId="5174766A"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Should load from the Navotar System.</w:t>
                  </w:r>
                </w:p>
              </w:tc>
            </w:tr>
            <w:tr w:rsidR="006213C3" w14:paraId="55620F26" w14:textId="77777777" w:rsidTr="006213C3">
              <w:tc>
                <w:tcPr>
                  <w:cnfStyle w:val="001000000000" w:firstRow="0" w:lastRow="0" w:firstColumn="1" w:lastColumn="0" w:oddVBand="0" w:evenVBand="0" w:oddHBand="0" w:evenHBand="0" w:firstRowFirstColumn="0" w:firstRowLastColumn="0" w:lastRowFirstColumn="0" w:lastRowLastColumn="0"/>
                  <w:tcW w:w="2733" w:type="dxa"/>
                </w:tcPr>
                <w:p w14:paraId="39691FC4" w14:textId="35927763" w:rsidR="006213C3" w:rsidRDefault="006213C3" w:rsidP="00E06FE1">
                  <w:pPr>
                    <w:pStyle w:val="NoSpacing"/>
                  </w:pPr>
                  <w:r>
                    <w:t>Vehicle Type</w:t>
                  </w:r>
                </w:p>
              </w:tc>
              <w:tc>
                <w:tcPr>
                  <w:tcW w:w="2733" w:type="dxa"/>
                </w:tcPr>
                <w:p w14:paraId="10F46A10" w14:textId="7D4F5D8F"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Label</w:t>
                  </w:r>
                </w:p>
              </w:tc>
              <w:tc>
                <w:tcPr>
                  <w:tcW w:w="1276" w:type="dxa"/>
                </w:tcPr>
                <w:p w14:paraId="0B95A2B6" w14:textId="77777777"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p>
              </w:tc>
              <w:tc>
                <w:tcPr>
                  <w:tcW w:w="4192" w:type="dxa"/>
                </w:tcPr>
                <w:p w14:paraId="068FCAC1" w14:textId="7BEFA728"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Should load from the Navotar System.</w:t>
                  </w:r>
                </w:p>
              </w:tc>
            </w:tr>
            <w:tr w:rsidR="006213C3" w14:paraId="69E9C225" w14:textId="77777777" w:rsidTr="006213C3">
              <w:tc>
                <w:tcPr>
                  <w:cnfStyle w:val="001000000000" w:firstRow="0" w:lastRow="0" w:firstColumn="1" w:lastColumn="0" w:oddVBand="0" w:evenVBand="0" w:oddHBand="0" w:evenHBand="0" w:firstRowFirstColumn="0" w:firstRowLastColumn="0" w:lastRowFirstColumn="0" w:lastRowLastColumn="0"/>
                  <w:tcW w:w="2733" w:type="dxa"/>
                </w:tcPr>
                <w:p w14:paraId="46D98CE3" w14:textId="202F66EC" w:rsidR="006213C3" w:rsidRDefault="006213C3" w:rsidP="00E06FE1">
                  <w:pPr>
                    <w:pStyle w:val="NoSpacing"/>
                  </w:pPr>
                  <w:r>
                    <w:t>No of Days</w:t>
                  </w:r>
                </w:p>
              </w:tc>
              <w:tc>
                <w:tcPr>
                  <w:tcW w:w="2733" w:type="dxa"/>
                </w:tcPr>
                <w:p w14:paraId="22FEB583" w14:textId="68C521F2"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Label</w:t>
                  </w:r>
                </w:p>
              </w:tc>
              <w:tc>
                <w:tcPr>
                  <w:tcW w:w="1276" w:type="dxa"/>
                </w:tcPr>
                <w:p w14:paraId="20861C49" w14:textId="77777777"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p>
              </w:tc>
              <w:tc>
                <w:tcPr>
                  <w:tcW w:w="4192" w:type="dxa"/>
                </w:tcPr>
                <w:p w14:paraId="53F7F11D" w14:textId="33ECA3E4"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Should load from the Navotar System.</w:t>
                  </w:r>
                </w:p>
              </w:tc>
            </w:tr>
            <w:tr w:rsidR="006213C3" w14:paraId="1DF297EB" w14:textId="77777777" w:rsidTr="006213C3">
              <w:tc>
                <w:tcPr>
                  <w:cnfStyle w:val="001000000000" w:firstRow="0" w:lastRow="0" w:firstColumn="1" w:lastColumn="0" w:oddVBand="0" w:evenVBand="0" w:oddHBand="0" w:evenHBand="0" w:firstRowFirstColumn="0" w:firstRowLastColumn="0" w:lastRowFirstColumn="0" w:lastRowLastColumn="0"/>
                  <w:tcW w:w="2733" w:type="dxa"/>
                </w:tcPr>
                <w:p w14:paraId="2FB91369" w14:textId="437EA541" w:rsidR="006213C3" w:rsidRDefault="006213C3" w:rsidP="00E06FE1">
                  <w:pPr>
                    <w:pStyle w:val="NoSpacing"/>
                  </w:pPr>
                  <w:r>
                    <w:t>Total Rental Fee</w:t>
                  </w:r>
                </w:p>
              </w:tc>
              <w:tc>
                <w:tcPr>
                  <w:tcW w:w="2733" w:type="dxa"/>
                </w:tcPr>
                <w:p w14:paraId="6A2A7557" w14:textId="6DB42970"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Label</w:t>
                  </w:r>
                </w:p>
              </w:tc>
              <w:tc>
                <w:tcPr>
                  <w:tcW w:w="1276" w:type="dxa"/>
                </w:tcPr>
                <w:p w14:paraId="79E46E68" w14:textId="77777777"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p>
              </w:tc>
              <w:tc>
                <w:tcPr>
                  <w:tcW w:w="4192" w:type="dxa"/>
                </w:tcPr>
                <w:p w14:paraId="4B6C89E3" w14:textId="09C839E3"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Should load from the Navotar System.</w:t>
                  </w:r>
                </w:p>
              </w:tc>
            </w:tr>
            <w:tr w:rsidR="006213C3" w14:paraId="7E9B1B0C" w14:textId="77777777" w:rsidTr="006213C3">
              <w:tc>
                <w:tcPr>
                  <w:cnfStyle w:val="001000000000" w:firstRow="0" w:lastRow="0" w:firstColumn="1" w:lastColumn="0" w:oddVBand="0" w:evenVBand="0" w:oddHBand="0" w:evenHBand="0" w:firstRowFirstColumn="0" w:firstRowLastColumn="0" w:lastRowFirstColumn="0" w:lastRowLastColumn="0"/>
                  <w:tcW w:w="2733" w:type="dxa"/>
                </w:tcPr>
                <w:p w14:paraId="62DE92C0" w14:textId="79B55CC5" w:rsidR="006213C3" w:rsidRDefault="006213C3" w:rsidP="00E06FE1">
                  <w:pPr>
                    <w:pStyle w:val="NoSpacing"/>
                  </w:pPr>
                  <w:r>
                    <w:t>Discount</w:t>
                  </w:r>
                </w:p>
              </w:tc>
              <w:tc>
                <w:tcPr>
                  <w:tcW w:w="2733" w:type="dxa"/>
                </w:tcPr>
                <w:p w14:paraId="0FB0AC5D" w14:textId="33A69670"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Label</w:t>
                  </w:r>
                </w:p>
              </w:tc>
              <w:tc>
                <w:tcPr>
                  <w:tcW w:w="1276" w:type="dxa"/>
                </w:tcPr>
                <w:p w14:paraId="07D132BF" w14:textId="77777777"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p>
              </w:tc>
              <w:tc>
                <w:tcPr>
                  <w:tcW w:w="4192" w:type="dxa"/>
                </w:tcPr>
                <w:p w14:paraId="7F947D62" w14:textId="18582D22"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Should load from the Navotar System.</w:t>
                  </w:r>
                </w:p>
              </w:tc>
            </w:tr>
            <w:tr w:rsidR="006213C3" w14:paraId="22BE6369" w14:textId="77777777" w:rsidTr="006213C3">
              <w:tc>
                <w:tcPr>
                  <w:cnfStyle w:val="001000000000" w:firstRow="0" w:lastRow="0" w:firstColumn="1" w:lastColumn="0" w:oddVBand="0" w:evenVBand="0" w:oddHBand="0" w:evenHBand="0" w:firstRowFirstColumn="0" w:firstRowLastColumn="0" w:lastRowFirstColumn="0" w:lastRowLastColumn="0"/>
                  <w:tcW w:w="2733" w:type="dxa"/>
                </w:tcPr>
                <w:p w14:paraId="1EC0C5CF" w14:textId="18B3E0F6" w:rsidR="006213C3" w:rsidRDefault="006213C3" w:rsidP="00E06FE1">
                  <w:pPr>
                    <w:pStyle w:val="NoSpacing"/>
                  </w:pPr>
                  <w:r>
                    <w:lastRenderedPageBreak/>
                    <w:t xml:space="preserve">Total </w:t>
                  </w:r>
                  <w:proofErr w:type="spellStart"/>
                  <w:r>
                    <w:t>Mis.Charges</w:t>
                  </w:r>
                  <w:proofErr w:type="spellEnd"/>
                </w:p>
              </w:tc>
              <w:tc>
                <w:tcPr>
                  <w:tcW w:w="2733" w:type="dxa"/>
                </w:tcPr>
                <w:p w14:paraId="64715549" w14:textId="18E61E22"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Label</w:t>
                  </w:r>
                </w:p>
              </w:tc>
              <w:tc>
                <w:tcPr>
                  <w:tcW w:w="1276" w:type="dxa"/>
                </w:tcPr>
                <w:p w14:paraId="6AE1CF79" w14:textId="77777777"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p>
              </w:tc>
              <w:tc>
                <w:tcPr>
                  <w:tcW w:w="4192" w:type="dxa"/>
                </w:tcPr>
                <w:p w14:paraId="73E13BC1" w14:textId="61616658"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Should load from the Navotar System.</w:t>
                  </w:r>
                </w:p>
              </w:tc>
            </w:tr>
            <w:tr w:rsidR="006213C3" w14:paraId="48493890" w14:textId="77777777" w:rsidTr="006213C3">
              <w:tc>
                <w:tcPr>
                  <w:cnfStyle w:val="001000000000" w:firstRow="0" w:lastRow="0" w:firstColumn="1" w:lastColumn="0" w:oddVBand="0" w:evenVBand="0" w:oddHBand="0" w:evenHBand="0" w:firstRowFirstColumn="0" w:firstRowLastColumn="0" w:lastRowFirstColumn="0" w:lastRowLastColumn="0"/>
                  <w:tcW w:w="2733" w:type="dxa"/>
                </w:tcPr>
                <w:p w14:paraId="2D4A41F7" w14:textId="2F9D7620" w:rsidR="006213C3" w:rsidRDefault="006213C3" w:rsidP="00E06FE1">
                  <w:pPr>
                    <w:pStyle w:val="NoSpacing"/>
                  </w:pPr>
                  <w:r>
                    <w:t xml:space="preserve">Total Tax Charges </w:t>
                  </w:r>
                </w:p>
              </w:tc>
              <w:tc>
                <w:tcPr>
                  <w:tcW w:w="2733" w:type="dxa"/>
                </w:tcPr>
                <w:p w14:paraId="14D17D92" w14:textId="4F1EB0DA"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Label</w:t>
                  </w:r>
                </w:p>
              </w:tc>
              <w:tc>
                <w:tcPr>
                  <w:tcW w:w="1276" w:type="dxa"/>
                </w:tcPr>
                <w:p w14:paraId="43CAFF8A" w14:textId="77777777"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p>
              </w:tc>
              <w:tc>
                <w:tcPr>
                  <w:tcW w:w="4192" w:type="dxa"/>
                </w:tcPr>
                <w:p w14:paraId="5DBA1F22" w14:textId="70A0369A"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Should load from the Navotar System.</w:t>
                  </w:r>
                </w:p>
              </w:tc>
            </w:tr>
            <w:tr w:rsidR="006213C3" w14:paraId="29221DF9" w14:textId="77777777" w:rsidTr="006213C3">
              <w:tc>
                <w:tcPr>
                  <w:cnfStyle w:val="001000000000" w:firstRow="0" w:lastRow="0" w:firstColumn="1" w:lastColumn="0" w:oddVBand="0" w:evenVBand="0" w:oddHBand="0" w:evenHBand="0" w:firstRowFirstColumn="0" w:firstRowLastColumn="0" w:lastRowFirstColumn="0" w:lastRowLastColumn="0"/>
                  <w:tcW w:w="2733" w:type="dxa"/>
                </w:tcPr>
                <w:p w14:paraId="66EC18ED" w14:textId="04F616D5" w:rsidR="006213C3" w:rsidRDefault="006213C3" w:rsidP="00E06FE1">
                  <w:pPr>
                    <w:pStyle w:val="NoSpacing"/>
                  </w:pPr>
                  <w:r>
                    <w:t xml:space="preserve">Grand Total </w:t>
                  </w:r>
                </w:p>
              </w:tc>
              <w:tc>
                <w:tcPr>
                  <w:tcW w:w="2733" w:type="dxa"/>
                </w:tcPr>
                <w:p w14:paraId="0A851D95" w14:textId="6773855E"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Label</w:t>
                  </w:r>
                </w:p>
              </w:tc>
              <w:tc>
                <w:tcPr>
                  <w:tcW w:w="1276" w:type="dxa"/>
                </w:tcPr>
                <w:p w14:paraId="2FCC9CAB" w14:textId="77777777"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p>
              </w:tc>
              <w:tc>
                <w:tcPr>
                  <w:tcW w:w="4192" w:type="dxa"/>
                </w:tcPr>
                <w:p w14:paraId="57A32728" w14:textId="4D5B9CB8"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Should load from the Navotar System.</w:t>
                  </w:r>
                </w:p>
              </w:tc>
            </w:tr>
            <w:tr w:rsidR="006213C3" w14:paraId="0CCFA829" w14:textId="77777777" w:rsidTr="006213C3">
              <w:tc>
                <w:tcPr>
                  <w:cnfStyle w:val="001000000000" w:firstRow="0" w:lastRow="0" w:firstColumn="1" w:lastColumn="0" w:oddVBand="0" w:evenVBand="0" w:oddHBand="0" w:evenHBand="0" w:firstRowFirstColumn="0" w:firstRowLastColumn="0" w:lastRowFirstColumn="0" w:lastRowLastColumn="0"/>
                  <w:tcW w:w="2733" w:type="dxa"/>
                </w:tcPr>
                <w:p w14:paraId="06609450" w14:textId="09323CF5" w:rsidR="006213C3" w:rsidRDefault="006213C3" w:rsidP="00E06FE1">
                  <w:pPr>
                    <w:pStyle w:val="NoSpacing"/>
                  </w:pPr>
                  <w:r>
                    <w:t>Advance Paid</w:t>
                  </w:r>
                </w:p>
              </w:tc>
              <w:tc>
                <w:tcPr>
                  <w:tcW w:w="2733" w:type="dxa"/>
                </w:tcPr>
                <w:p w14:paraId="422670CB" w14:textId="55D04FBF"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Label</w:t>
                  </w:r>
                </w:p>
              </w:tc>
              <w:tc>
                <w:tcPr>
                  <w:tcW w:w="1276" w:type="dxa"/>
                </w:tcPr>
                <w:p w14:paraId="57C1EA45" w14:textId="77777777"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p>
              </w:tc>
              <w:tc>
                <w:tcPr>
                  <w:tcW w:w="4192" w:type="dxa"/>
                </w:tcPr>
                <w:p w14:paraId="454540B1" w14:textId="4E98128A"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Should load from the Navotar System.</w:t>
                  </w:r>
                </w:p>
              </w:tc>
            </w:tr>
            <w:tr w:rsidR="006213C3" w14:paraId="6F85C41B" w14:textId="77777777" w:rsidTr="006213C3">
              <w:tc>
                <w:tcPr>
                  <w:cnfStyle w:val="001000000000" w:firstRow="0" w:lastRow="0" w:firstColumn="1" w:lastColumn="0" w:oddVBand="0" w:evenVBand="0" w:oddHBand="0" w:evenHBand="0" w:firstRowFirstColumn="0" w:firstRowLastColumn="0" w:lastRowFirstColumn="0" w:lastRowLastColumn="0"/>
                  <w:tcW w:w="2733" w:type="dxa"/>
                </w:tcPr>
                <w:p w14:paraId="7AD6DCEB" w14:textId="5E43C32A" w:rsidR="006213C3" w:rsidRDefault="006213C3" w:rsidP="00E06FE1">
                  <w:pPr>
                    <w:pStyle w:val="NoSpacing"/>
                  </w:pPr>
                  <w:r>
                    <w:t xml:space="preserve">Balance Due </w:t>
                  </w:r>
                </w:p>
              </w:tc>
              <w:tc>
                <w:tcPr>
                  <w:tcW w:w="2733" w:type="dxa"/>
                </w:tcPr>
                <w:p w14:paraId="1FE60A06" w14:textId="3390421B"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Label</w:t>
                  </w:r>
                </w:p>
              </w:tc>
              <w:tc>
                <w:tcPr>
                  <w:tcW w:w="1276" w:type="dxa"/>
                </w:tcPr>
                <w:p w14:paraId="571B5C53" w14:textId="77777777"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p>
              </w:tc>
              <w:tc>
                <w:tcPr>
                  <w:tcW w:w="4192" w:type="dxa"/>
                </w:tcPr>
                <w:p w14:paraId="4FB1B551" w14:textId="3B0C0DDA"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Should load from the Navotar System.</w:t>
                  </w:r>
                </w:p>
              </w:tc>
            </w:tr>
            <w:tr w:rsidR="00E06FE1" w14:paraId="181CECBF" w14:textId="77777777" w:rsidTr="006213C3">
              <w:tc>
                <w:tcPr>
                  <w:cnfStyle w:val="001000000000" w:firstRow="0" w:lastRow="0" w:firstColumn="1" w:lastColumn="0" w:oddVBand="0" w:evenVBand="0" w:oddHBand="0" w:evenHBand="0" w:firstRowFirstColumn="0" w:firstRowLastColumn="0" w:lastRowFirstColumn="0" w:lastRowLastColumn="0"/>
                  <w:tcW w:w="2733" w:type="dxa"/>
                </w:tcPr>
                <w:p w14:paraId="4EDB11ED" w14:textId="3FEB1A3C" w:rsidR="00E06FE1" w:rsidRDefault="002E58D0" w:rsidP="00E06FE1">
                  <w:pPr>
                    <w:pStyle w:val="NoSpacing"/>
                  </w:pPr>
                  <w:r>
                    <w:t>C</w:t>
                  </w:r>
                  <w:r w:rsidR="00E06FE1">
                    <w:t>ancel</w:t>
                  </w:r>
                </w:p>
              </w:tc>
              <w:tc>
                <w:tcPr>
                  <w:tcW w:w="2733" w:type="dxa"/>
                </w:tcPr>
                <w:p w14:paraId="454B82EB" w14:textId="37EDF047" w:rsidR="00E06FE1" w:rsidRDefault="002E58D0" w:rsidP="00E06FE1">
                  <w:pPr>
                    <w:pStyle w:val="NoSpacing"/>
                    <w:cnfStyle w:val="000000000000" w:firstRow="0" w:lastRow="0" w:firstColumn="0" w:lastColumn="0" w:oddVBand="0" w:evenVBand="0" w:oddHBand="0" w:evenHBand="0" w:firstRowFirstColumn="0" w:firstRowLastColumn="0" w:lastRowFirstColumn="0" w:lastRowLastColumn="0"/>
                  </w:pPr>
                  <w:r>
                    <w:t>Button</w:t>
                  </w:r>
                </w:p>
              </w:tc>
              <w:tc>
                <w:tcPr>
                  <w:tcW w:w="1276" w:type="dxa"/>
                </w:tcPr>
                <w:p w14:paraId="7CEA58B2" w14:textId="77777777" w:rsidR="00E06FE1" w:rsidRDefault="00E06FE1" w:rsidP="00E06FE1">
                  <w:pPr>
                    <w:pStyle w:val="NoSpacing"/>
                    <w:cnfStyle w:val="000000000000" w:firstRow="0" w:lastRow="0" w:firstColumn="0" w:lastColumn="0" w:oddVBand="0" w:evenVBand="0" w:oddHBand="0" w:evenHBand="0" w:firstRowFirstColumn="0" w:firstRowLastColumn="0" w:lastRowFirstColumn="0" w:lastRowLastColumn="0"/>
                  </w:pPr>
                </w:p>
              </w:tc>
              <w:tc>
                <w:tcPr>
                  <w:tcW w:w="4192" w:type="dxa"/>
                </w:tcPr>
                <w:p w14:paraId="03A0BCB7" w14:textId="77777777" w:rsidR="00E06FE1" w:rsidRDefault="00E06FE1" w:rsidP="00E06FE1">
                  <w:pPr>
                    <w:pStyle w:val="NoSpacing"/>
                    <w:cnfStyle w:val="000000000000" w:firstRow="0" w:lastRow="0" w:firstColumn="0" w:lastColumn="0" w:oddVBand="0" w:evenVBand="0" w:oddHBand="0" w:evenHBand="0" w:firstRowFirstColumn="0" w:firstRowLastColumn="0" w:lastRowFirstColumn="0" w:lastRowLastColumn="0"/>
                  </w:pPr>
                  <w:r>
                    <w:t>If the user cancels the reservation, should be updated in the system but should not be deleted.</w:t>
                  </w:r>
                </w:p>
                <w:p w14:paraId="36A618EF" w14:textId="77777777"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p>
                <w:p w14:paraId="45599103" w14:textId="327826C4" w:rsidR="006213C3" w:rsidRDefault="006213C3" w:rsidP="00E06FE1">
                  <w:pPr>
                    <w:pStyle w:val="NoSpacing"/>
                    <w:cnfStyle w:val="000000000000" w:firstRow="0" w:lastRow="0" w:firstColumn="0" w:lastColumn="0" w:oddVBand="0" w:evenVBand="0" w:oddHBand="0" w:evenHBand="0" w:firstRowFirstColumn="0" w:firstRowLastColumn="0" w:lastRowFirstColumn="0" w:lastRowLastColumn="0"/>
                  </w:pPr>
                  <w:r>
                    <w:t xml:space="preserve">The cancel option should come only if the status of the reservation is “Open” </w:t>
                  </w:r>
                </w:p>
              </w:tc>
            </w:tr>
          </w:tbl>
          <w:p w14:paraId="76057034" w14:textId="77777777" w:rsidR="0032274C" w:rsidRDefault="0032274C" w:rsidP="0032274C">
            <w:pPr>
              <w:pStyle w:val="NoSpacing"/>
              <w:rPr>
                <w:sz w:val="24"/>
              </w:rPr>
            </w:pPr>
          </w:p>
          <w:p w14:paraId="2120951D" w14:textId="78AB98C8" w:rsidR="00A824DE" w:rsidRDefault="007B07CF" w:rsidP="00E06FE1">
            <w:pPr>
              <w:pStyle w:val="NoSpacing"/>
              <w:rPr>
                <w:sz w:val="24"/>
              </w:rPr>
            </w:pPr>
            <w:r>
              <w:rPr>
                <w:sz w:val="24"/>
              </w:rPr>
              <w:t>If the user clicks on “Cancel”, the</w:t>
            </w:r>
            <w:r w:rsidR="00A824DE">
              <w:rPr>
                <w:sz w:val="24"/>
              </w:rPr>
              <w:t xml:space="preserve"> </w:t>
            </w:r>
            <w:r>
              <w:rPr>
                <w:sz w:val="24"/>
              </w:rPr>
              <w:t xml:space="preserve">screen should redirect to another screen where the user can confirm the cancellation process. The screen should be like the sketch below. </w:t>
            </w:r>
          </w:p>
          <w:p w14:paraId="63F4CFB8" w14:textId="4B7DBD1B" w:rsidR="007B07CF" w:rsidRDefault="00734291" w:rsidP="007B07CF">
            <w:pPr>
              <w:pStyle w:val="NoSpacing"/>
              <w:ind w:left="1080"/>
              <w:jc w:val="center"/>
              <w:rPr>
                <w:sz w:val="24"/>
              </w:rPr>
            </w:pPr>
            <w:r w:rsidRPr="00734291">
              <w:rPr>
                <w:noProof/>
                <w:sz w:val="24"/>
                <w:lang w:val="en-GB" w:eastAsia="en-GB"/>
              </w:rPr>
              <w:drawing>
                <wp:inline distT="0" distB="0" distL="0" distR="0" wp14:anchorId="0B295AB5" wp14:editId="5ED31B28">
                  <wp:extent cx="2164702" cy="4324416"/>
                  <wp:effectExtent l="0" t="0" r="0" b="0"/>
                  <wp:docPr id="19" name="Picture 19" descr="C:\Users\Home\Desktop\Wire Frames\Upcoming Reserva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Desktop\Wire Frames\Upcoming Reservation 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85466" cy="4365896"/>
                          </a:xfrm>
                          <a:prstGeom prst="rect">
                            <a:avLst/>
                          </a:prstGeom>
                          <a:noFill/>
                          <a:ln>
                            <a:noFill/>
                          </a:ln>
                        </pic:spPr>
                      </pic:pic>
                    </a:graphicData>
                  </a:graphic>
                </wp:inline>
              </w:drawing>
            </w:r>
          </w:p>
          <w:p w14:paraId="506948D1" w14:textId="09E35C21" w:rsidR="007B07CF" w:rsidRDefault="007B07CF" w:rsidP="007B07CF">
            <w:pPr>
              <w:pStyle w:val="NoSpacing"/>
              <w:ind w:left="1080"/>
              <w:jc w:val="center"/>
              <w:rPr>
                <w:sz w:val="24"/>
              </w:rPr>
            </w:pPr>
          </w:p>
          <w:p w14:paraId="5EA4F999" w14:textId="77777777" w:rsidR="007B07CF" w:rsidRDefault="007B07CF" w:rsidP="007B07CF">
            <w:pPr>
              <w:pStyle w:val="NoSpacing"/>
              <w:ind w:left="1080"/>
              <w:rPr>
                <w:sz w:val="24"/>
              </w:rPr>
            </w:pPr>
          </w:p>
          <w:p w14:paraId="7A084928" w14:textId="1F6345CA" w:rsidR="007B07CF" w:rsidRDefault="007B07CF" w:rsidP="007B07CF">
            <w:pPr>
              <w:pStyle w:val="NoSpacing"/>
              <w:ind w:left="1080"/>
              <w:rPr>
                <w:sz w:val="24"/>
              </w:rPr>
            </w:pPr>
            <w:r>
              <w:rPr>
                <w:sz w:val="24"/>
              </w:rPr>
              <w:t xml:space="preserve">If the user clicks on “Confirm”, the reservation should be </w:t>
            </w:r>
            <w:r w:rsidR="006213C3">
              <w:rPr>
                <w:sz w:val="24"/>
              </w:rPr>
              <w:t>cancelled,</w:t>
            </w:r>
            <w:r>
              <w:rPr>
                <w:sz w:val="24"/>
              </w:rPr>
              <w:t xml:space="preserve"> and the list should be updated with the open reservations</w:t>
            </w:r>
          </w:p>
          <w:p w14:paraId="322B6781" w14:textId="77777777" w:rsidR="009E53F7" w:rsidRDefault="009E53F7" w:rsidP="009E53F7">
            <w:pPr>
              <w:pStyle w:val="NoSpacing"/>
              <w:rPr>
                <w:sz w:val="24"/>
              </w:rPr>
            </w:pPr>
          </w:p>
          <w:p w14:paraId="41DF0CB5" w14:textId="777D0612" w:rsidR="009E53F7" w:rsidRDefault="009E53F7" w:rsidP="009E53F7">
            <w:pPr>
              <w:pStyle w:val="NoSpacing"/>
              <w:rPr>
                <w:b/>
                <w:sz w:val="24"/>
              </w:rPr>
            </w:pPr>
            <w:r>
              <w:rPr>
                <w:b/>
                <w:sz w:val="24"/>
              </w:rPr>
              <w:t>Requirement 0</w:t>
            </w:r>
            <w:r w:rsidR="00AC6B9C">
              <w:rPr>
                <w:b/>
                <w:sz w:val="24"/>
              </w:rPr>
              <w:t>7</w:t>
            </w:r>
            <w:r w:rsidRPr="0082049A">
              <w:rPr>
                <w:b/>
                <w:sz w:val="24"/>
              </w:rPr>
              <w:t xml:space="preserve">: </w:t>
            </w:r>
            <w:r>
              <w:rPr>
                <w:b/>
                <w:sz w:val="24"/>
              </w:rPr>
              <w:t>My Rentals</w:t>
            </w:r>
          </w:p>
          <w:p w14:paraId="35650254" w14:textId="77777777" w:rsidR="009E53F7" w:rsidRDefault="009E53F7" w:rsidP="009E53F7">
            <w:pPr>
              <w:pStyle w:val="NoSpacing"/>
              <w:rPr>
                <w:b/>
                <w:sz w:val="24"/>
              </w:rPr>
            </w:pPr>
          </w:p>
          <w:p w14:paraId="37CC0AB4" w14:textId="3B2560F7" w:rsidR="009E53F7" w:rsidRDefault="009E53F7" w:rsidP="009E53F7">
            <w:pPr>
              <w:pStyle w:val="NoSpacing"/>
              <w:rPr>
                <w:sz w:val="24"/>
              </w:rPr>
            </w:pPr>
            <w:r>
              <w:rPr>
                <w:sz w:val="24"/>
              </w:rPr>
              <w:t>This particular requirement is to list all the agreements that ha</w:t>
            </w:r>
            <w:r w:rsidR="00E82ABD">
              <w:rPr>
                <w:sz w:val="24"/>
              </w:rPr>
              <w:t>ve</w:t>
            </w:r>
            <w:r>
              <w:rPr>
                <w:sz w:val="24"/>
              </w:rPr>
              <w:t xml:space="preserve"> been made according to the </w:t>
            </w:r>
            <w:r w:rsidR="006213C3">
              <w:rPr>
                <w:sz w:val="24"/>
              </w:rPr>
              <w:t>agreement</w:t>
            </w:r>
            <w:r>
              <w:rPr>
                <w:sz w:val="24"/>
              </w:rPr>
              <w:t xml:space="preserve"> </w:t>
            </w:r>
            <w:r w:rsidR="00E82ABD">
              <w:rPr>
                <w:sz w:val="24"/>
              </w:rPr>
              <w:t>created</w:t>
            </w:r>
            <w:r>
              <w:rPr>
                <w:sz w:val="24"/>
              </w:rPr>
              <w:t xml:space="preserve"> by the user. </w:t>
            </w:r>
          </w:p>
          <w:p w14:paraId="1B6D6BEA" w14:textId="77777777" w:rsidR="009E53F7" w:rsidRDefault="009E53F7" w:rsidP="009E53F7">
            <w:pPr>
              <w:pStyle w:val="NoSpacing"/>
              <w:rPr>
                <w:sz w:val="24"/>
              </w:rPr>
            </w:pPr>
          </w:p>
          <w:p w14:paraId="09B168C4" w14:textId="771F6D13" w:rsidR="00E06FE1" w:rsidRDefault="009E53F7" w:rsidP="009E53F7">
            <w:pPr>
              <w:pStyle w:val="NoSpacing"/>
              <w:rPr>
                <w:sz w:val="24"/>
              </w:rPr>
            </w:pPr>
            <w:r>
              <w:rPr>
                <w:sz w:val="24"/>
              </w:rPr>
              <w:t xml:space="preserve">The user should not be able to create the agreements by using the mobile app. All the agreements should be created </w:t>
            </w:r>
            <w:r w:rsidR="006213C3">
              <w:rPr>
                <w:sz w:val="24"/>
              </w:rPr>
              <w:t>by</w:t>
            </w:r>
            <w:r w:rsidR="00E82ABD">
              <w:rPr>
                <w:sz w:val="24"/>
              </w:rPr>
              <w:t xml:space="preserve"> the</w:t>
            </w:r>
            <w:r>
              <w:rPr>
                <w:sz w:val="24"/>
              </w:rPr>
              <w:t xml:space="preserve"> </w:t>
            </w:r>
            <w:r w:rsidR="006213C3">
              <w:rPr>
                <w:sz w:val="24"/>
              </w:rPr>
              <w:t xml:space="preserve">Rental </w:t>
            </w:r>
            <w:r w:rsidR="00E06FE1">
              <w:rPr>
                <w:sz w:val="24"/>
              </w:rPr>
              <w:t>Company</w:t>
            </w:r>
            <w:r w:rsidR="006213C3">
              <w:rPr>
                <w:sz w:val="24"/>
              </w:rPr>
              <w:t xml:space="preserve"> in Navotar system</w:t>
            </w:r>
            <w:r>
              <w:rPr>
                <w:sz w:val="24"/>
              </w:rPr>
              <w:t>. The user should be</w:t>
            </w:r>
            <w:r w:rsidR="00E06FE1">
              <w:rPr>
                <w:sz w:val="24"/>
              </w:rPr>
              <w:t xml:space="preserve"> able to get the details.</w:t>
            </w:r>
          </w:p>
          <w:p w14:paraId="683C1F37" w14:textId="77777777" w:rsidR="00E06FE1" w:rsidRDefault="00E06FE1" w:rsidP="009E53F7">
            <w:pPr>
              <w:pStyle w:val="NoSpacing"/>
              <w:rPr>
                <w:sz w:val="24"/>
              </w:rPr>
            </w:pPr>
          </w:p>
          <w:p w14:paraId="31E1D842" w14:textId="2E922493" w:rsidR="009E53F7" w:rsidRDefault="00E06FE1" w:rsidP="009E53F7">
            <w:pPr>
              <w:pStyle w:val="NoSpacing"/>
              <w:rPr>
                <w:sz w:val="24"/>
              </w:rPr>
            </w:pPr>
            <w:r>
              <w:rPr>
                <w:sz w:val="24"/>
              </w:rPr>
              <w:t>The user should be able to view the details regarding the agreement by selecting the agreement number</w:t>
            </w:r>
            <w:r w:rsidR="009E53F7">
              <w:rPr>
                <w:sz w:val="24"/>
              </w:rPr>
              <w:t>. There will be no “Cancel” button since the user</w:t>
            </w:r>
            <w:r w:rsidR="0099761C">
              <w:rPr>
                <w:sz w:val="24"/>
              </w:rPr>
              <w:t xml:space="preserve"> should not be able to cancel the agreement. If the user wants to cancel the agreement, they should contact the company</w:t>
            </w:r>
            <w:r w:rsidR="00E82ABD">
              <w:rPr>
                <w:sz w:val="24"/>
              </w:rPr>
              <w:t>.</w:t>
            </w:r>
          </w:p>
          <w:p w14:paraId="63B9B239" w14:textId="77777777" w:rsidR="0099761C" w:rsidRDefault="0099761C" w:rsidP="009E53F7">
            <w:pPr>
              <w:pStyle w:val="NoSpacing"/>
              <w:rPr>
                <w:sz w:val="24"/>
              </w:rPr>
            </w:pPr>
          </w:p>
          <w:p w14:paraId="0FF258F1" w14:textId="4C0ECE62" w:rsidR="0099761C" w:rsidRDefault="0099761C" w:rsidP="009E53F7">
            <w:pPr>
              <w:pStyle w:val="NoSpacing"/>
              <w:rPr>
                <w:sz w:val="24"/>
              </w:rPr>
            </w:pPr>
            <w:r>
              <w:rPr>
                <w:sz w:val="24"/>
              </w:rPr>
              <w:t>The screen for the agreement page should be like the sketch below.</w:t>
            </w:r>
          </w:p>
          <w:p w14:paraId="6F106595" w14:textId="77777777" w:rsidR="0099761C" w:rsidRDefault="0099761C" w:rsidP="009E53F7">
            <w:pPr>
              <w:pStyle w:val="NoSpacing"/>
              <w:rPr>
                <w:sz w:val="24"/>
              </w:rPr>
            </w:pPr>
          </w:p>
          <w:p w14:paraId="6315F91E" w14:textId="466A66F4" w:rsidR="0099761C" w:rsidRDefault="006213C3" w:rsidP="00F46292">
            <w:pPr>
              <w:pStyle w:val="NoSpacing"/>
              <w:jc w:val="center"/>
              <w:rPr>
                <w:sz w:val="24"/>
              </w:rPr>
            </w:pPr>
            <w:r w:rsidRPr="006213C3">
              <w:rPr>
                <w:noProof/>
                <w:sz w:val="24"/>
              </w:rPr>
              <w:drawing>
                <wp:inline distT="0" distB="0" distL="0" distR="0" wp14:anchorId="7AFC7268" wp14:editId="70701BEF">
                  <wp:extent cx="2603241" cy="5194486"/>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11274" cy="5210515"/>
                          </a:xfrm>
                          <a:prstGeom prst="rect">
                            <a:avLst/>
                          </a:prstGeom>
                        </pic:spPr>
                      </pic:pic>
                    </a:graphicData>
                  </a:graphic>
                </wp:inline>
              </w:drawing>
            </w:r>
          </w:p>
          <w:p w14:paraId="1F1610D2" w14:textId="5FEF0156" w:rsidR="00F46292" w:rsidRDefault="00F46292" w:rsidP="00E06FE1">
            <w:pPr>
              <w:pStyle w:val="NoSpacing"/>
              <w:rPr>
                <w:sz w:val="24"/>
              </w:rPr>
            </w:pPr>
          </w:p>
          <w:p w14:paraId="1CC7D995" w14:textId="2AA77AE6" w:rsidR="00B54A5E" w:rsidRDefault="00B54A5E" w:rsidP="00B54A5E">
            <w:pPr>
              <w:pStyle w:val="NoSpacing"/>
              <w:rPr>
                <w:sz w:val="24"/>
              </w:rPr>
            </w:pPr>
            <w:r>
              <w:rPr>
                <w:sz w:val="24"/>
              </w:rPr>
              <w:lastRenderedPageBreak/>
              <w:t>Once the user click</w:t>
            </w:r>
            <w:r w:rsidR="00E82ABD">
              <w:rPr>
                <w:sz w:val="24"/>
              </w:rPr>
              <w:t>s</w:t>
            </w:r>
            <w:r>
              <w:rPr>
                <w:sz w:val="24"/>
              </w:rPr>
              <w:t xml:space="preserve"> on the </w:t>
            </w:r>
            <w:r w:rsidR="00E06FE1">
              <w:rPr>
                <w:sz w:val="24"/>
              </w:rPr>
              <w:t>Agreement number</w:t>
            </w:r>
            <w:r>
              <w:rPr>
                <w:sz w:val="24"/>
              </w:rPr>
              <w:t xml:space="preserve">, the user should be able to view the </w:t>
            </w:r>
            <w:r w:rsidR="004D249A">
              <w:rPr>
                <w:sz w:val="24"/>
              </w:rPr>
              <w:t>agreement</w:t>
            </w:r>
            <w:r>
              <w:rPr>
                <w:sz w:val="24"/>
              </w:rPr>
              <w:t>. The user should not be able to edit the agreement. I</w:t>
            </w:r>
            <w:r w:rsidR="00E82ABD">
              <w:rPr>
                <w:sz w:val="24"/>
              </w:rPr>
              <w:t>n</w:t>
            </w:r>
            <w:r>
              <w:rPr>
                <w:sz w:val="24"/>
              </w:rPr>
              <w:t xml:space="preserve"> case</w:t>
            </w:r>
            <w:r w:rsidR="00E82ABD">
              <w:rPr>
                <w:sz w:val="24"/>
              </w:rPr>
              <w:t xml:space="preserve"> </w:t>
            </w:r>
            <w:r>
              <w:rPr>
                <w:sz w:val="24"/>
              </w:rPr>
              <w:t>the user wants to edit the agreement, he</w:t>
            </w:r>
            <w:r w:rsidR="00E82ABD">
              <w:rPr>
                <w:sz w:val="24"/>
              </w:rPr>
              <w:t>/she</w:t>
            </w:r>
            <w:r>
              <w:rPr>
                <w:sz w:val="24"/>
              </w:rPr>
              <w:t xml:space="preserve"> has to contact the </w:t>
            </w:r>
            <w:r w:rsidR="00E06FE1">
              <w:rPr>
                <w:sz w:val="24"/>
              </w:rPr>
              <w:t>company</w:t>
            </w:r>
            <w:r w:rsidR="00F0424E">
              <w:rPr>
                <w:sz w:val="24"/>
              </w:rPr>
              <w:t>.</w:t>
            </w:r>
          </w:p>
          <w:p w14:paraId="7B3A99DD" w14:textId="77777777" w:rsidR="00B54A5E" w:rsidRDefault="00B54A5E" w:rsidP="00B54A5E">
            <w:pPr>
              <w:pStyle w:val="NoSpacing"/>
              <w:rPr>
                <w:sz w:val="24"/>
              </w:rPr>
            </w:pPr>
          </w:p>
          <w:p w14:paraId="001D3F36" w14:textId="5C4C171B" w:rsidR="00B54A5E" w:rsidRDefault="00B54A5E" w:rsidP="00B54A5E">
            <w:pPr>
              <w:pStyle w:val="NoSpacing"/>
              <w:rPr>
                <w:sz w:val="24"/>
              </w:rPr>
            </w:pPr>
            <w:r>
              <w:rPr>
                <w:sz w:val="24"/>
              </w:rPr>
              <w:t>The</w:t>
            </w:r>
            <w:r w:rsidR="00F0424E">
              <w:rPr>
                <w:sz w:val="24"/>
              </w:rPr>
              <w:t xml:space="preserve"> </w:t>
            </w:r>
            <w:r>
              <w:rPr>
                <w:sz w:val="24"/>
              </w:rPr>
              <w:t>screen of the agreement should like the sketch below,</w:t>
            </w:r>
          </w:p>
          <w:p w14:paraId="56F2E0FB" w14:textId="77777777" w:rsidR="00B54A5E" w:rsidRDefault="00B54A5E" w:rsidP="00B54A5E">
            <w:pPr>
              <w:pStyle w:val="NoSpacing"/>
              <w:rPr>
                <w:sz w:val="24"/>
              </w:rPr>
            </w:pPr>
          </w:p>
          <w:p w14:paraId="07176DC1" w14:textId="1F17E94C" w:rsidR="00B54A5E" w:rsidRDefault="00C8016B" w:rsidP="00B54A5E">
            <w:pPr>
              <w:pStyle w:val="NoSpacing"/>
              <w:jc w:val="center"/>
              <w:rPr>
                <w:sz w:val="24"/>
              </w:rPr>
            </w:pPr>
            <w:r w:rsidRPr="00C8016B">
              <w:rPr>
                <w:noProof/>
                <w:sz w:val="24"/>
              </w:rPr>
              <w:drawing>
                <wp:inline distT="0" distB="0" distL="0" distR="0" wp14:anchorId="735DBBDC" wp14:editId="6DFCCA0D">
                  <wp:extent cx="2755900" cy="5499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55900" cy="5499100"/>
                          </a:xfrm>
                          <a:prstGeom prst="rect">
                            <a:avLst/>
                          </a:prstGeom>
                        </pic:spPr>
                      </pic:pic>
                    </a:graphicData>
                  </a:graphic>
                </wp:inline>
              </w:drawing>
            </w:r>
          </w:p>
          <w:p w14:paraId="23EADC50" w14:textId="77777777" w:rsidR="00B54A5E" w:rsidRDefault="00B54A5E" w:rsidP="00B54A5E">
            <w:pPr>
              <w:pStyle w:val="NoSpacing"/>
              <w:jc w:val="center"/>
              <w:rPr>
                <w:sz w:val="24"/>
              </w:rPr>
            </w:pPr>
          </w:p>
          <w:p w14:paraId="6D03D721" w14:textId="77777777" w:rsidR="008201E9" w:rsidRDefault="008201E9" w:rsidP="005A4601">
            <w:pPr>
              <w:pStyle w:val="NoSpacing"/>
              <w:rPr>
                <w:sz w:val="24"/>
              </w:rPr>
            </w:pPr>
          </w:p>
          <w:tbl>
            <w:tblPr>
              <w:tblStyle w:val="GridTable1Light-Accent5"/>
              <w:tblW w:w="0" w:type="auto"/>
              <w:jc w:val="center"/>
              <w:tblLayout w:type="fixed"/>
              <w:tblLook w:val="04A0" w:firstRow="1" w:lastRow="0" w:firstColumn="1" w:lastColumn="0" w:noHBand="0" w:noVBand="1"/>
            </w:tblPr>
            <w:tblGrid>
              <w:gridCol w:w="2733"/>
              <w:gridCol w:w="3260"/>
            </w:tblGrid>
            <w:tr w:rsidR="008201E9" w:rsidRPr="00524535" w14:paraId="039ADF75" w14:textId="77777777" w:rsidTr="005A460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3" w:type="dxa"/>
                </w:tcPr>
                <w:p w14:paraId="72E776F7" w14:textId="0DA95776" w:rsidR="008201E9" w:rsidRPr="00524535" w:rsidRDefault="008201E9" w:rsidP="008201E9">
                  <w:pPr>
                    <w:pStyle w:val="NoSpacing"/>
                    <w:jc w:val="center"/>
                    <w:rPr>
                      <w:b w:val="0"/>
                      <w:bCs w:val="0"/>
                    </w:rPr>
                  </w:pPr>
                  <w:r>
                    <w:rPr>
                      <w:b w:val="0"/>
                      <w:bCs w:val="0"/>
                    </w:rPr>
                    <w:t>Label</w:t>
                  </w:r>
                  <w:r w:rsidRPr="00524535">
                    <w:rPr>
                      <w:b w:val="0"/>
                      <w:bCs w:val="0"/>
                    </w:rPr>
                    <w:t xml:space="preserve"> Name</w:t>
                  </w:r>
                </w:p>
              </w:tc>
              <w:tc>
                <w:tcPr>
                  <w:tcW w:w="3260" w:type="dxa"/>
                </w:tcPr>
                <w:p w14:paraId="34CBDF16" w14:textId="77777777" w:rsidR="008201E9" w:rsidRPr="00524535" w:rsidRDefault="008201E9" w:rsidP="008201E9">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Type of Field</w:t>
                  </w:r>
                </w:p>
              </w:tc>
            </w:tr>
            <w:tr w:rsidR="008201E9" w14:paraId="53421456" w14:textId="77777777" w:rsidTr="005A4601">
              <w:trPr>
                <w:jc w:val="center"/>
              </w:trPr>
              <w:tc>
                <w:tcPr>
                  <w:cnfStyle w:val="001000000000" w:firstRow="0" w:lastRow="0" w:firstColumn="1" w:lastColumn="0" w:oddVBand="0" w:evenVBand="0" w:oddHBand="0" w:evenHBand="0" w:firstRowFirstColumn="0" w:firstRowLastColumn="0" w:lastRowFirstColumn="0" w:lastRowLastColumn="0"/>
                  <w:tcW w:w="2733" w:type="dxa"/>
                </w:tcPr>
                <w:p w14:paraId="677B43FF" w14:textId="59A0EFDD" w:rsidR="008201E9" w:rsidRDefault="005A4601" w:rsidP="008201E9">
                  <w:pPr>
                    <w:pStyle w:val="NoSpacing"/>
                  </w:pPr>
                  <w:r>
                    <w:t>Agreement ID</w:t>
                  </w:r>
                </w:p>
              </w:tc>
              <w:tc>
                <w:tcPr>
                  <w:tcW w:w="3260" w:type="dxa"/>
                </w:tcPr>
                <w:p w14:paraId="7EEC8C30" w14:textId="0C555F6F" w:rsidR="008201E9" w:rsidRDefault="005A4601" w:rsidP="008201E9">
                  <w:pPr>
                    <w:pStyle w:val="NoSpacing"/>
                    <w:cnfStyle w:val="000000000000" w:firstRow="0" w:lastRow="0" w:firstColumn="0" w:lastColumn="0" w:oddVBand="0" w:evenVBand="0" w:oddHBand="0" w:evenHBand="0" w:firstRowFirstColumn="0" w:firstRowLastColumn="0" w:lastRowFirstColumn="0" w:lastRowLastColumn="0"/>
                  </w:pPr>
                  <w:r>
                    <w:t>Label</w:t>
                  </w:r>
                </w:p>
              </w:tc>
            </w:tr>
            <w:tr w:rsidR="008201E9" w14:paraId="1940A117" w14:textId="77777777" w:rsidTr="005A4601">
              <w:trPr>
                <w:jc w:val="center"/>
              </w:trPr>
              <w:tc>
                <w:tcPr>
                  <w:cnfStyle w:val="001000000000" w:firstRow="0" w:lastRow="0" w:firstColumn="1" w:lastColumn="0" w:oddVBand="0" w:evenVBand="0" w:oddHBand="0" w:evenHBand="0" w:firstRowFirstColumn="0" w:firstRowLastColumn="0" w:lastRowFirstColumn="0" w:lastRowLastColumn="0"/>
                  <w:tcW w:w="2733" w:type="dxa"/>
                </w:tcPr>
                <w:p w14:paraId="29131A1C" w14:textId="04BBA447" w:rsidR="008201E9" w:rsidRDefault="005A4601" w:rsidP="008201E9">
                  <w:pPr>
                    <w:pStyle w:val="NoSpacing"/>
                  </w:pPr>
                  <w:r>
                    <w:t>Status</w:t>
                  </w:r>
                </w:p>
              </w:tc>
              <w:tc>
                <w:tcPr>
                  <w:tcW w:w="3260" w:type="dxa"/>
                </w:tcPr>
                <w:p w14:paraId="5CDD691B" w14:textId="11C5CC32" w:rsidR="008201E9" w:rsidRDefault="005A4601" w:rsidP="008201E9">
                  <w:pPr>
                    <w:pStyle w:val="NoSpacing"/>
                    <w:cnfStyle w:val="000000000000" w:firstRow="0" w:lastRow="0" w:firstColumn="0" w:lastColumn="0" w:oddVBand="0" w:evenVBand="0" w:oddHBand="0" w:evenHBand="0" w:firstRowFirstColumn="0" w:firstRowLastColumn="0" w:lastRowFirstColumn="0" w:lastRowLastColumn="0"/>
                  </w:pPr>
                  <w:r>
                    <w:t>Label</w:t>
                  </w:r>
                </w:p>
              </w:tc>
            </w:tr>
            <w:tr w:rsidR="008201E9" w14:paraId="0865B3FB" w14:textId="77777777" w:rsidTr="005A4601">
              <w:trPr>
                <w:jc w:val="center"/>
              </w:trPr>
              <w:tc>
                <w:tcPr>
                  <w:cnfStyle w:val="001000000000" w:firstRow="0" w:lastRow="0" w:firstColumn="1" w:lastColumn="0" w:oddVBand="0" w:evenVBand="0" w:oddHBand="0" w:evenHBand="0" w:firstRowFirstColumn="0" w:firstRowLastColumn="0" w:lastRowFirstColumn="0" w:lastRowLastColumn="0"/>
                  <w:tcW w:w="2733" w:type="dxa"/>
                </w:tcPr>
                <w:p w14:paraId="25953857" w14:textId="6F83F8B1" w:rsidR="008201E9" w:rsidRDefault="005A4601" w:rsidP="008201E9">
                  <w:pPr>
                    <w:pStyle w:val="NoSpacing"/>
                  </w:pPr>
                  <w:proofErr w:type="spellStart"/>
                  <w:r>
                    <w:t>CheckOUT</w:t>
                  </w:r>
                  <w:proofErr w:type="spellEnd"/>
                  <w:r>
                    <w:t xml:space="preserve"> Location</w:t>
                  </w:r>
                </w:p>
              </w:tc>
              <w:tc>
                <w:tcPr>
                  <w:tcW w:w="3260" w:type="dxa"/>
                </w:tcPr>
                <w:p w14:paraId="689F2F4E" w14:textId="6C375F9F" w:rsidR="008201E9" w:rsidRDefault="005A4601" w:rsidP="008201E9">
                  <w:pPr>
                    <w:pStyle w:val="NoSpacing"/>
                    <w:cnfStyle w:val="000000000000" w:firstRow="0" w:lastRow="0" w:firstColumn="0" w:lastColumn="0" w:oddVBand="0" w:evenVBand="0" w:oddHBand="0" w:evenHBand="0" w:firstRowFirstColumn="0" w:firstRowLastColumn="0" w:lastRowFirstColumn="0" w:lastRowLastColumn="0"/>
                  </w:pPr>
                  <w:r>
                    <w:t>Label</w:t>
                  </w:r>
                </w:p>
              </w:tc>
            </w:tr>
            <w:tr w:rsidR="008201E9" w14:paraId="6EAB0C2F" w14:textId="77777777" w:rsidTr="005A4601">
              <w:trPr>
                <w:jc w:val="center"/>
              </w:trPr>
              <w:tc>
                <w:tcPr>
                  <w:cnfStyle w:val="001000000000" w:firstRow="0" w:lastRow="0" w:firstColumn="1" w:lastColumn="0" w:oddVBand="0" w:evenVBand="0" w:oddHBand="0" w:evenHBand="0" w:firstRowFirstColumn="0" w:firstRowLastColumn="0" w:lastRowFirstColumn="0" w:lastRowLastColumn="0"/>
                  <w:tcW w:w="2733" w:type="dxa"/>
                </w:tcPr>
                <w:p w14:paraId="72FDE8D7" w14:textId="19ADE935" w:rsidR="008201E9" w:rsidRDefault="005A4601" w:rsidP="008201E9">
                  <w:pPr>
                    <w:pStyle w:val="NoSpacing"/>
                  </w:pPr>
                  <w:r>
                    <w:t>Checkout Date &amp; Time</w:t>
                  </w:r>
                </w:p>
              </w:tc>
              <w:tc>
                <w:tcPr>
                  <w:tcW w:w="3260" w:type="dxa"/>
                </w:tcPr>
                <w:p w14:paraId="11DA876E" w14:textId="235C3F37" w:rsidR="008201E9" w:rsidRDefault="005A4601" w:rsidP="008201E9">
                  <w:pPr>
                    <w:pStyle w:val="NoSpacing"/>
                    <w:cnfStyle w:val="000000000000" w:firstRow="0" w:lastRow="0" w:firstColumn="0" w:lastColumn="0" w:oddVBand="0" w:evenVBand="0" w:oddHBand="0" w:evenHBand="0" w:firstRowFirstColumn="0" w:firstRowLastColumn="0" w:lastRowFirstColumn="0" w:lastRowLastColumn="0"/>
                  </w:pPr>
                  <w:r>
                    <w:t>Label</w:t>
                  </w:r>
                </w:p>
              </w:tc>
            </w:tr>
            <w:tr w:rsidR="008201E9" w14:paraId="219281DE" w14:textId="77777777" w:rsidTr="005A4601">
              <w:trPr>
                <w:jc w:val="center"/>
              </w:trPr>
              <w:tc>
                <w:tcPr>
                  <w:cnfStyle w:val="001000000000" w:firstRow="0" w:lastRow="0" w:firstColumn="1" w:lastColumn="0" w:oddVBand="0" w:evenVBand="0" w:oddHBand="0" w:evenHBand="0" w:firstRowFirstColumn="0" w:firstRowLastColumn="0" w:lastRowFirstColumn="0" w:lastRowLastColumn="0"/>
                  <w:tcW w:w="2733" w:type="dxa"/>
                </w:tcPr>
                <w:p w14:paraId="57C18E52" w14:textId="3C2C7D9B" w:rsidR="008201E9" w:rsidRDefault="005A4601" w:rsidP="008201E9">
                  <w:pPr>
                    <w:pStyle w:val="NoSpacing"/>
                  </w:pPr>
                  <w:proofErr w:type="spellStart"/>
                  <w:r>
                    <w:lastRenderedPageBreak/>
                    <w:t>CheckIN</w:t>
                  </w:r>
                  <w:proofErr w:type="spellEnd"/>
                  <w:r>
                    <w:t xml:space="preserve"> Location</w:t>
                  </w:r>
                </w:p>
              </w:tc>
              <w:tc>
                <w:tcPr>
                  <w:tcW w:w="3260" w:type="dxa"/>
                </w:tcPr>
                <w:p w14:paraId="377DD08F" w14:textId="24F1DC8D" w:rsidR="008201E9" w:rsidRDefault="005A4601" w:rsidP="008201E9">
                  <w:pPr>
                    <w:pStyle w:val="NoSpacing"/>
                    <w:cnfStyle w:val="000000000000" w:firstRow="0" w:lastRow="0" w:firstColumn="0" w:lastColumn="0" w:oddVBand="0" w:evenVBand="0" w:oddHBand="0" w:evenHBand="0" w:firstRowFirstColumn="0" w:firstRowLastColumn="0" w:lastRowFirstColumn="0" w:lastRowLastColumn="0"/>
                  </w:pPr>
                  <w:r>
                    <w:t>Label</w:t>
                  </w:r>
                </w:p>
              </w:tc>
            </w:tr>
            <w:tr w:rsidR="008201E9" w14:paraId="7BD8C815" w14:textId="77777777" w:rsidTr="005A4601">
              <w:trPr>
                <w:jc w:val="center"/>
              </w:trPr>
              <w:tc>
                <w:tcPr>
                  <w:cnfStyle w:val="001000000000" w:firstRow="0" w:lastRow="0" w:firstColumn="1" w:lastColumn="0" w:oddVBand="0" w:evenVBand="0" w:oddHBand="0" w:evenHBand="0" w:firstRowFirstColumn="0" w:firstRowLastColumn="0" w:lastRowFirstColumn="0" w:lastRowLastColumn="0"/>
                  <w:tcW w:w="2733" w:type="dxa"/>
                </w:tcPr>
                <w:p w14:paraId="533D74B3" w14:textId="51B5459D" w:rsidR="008201E9" w:rsidRDefault="005A4601" w:rsidP="008201E9">
                  <w:pPr>
                    <w:pStyle w:val="NoSpacing"/>
                  </w:pPr>
                  <w:proofErr w:type="spellStart"/>
                  <w:r>
                    <w:t>CheckIN</w:t>
                  </w:r>
                  <w:proofErr w:type="spellEnd"/>
                  <w:r>
                    <w:t xml:space="preserve"> Date &amp; Time </w:t>
                  </w:r>
                </w:p>
              </w:tc>
              <w:tc>
                <w:tcPr>
                  <w:tcW w:w="3260" w:type="dxa"/>
                </w:tcPr>
                <w:p w14:paraId="77B2DFB3" w14:textId="6DA6D035" w:rsidR="008201E9" w:rsidRDefault="005A4601" w:rsidP="008201E9">
                  <w:pPr>
                    <w:pStyle w:val="NoSpacing"/>
                    <w:cnfStyle w:val="000000000000" w:firstRow="0" w:lastRow="0" w:firstColumn="0" w:lastColumn="0" w:oddVBand="0" w:evenVBand="0" w:oddHBand="0" w:evenHBand="0" w:firstRowFirstColumn="0" w:firstRowLastColumn="0" w:lastRowFirstColumn="0" w:lastRowLastColumn="0"/>
                  </w:pPr>
                  <w:r>
                    <w:t>Label</w:t>
                  </w:r>
                </w:p>
              </w:tc>
            </w:tr>
            <w:tr w:rsidR="008201E9" w14:paraId="11397A67" w14:textId="77777777" w:rsidTr="005A4601">
              <w:trPr>
                <w:jc w:val="center"/>
              </w:trPr>
              <w:tc>
                <w:tcPr>
                  <w:cnfStyle w:val="001000000000" w:firstRow="0" w:lastRow="0" w:firstColumn="1" w:lastColumn="0" w:oddVBand="0" w:evenVBand="0" w:oddHBand="0" w:evenHBand="0" w:firstRowFirstColumn="0" w:firstRowLastColumn="0" w:lastRowFirstColumn="0" w:lastRowLastColumn="0"/>
                  <w:tcW w:w="2733" w:type="dxa"/>
                </w:tcPr>
                <w:p w14:paraId="012ACA18" w14:textId="796BE132" w:rsidR="008201E9" w:rsidRDefault="005A4601" w:rsidP="008201E9">
                  <w:pPr>
                    <w:pStyle w:val="NoSpacing"/>
                  </w:pPr>
                  <w:r>
                    <w:t xml:space="preserve">Created Date </w:t>
                  </w:r>
                </w:p>
              </w:tc>
              <w:tc>
                <w:tcPr>
                  <w:tcW w:w="3260" w:type="dxa"/>
                </w:tcPr>
                <w:p w14:paraId="6197A247" w14:textId="338E69EE" w:rsidR="008201E9" w:rsidRDefault="005A4601" w:rsidP="008201E9">
                  <w:pPr>
                    <w:pStyle w:val="NoSpacing"/>
                    <w:cnfStyle w:val="000000000000" w:firstRow="0" w:lastRow="0" w:firstColumn="0" w:lastColumn="0" w:oddVBand="0" w:evenVBand="0" w:oddHBand="0" w:evenHBand="0" w:firstRowFirstColumn="0" w:firstRowLastColumn="0" w:lastRowFirstColumn="0" w:lastRowLastColumn="0"/>
                  </w:pPr>
                  <w:r>
                    <w:t>Label</w:t>
                  </w:r>
                </w:p>
              </w:tc>
            </w:tr>
            <w:tr w:rsidR="008201E9" w14:paraId="211C9989" w14:textId="77777777" w:rsidTr="005A4601">
              <w:trPr>
                <w:jc w:val="center"/>
              </w:trPr>
              <w:tc>
                <w:tcPr>
                  <w:cnfStyle w:val="001000000000" w:firstRow="0" w:lastRow="0" w:firstColumn="1" w:lastColumn="0" w:oddVBand="0" w:evenVBand="0" w:oddHBand="0" w:evenHBand="0" w:firstRowFirstColumn="0" w:firstRowLastColumn="0" w:lastRowFirstColumn="0" w:lastRowLastColumn="0"/>
                  <w:tcW w:w="2733" w:type="dxa"/>
                </w:tcPr>
                <w:p w14:paraId="5980481A" w14:textId="35073E09" w:rsidR="008201E9" w:rsidRDefault="005A4601" w:rsidP="008201E9">
                  <w:pPr>
                    <w:pStyle w:val="NoSpacing"/>
                  </w:pPr>
                  <w:r>
                    <w:t>Vehicle</w:t>
                  </w:r>
                </w:p>
              </w:tc>
              <w:tc>
                <w:tcPr>
                  <w:tcW w:w="3260" w:type="dxa"/>
                </w:tcPr>
                <w:p w14:paraId="48055534" w14:textId="77777777" w:rsidR="008201E9" w:rsidRDefault="005A4601" w:rsidP="008201E9">
                  <w:pPr>
                    <w:pStyle w:val="NoSpacing"/>
                    <w:cnfStyle w:val="000000000000" w:firstRow="0" w:lastRow="0" w:firstColumn="0" w:lastColumn="0" w:oddVBand="0" w:evenVBand="0" w:oddHBand="0" w:evenHBand="0" w:firstRowFirstColumn="0" w:firstRowLastColumn="0" w:lastRowFirstColumn="0" w:lastRowLastColumn="0"/>
                  </w:pPr>
                  <w:r>
                    <w:t>Label</w:t>
                  </w:r>
                </w:p>
                <w:p w14:paraId="6913A70D" w14:textId="77777777" w:rsidR="005A4601" w:rsidRDefault="005A4601" w:rsidP="008201E9">
                  <w:pPr>
                    <w:pStyle w:val="NoSpacing"/>
                    <w:cnfStyle w:val="000000000000" w:firstRow="0" w:lastRow="0" w:firstColumn="0" w:lastColumn="0" w:oddVBand="0" w:evenVBand="0" w:oddHBand="0" w:evenHBand="0" w:firstRowFirstColumn="0" w:firstRowLastColumn="0" w:lastRowFirstColumn="0" w:lastRowLastColumn="0"/>
                  </w:pPr>
                </w:p>
                <w:p w14:paraId="295AF2AD" w14:textId="37C9B264" w:rsidR="005A4601" w:rsidRDefault="005A4601" w:rsidP="008201E9">
                  <w:pPr>
                    <w:pStyle w:val="NoSpacing"/>
                    <w:cnfStyle w:val="000000000000" w:firstRow="0" w:lastRow="0" w:firstColumn="0" w:lastColumn="0" w:oddVBand="0" w:evenVBand="0" w:oddHBand="0" w:evenHBand="0" w:firstRowFirstColumn="0" w:firstRowLastColumn="0" w:lastRowFirstColumn="0" w:lastRowLastColumn="0"/>
                  </w:pPr>
                  <w:r>
                    <w:t>Should display Make Model Year</w:t>
                  </w:r>
                </w:p>
              </w:tc>
            </w:tr>
            <w:tr w:rsidR="008201E9" w14:paraId="3FC386B1" w14:textId="77777777" w:rsidTr="005A4601">
              <w:trPr>
                <w:jc w:val="center"/>
              </w:trPr>
              <w:tc>
                <w:tcPr>
                  <w:cnfStyle w:val="001000000000" w:firstRow="0" w:lastRow="0" w:firstColumn="1" w:lastColumn="0" w:oddVBand="0" w:evenVBand="0" w:oddHBand="0" w:evenHBand="0" w:firstRowFirstColumn="0" w:firstRowLastColumn="0" w:lastRowFirstColumn="0" w:lastRowLastColumn="0"/>
                  <w:tcW w:w="2733" w:type="dxa"/>
                </w:tcPr>
                <w:p w14:paraId="14A46421" w14:textId="5809D06B" w:rsidR="008201E9" w:rsidRDefault="005A4601" w:rsidP="008201E9">
                  <w:pPr>
                    <w:pStyle w:val="NoSpacing"/>
                  </w:pPr>
                  <w:r>
                    <w:t>Vehicle Type</w:t>
                  </w:r>
                </w:p>
              </w:tc>
              <w:tc>
                <w:tcPr>
                  <w:tcW w:w="3260" w:type="dxa"/>
                </w:tcPr>
                <w:p w14:paraId="01A205C2" w14:textId="233B90F1" w:rsidR="008201E9" w:rsidRDefault="005A4601" w:rsidP="008201E9">
                  <w:pPr>
                    <w:pStyle w:val="NoSpacing"/>
                    <w:cnfStyle w:val="000000000000" w:firstRow="0" w:lastRow="0" w:firstColumn="0" w:lastColumn="0" w:oddVBand="0" w:evenVBand="0" w:oddHBand="0" w:evenHBand="0" w:firstRowFirstColumn="0" w:firstRowLastColumn="0" w:lastRowFirstColumn="0" w:lastRowLastColumn="0"/>
                  </w:pPr>
                  <w:r>
                    <w:t>Label</w:t>
                  </w:r>
                </w:p>
              </w:tc>
            </w:tr>
            <w:tr w:rsidR="008201E9" w14:paraId="68155BDD" w14:textId="77777777" w:rsidTr="005A4601">
              <w:trPr>
                <w:jc w:val="center"/>
              </w:trPr>
              <w:tc>
                <w:tcPr>
                  <w:cnfStyle w:val="001000000000" w:firstRow="0" w:lastRow="0" w:firstColumn="1" w:lastColumn="0" w:oddVBand="0" w:evenVBand="0" w:oddHBand="0" w:evenHBand="0" w:firstRowFirstColumn="0" w:firstRowLastColumn="0" w:lastRowFirstColumn="0" w:lastRowLastColumn="0"/>
                  <w:tcW w:w="2733" w:type="dxa"/>
                </w:tcPr>
                <w:p w14:paraId="566AF88F" w14:textId="5CA7BC56" w:rsidR="008201E9" w:rsidRDefault="005A4601" w:rsidP="008201E9">
                  <w:pPr>
                    <w:pStyle w:val="NoSpacing"/>
                  </w:pPr>
                  <w:r>
                    <w:t>License No</w:t>
                  </w:r>
                </w:p>
              </w:tc>
              <w:tc>
                <w:tcPr>
                  <w:tcW w:w="3260" w:type="dxa"/>
                </w:tcPr>
                <w:p w14:paraId="60CE5EBD" w14:textId="3F34351C" w:rsidR="008201E9" w:rsidRDefault="005A4601" w:rsidP="008201E9">
                  <w:pPr>
                    <w:pStyle w:val="NoSpacing"/>
                    <w:cnfStyle w:val="000000000000" w:firstRow="0" w:lastRow="0" w:firstColumn="0" w:lastColumn="0" w:oddVBand="0" w:evenVBand="0" w:oddHBand="0" w:evenHBand="0" w:firstRowFirstColumn="0" w:firstRowLastColumn="0" w:lastRowFirstColumn="0" w:lastRowLastColumn="0"/>
                  </w:pPr>
                  <w:r>
                    <w:t>Label</w:t>
                  </w:r>
                </w:p>
              </w:tc>
            </w:tr>
            <w:tr w:rsidR="008201E9" w14:paraId="6EB42792" w14:textId="77777777" w:rsidTr="005A4601">
              <w:trPr>
                <w:jc w:val="center"/>
              </w:trPr>
              <w:tc>
                <w:tcPr>
                  <w:cnfStyle w:val="001000000000" w:firstRow="0" w:lastRow="0" w:firstColumn="1" w:lastColumn="0" w:oddVBand="0" w:evenVBand="0" w:oddHBand="0" w:evenHBand="0" w:firstRowFirstColumn="0" w:firstRowLastColumn="0" w:lastRowFirstColumn="0" w:lastRowLastColumn="0"/>
                  <w:tcW w:w="2733" w:type="dxa"/>
                </w:tcPr>
                <w:p w14:paraId="2D7B073C" w14:textId="51E5DEC3" w:rsidR="008201E9" w:rsidRDefault="005A4601" w:rsidP="008201E9">
                  <w:pPr>
                    <w:pStyle w:val="NoSpacing"/>
                  </w:pPr>
                  <w:r>
                    <w:t>No of Days</w:t>
                  </w:r>
                </w:p>
              </w:tc>
              <w:tc>
                <w:tcPr>
                  <w:tcW w:w="3260" w:type="dxa"/>
                </w:tcPr>
                <w:p w14:paraId="63D14796" w14:textId="50E6388E" w:rsidR="008201E9" w:rsidRDefault="005A4601" w:rsidP="008201E9">
                  <w:pPr>
                    <w:pStyle w:val="NoSpacing"/>
                    <w:cnfStyle w:val="000000000000" w:firstRow="0" w:lastRow="0" w:firstColumn="0" w:lastColumn="0" w:oddVBand="0" w:evenVBand="0" w:oddHBand="0" w:evenHBand="0" w:firstRowFirstColumn="0" w:firstRowLastColumn="0" w:lastRowFirstColumn="0" w:lastRowLastColumn="0"/>
                  </w:pPr>
                  <w:r>
                    <w:t>Label</w:t>
                  </w:r>
                </w:p>
              </w:tc>
            </w:tr>
            <w:tr w:rsidR="008201E9" w14:paraId="26B48C40" w14:textId="77777777" w:rsidTr="005A4601">
              <w:trPr>
                <w:jc w:val="center"/>
              </w:trPr>
              <w:tc>
                <w:tcPr>
                  <w:cnfStyle w:val="001000000000" w:firstRow="0" w:lastRow="0" w:firstColumn="1" w:lastColumn="0" w:oddVBand="0" w:evenVBand="0" w:oddHBand="0" w:evenHBand="0" w:firstRowFirstColumn="0" w:firstRowLastColumn="0" w:lastRowFirstColumn="0" w:lastRowLastColumn="0"/>
                  <w:tcW w:w="2733" w:type="dxa"/>
                </w:tcPr>
                <w:p w14:paraId="360C78CF" w14:textId="0830596B" w:rsidR="008201E9" w:rsidRDefault="005A4601" w:rsidP="008201E9">
                  <w:pPr>
                    <w:pStyle w:val="NoSpacing"/>
                  </w:pPr>
                  <w:r>
                    <w:t>Total Rental Fee</w:t>
                  </w:r>
                </w:p>
              </w:tc>
              <w:tc>
                <w:tcPr>
                  <w:tcW w:w="3260" w:type="dxa"/>
                </w:tcPr>
                <w:p w14:paraId="17836489" w14:textId="2B148112" w:rsidR="008201E9" w:rsidRDefault="005A4601" w:rsidP="008201E9">
                  <w:pPr>
                    <w:pStyle w:val="NoSpacing"/>
                    <w:cnfStyle w:val="000000000000" w:firstRow="0" w:lastRow="0" w:firstColumn="0" w:lastColumn="0" w:oddVBand="0" w:evenVBand="0" w:oddHBand="0" w:evenHBand="0" w:firstRowFirstColumn="0" w:firstRowLastColumn="0" w:lastRowFirstColumn="0" w:lastRowLastColumn="0"/>
                  </w:pPr>
                  <w:r>
                    <w:t>Label</w:t>
                  </w:r>
                </w:p>
              </w:tc>
            </w:tr>
            <w:tr w:rsidR="008201E9" w14:paraId="2B23F66C" w14:textId="77777777" w:rsidTr="005A4601">
              <w:trPr>
                <w:jc w:val="center"/>
              </w:trPr>
              <w:tc>
                <w:tcPr>
                  <w:cnfStyle w:val="001000000000" w:firstRow="0" w:lastRow="0" w:firstColumn="1" w:lastColumn="0" w:oddVBand="0" w:evenVBand="0" w:oddHBand="0" w:evenHBand="0" w:firstRowFirstColumn="0" w:firstRowLastColumn="0" w:lastRowFirstColumn="0" w:lastRowLastColumn="0"/>
                  <w:tcW w:w="2733" w:type="dxa"/>
                </w:tcPr>
                <w:p w14:paraId="621C9D5A" w14:textId="7F0D032A" w:rsidR="008201E9" w:rsidRDefault="005A4601" w:rsidP="008201E9">
                  <w:pPr>
                    <w:pStyle w:val="NoSpacing"/>
                  </w:pPr>
                  <w:r>
                    <w:t>Discount</w:t>
                  </w:r>
                </w:p>
              </w:tc>
              <w:tc>
                <w:tcPr>
                  <w:tcW w:w="3260" w:type="dxa"/>
                </w:tcPr>
                <w:p w14:paraId="7ECD758F" w14:textId="4CA84F14" w:rsidR="008201E9" w:rsidRDefault="005A4601" w:rsidP="008201E9">
                  <w:pPr>
                    <w:pStyle w:val="NoSpacing"/>
                    <w:cnfStyle w:val="000000000000" w:firstRow="0" w:lastRow="0" w:firstColumn="0" w:lastColumn="0" w:oddVBand="0" w:evenVBand="0" w:oddHBand="0" w:evenHBand="0" w:firstRowFirstColumn="0" w:firstRowLastColumn="0" w:lastRowFirstColumn="0" w:lastRowLastColumn="0"/>
                  </w:pPr>
                  <w:r>
                    <w:t>Label</w:t>
                  </w:r>
                </w:p>
              </w:tc>
            </w:tr>
            <w:tr w:rsidR="005A4601" w14:paraId="5FEA4130" w14:textId="77777777" w:rsidTr="005A4601">
              <w:trPr>
                <w:jc w:val="center"/>
              </w:trPr>
              <w:tc>
                <w:tcPr>
                  <w:cnfStyle w:val="001000000000" w:firstRow="0" w:lastRow="0" w:firstColumn="1" w:lastColumn="0" w:oddVBand="0" w:evenVBand="0" w:oddHBand="0" w:evenHBand="0" w:firstRowFirstColumn="0" w:firstRowLastColumn="0" w:lastRowFirstColumn="0" w:lastRowLastColumn="0"/>
                  <w:tcW w:w="2733" w:type="dxa"/>
                </w:tcPr>
                <w:p w14:paraId="76BF5C3D" w14:textId="61AC7517" w:rsidR="005A4601" w:rsidRDefault="005A4601" w:rsidP="008201E9">
                  <w:pPr>
                    <w:pStyle w:val="NoSpacing"/>
                  </w:pPr>
                  <w:r>
                    <w:t xml:space="preserve">Total </w:t>
                  </w:r>
                  <w:proofErr w:type="spellStart"/>
                  <w:r>
                    <w:t>Mis.Charge</w:t>
                  </w:r>
                  <w:proofErr w:type="spellEnd"/>
                </w:p>
              </w:tc>
              <w:tc>
                <w:tcPr>
                  <w:tcW w:w="3260" w:type="dxa"/>
                </w:tcPr>
                <w:p w14:paraId="26427E0B" w14:textId="6FEE8D4D" w:rsidR="005A4601" w:rsidRDefault="005A4601" w:rsidP="008201E9">
                  <w:pPr>
                    <w:pStyle w:val="NoSpacing"/>
                    <w:cnfStyle w:val="000000000000" w:firstRow="0" w:lastRow="0" w:firstColumn="0" w:lastColumn="0" w:oddVBand="0" w:evenVBand="0" w:oddHBand="0" w:evenHBand="0" w:firstRowFirstColumn="0" w:firstRowLastColumn="0" w:lastRowFirstColumn="0" w:lastRowLastColumn="0"/>
                  </w:pPr>
                  <w:r>
                    <w:t>Label</w:t>
                  </w:r>
                </w:p>
              </w:tc>
            </w:tr>
            <w:tr w:rsidR="005A4601" w14:paraId="3BA2FF79" w14:textId="77777777" w:rsidTr="005A4601">
              <w:trPr>
                <w:jc w:val="center"/>
              </w:trPr>
              <w:tc>
                <w:tcPr>
                  <w:cnfStyle w:val="001000000000" w:firstRow="0" w:lastRow="0" w:firstColumn="1" w:lastColumn="0" w:oddVBand="0" w:evenVBand="0" w:oddHBand="0" w:evenHBand="0" w:firstRowFirstColumn="0" w:firstRowLastColumn="0" w:lastRowFirstColumn="0" w:lastRowLastColumn="0"/>
                  <w:tcW w:w="2733" w:type="dxa"/>
                </w:tcPr>
                <w:p w14:paraId="03983BD1" w14:textId="2BA0F9BA" w:rsidR="005A4601" w:rsidRDefault="005A4601" w:rsidP="008201E9">
                  <w:pPr>
                    <w:pStyle w:val="NoSpacing"/>
                  </w:pPr>
                  <w:r>
                    <w:t>Total Tax Charge</w:t>
                  </w:r>
                </w:p>
              </w:tc>
              <w:tc>
                <w:tcPr>
                  <w:tcW w:w="3260" w:type="dxa"/>
                </w:tcPr>
                <w:p w14:paraId="023B651F" w14:textId="2DAFB76A" w:rsidR="005A4601" w:rsidRDefault="005A4601" w:rsidP="008201E9">
                  <w:pPr>
                    <w:pStyle w:val="NoSpacing"/>
                    <w:cnfStyle w:val="000000000000" w:firstRow="0" w:lastRow="0" w:firstColumn="0" w:lastColumn="0" w:oddVBand="0" w:evenVBand="0" w:oddHBand="0" w:evenHBand="0" w:firstRowFirstColumn="0" w:firstRowLastColumn="0" w:lastRowFirstColumn="0" w:lastRowLastColumn="0"/>
                  </w:pPr>
                  <w:r>
                    <w:t>Label</w:t>
                  </w:r>
                </w:p>
              </w:tc>
            </w:tr>
            <w:tr w:rsidR="005A4601" w14:paraId="506C63BA" w14:textId="77777777" w:rsidTr="005A4601">
              <w:trPr>
                <w:jc w:val="center"/>
              </w:trPr>
              <w:tc>
                <w:tcPr>
                  <w:cnfStyle w:val="001000000000" w:firstRow="0" w:lastRow="0" w:firstColumn="1" w:lastColumn="0" w:oddVBand="0" w:evenVBand="0" w:oddHBand="0" w:evenHBand="0" w:firstRowFirstColumn="0" w:firstRowLastColumn="0" w:lastRowFirstColumn="0" w:lastRowLastColumn="0"/>
                  <w:tcW w:w="2733" w:type="dxa"/>
                </w:tcPr>
                <w:p w14:paraId="0A15AC4E" w14:textId="7545D88E" w:rsidR="005A4601" w:rsidRDefault="005A4601" w:rsidP="008201E9">
                  <w:pPr>
                    <w:pStyle w:val="NoSpacing"/>
                  </w:pPr>
                  <w:r>
                    <w:t>Grand Total</w:t>
                  </w:r>
                </w:p>
              </w:tc>
              <w:tc>
                <w:tcPr>
                  <w:tcW w:w="3260" w:type="dxa"/>
                </w:tcPr>
                <w:p w14:paraId="7C7FDDC9" w14:textId="491C1B79" w:rsidR="005A4601" w:rsidRDefault="005A4601" w:rsidP="008201E9">
                  <w:pPr>
                    <w:pStyle w:val="NoSpacing"/>
                    <w:cnfStyle w:val="000000000000" w:firstRow="0" w:lastRow="0" w:firstColumn="0" w:lastColumn="0" w:oddVBand="0" w:evenVBand="0" w:oddHBand="0" w:evenHBand="0" w:firstRowFirstColumn="0" w:firstRowLastColumn="0" w:lastRowFirstColumn="0" w:lastRowLastColumn="0"/>
                  </w:pPr>
                  <w:r>
                    <w:t>Label</w:t>
                  </w:r>
                </w:p>
              </w:tc>
            </w:tr>
            <w:tr w:rsidR="005A4601" w14:paraId="6C08BF2B" w14:textId="77777777" w:rsidTr="005A4601">
              <w:trPr>
                <w:jc w:val="center"/>
              </w:trPr>
              <w:tc>
                <w:tcPr>
                  <w:cnfStyle w:val="001000000000" w:firstRow="0" w:lastRow="0" w:firstColumn="1" w:lastColumn="0" w:oddVBand="0" w:evenVBand="0" w:oddHBand="0" w:evenHBand="0" w:firstRowFirstColumn="0" w:firstRowLastColumn="0" w:lastRowFirstColumn="0" w:lastRowLastColumn="0"/>
                  <w:tcW w:w="2733" w:type="dxa"/>
                </w:tcPr>
                <w:p w14:paraId="2C2630AF" w14:textId="494AB955" w:rsidR="005A4601" w:rsidRDefault="005A4601" w:rsidP="008201E9">
                  <w:pPr>
                    <w:pStyle w:val="NoSpacing"/>
                  </w:pPr>
                  <w:r>
                    <w:t>Advance Paid</w:t>
                  </w:r>
                </w:p>
              </w:tc>
              <w:tc>
                <w:tcPr>
                  <w:tcW w:w="3260" w:type="dxa"/>
                </w:tcPr>
                <w:p w14:paraId="5026654B" w14:textId="5656D31D" w:rsidR="005A4601" w:rsidRDefault="005A4601" w:rsidP="008201E9">
                  <w:pPr>
                    <w:pStyle w:val="NoSpacing"/>
                    <w:cnfStyle w:val="000000000000" w:firstRow="0" w:lastRow="0" w:firstColumn="0" w:lastColumn="0" w:oddVBand="0" w:evenVBand="0" w:oddHBand="0" w:evenHBand="0" w:firstRowFirstColumn="0" w:firstRowLastColumn="0" w:lastRowFirstColumn="0" w:lastRowLastColumn="0"/>
                  </w:pPr>
                  <w:r>
                    <w:t>Label</w:t>
                  </w:r>
                </w:p>
              </w:tc>
            </w:tr>
            <w:tr w:rsidR="005A4601" w14:paraId="62274ABF" w14:textId="77777777" w:rsidTr="005A4601">
              <w:trPr>
                <w:jc w:val="center"/>
              </w:trPr>
              <w:tc>
                <w:tcPr>
                  <w:cnfStyle w:val="001000000000" w:firstRow="0" w:lastRow="0" w:firstColumn="1" w:lastColumn="0" w:oddVBand="0" w:evenVBand="0" w:oddHBand="0" w:evenHBand="0" w:firstRowFirstColumn="0" w:firstRowLastColumn="0" w:lastRowFirstColumn="0" w:lastRowLastColumn="0"/>
                  <w:tcW w:w="2733" w:type="dxa"/>
                </w:tcPr>
                <w:p w14:paraId="13BC1F5B" w14:textId="58AFAF6F" w:rsidR="005A4601" w:rsidRDefault="005A4601" w:rsidP="008201E9">
                  <w:pPr>
                    <w:pStyle w:val="NoSpacing"/>
                  </w:pPr>
                  <w:r>
                    <w:t>Balance Due</w:t>
                  </w:r>
                </w:p>
              </w:tc>
              <w:tc>
                <w:tcPr>
                  <w:tcW w:w="3260" w:type="dxa"/>
                </w:tcPr>
                <w:p w14:paraId="330BAE37" w14:textId="5BEDD76D" w:rsidR="005A4601" w:rsidRDefault="005A4601" w:rsidP="008201E9">
                  <w:pPr>
                    <w:pStyle w:val="NoSpacing"/>
                    <w:cnfStyle w:val="000000000000" w:firstRow="0" w:lastRow="0" w:firstColumn="0" w:lastColumn="0" w:oddVBand="0" w:evenVBand="0" w:oddHBand="0" w:evenHBand="0" w:firstRowFirstColumn="0" w:firstRowLastColumn="0" w:lastRowFirstColumn="0" w:lastRowLastColumn="0"/>
                  </w:pPr>
                  <w:r>
                    <w:t>Label</w:t>
                  </w:r>
                </w:p>
              </w:tc>
            </w:tr>
            <w:tr w:rsidR="005A4601" w14:paraId="5647F376" w14:textId="77777777" w:rsidTr="005A4601">
              <w:trPr>
                <w:jc w:val="center"/>
              </w:trPr>
              <w:tc>
                <w:tcPr>
                  <w:cnfStyle w:val="001000000000" w:firstRow="0" w:lastRow="0" w:firstColumn="1" w:lastColumn="0" w:oddVBand="0" w:evenVBand="0" w:oddHBand="0" w:evenHBand="0" w:firstRowFirstColumn="0" w:firstRowLastColumn="0" w:lastRowFirstColumn="0" w:lastRowLastColumn="0"/>
                  <w:tcW w:w="2733" w:type="dxa"/>
                </w:tcPr>
                <w:p w14:paraId="4C3C1E6A" w14:textId="53FEF882" w:rsidR="005A4601" w:rsidRDefault="005A4601" w:rsidP="008201E9">
                  <w:pPr>
                    <w:pStyle w:val="NoSpacing"/>
                  </w:pPr>
                  <w:r>
                    <w:t xml:space="preserve">Balance Deposit </w:t>
                  </w:r>
                </w:p>
              </w:tc>
              <w:tc>
                <w:tcPr>
                  <w:tcW w:w="3260" w:type="dxa"/>
                </w:tcPr>
                <w:p w14:paraId="3967983B" w14:textId="4E6E4CE9" w:rsidR="005A4601" w:rsidRDefault="005A4601" w:rsidP="008201E9">
                  <w:pPr>
                    <w:pStyle w:val="NoSpacing"/>
                    <w:cnfStyle w:val="000000000000" w:firstRow="0" w:lastRow="0" w:firstColumn="0" w:lastColumn="0" w:oddVBand="0" w:evenVBand="0" w:oddHBand="0" w:evenHBand="0" w:firstRowFirstColumn="0" w:firstRowLastColumn="0" w:lastRowFirstColumn="0" w:lastRowLastColumn="0"/>
                  </w:pPr>
                  <w:r>
                    <w:t>Label</w:t>
                  </w:r>
                </w:p>
              </w:tc>
            </w:tr>
          </w:tbl>
          <w:p w14:paraId="47610F11" w14:textId="32863ED9" w:rsidR="008201E9" w:rsidRDefault="008201E9" w:rsidP="00B54A5E">
            <w:pPr>
              <w:pStyle w:val="NoSpacing"/>
              <w:ind w:left="720"/>
              <w:rPr>
                <w:sz w:val="24"/>
              </w:rPr>
            </w:pPr>
          </w:p>
          <w:tbl>
            <w:tblPr>
              <w:tblStyle w:val="GridTable1Light-Accent5"/>
              <w:tblW w:w="0" w:type="auto"/>
              <w:tblLayout w:type="fixed"/>
              <w:tblLook w:val="04A0" w:firstRow="1" w:lastRow="0" w:firstColumn="1" w:lastColumn="0" w:noHBand="0" w:noVBand="1"/>
            </w:tblPr>
            <w:tblGrid>
              <w:gridCol w:w="2733"/>
              <w:gridCol w:w="2733"/>
              <w:gridCol w:w="2734"/>
              <w:gridCol w:w="2734"/>
            </w:tblGrid>
            <w:tr w:rsidR="008201E9" w:rsidRPr="00524535" w14:paraId="3FE3B216" w14:textId="77777777" w:rsidTr="00774E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Pr>
                <w:p w14:paraId="02A3C090" w14:textId="605D5D1D" w:rsidR="008201E9" w:rsidRPr="00524535" w:rsidRDefault="008201E9" w:rsidP="008201E9">
                  <w:pPr>
                    <w:pStyle w:val="NoSpacing"/>
                    <w:jc w:val="center"/>
                    <w:rPr>
                      <w:b w:val="0"/>
                      <w:bCs w:val="0"/>
                    </w:rPr>
                  </w:pPr>
                  <w:r>
                    <w:rPr>
                      <w:b w:val="0"/>
                      <w:bCs w:val="0"/>
                    </w:rPr>
                    <w:t>label</w:t>
                  </w:r>
                  <w:r w:rsidRPr="00524535">
                    <w:rPr>
                      <w:b w:val="0"/>
                      <w:bCs w:val="0"/>
                    </w:rPr>
                    <w:t xml:space="preserve"> Name</w:t>
                  </w:r>
                </w:p>
              </w:tc>
              <w:tc>
                <w:tcPr>
                  <w:tcW w:w="2733" w:type="dxa"/>
                </w:tcPr>
                <w:p w14:paraId="5F1EF8BA" w14:textId="77777777" w:rsidR="008201E9" w:rsidRPr="00524535" w:rsidRDefault="008201E9" w:rsidP="008201E9">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Type of Field</w:t>
                  </w:r>
                </w:p>
              </w:tc>
              <w:tc>
                <w:tcPr>
                  <w:tcW w:w="2734" w:type="dxa"/>
                </w:tcPr>
                <w:p w14:paraId="4238DC0D" w14:textId="77777777" w:rsidR="008201E9" w:rsidRPr="00524535" w:rsidRDefault="008201E9" w:rsidP="008201E9">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Optional / Mandatory</w:t>
                  </w:r>
                </w:p>
              </w:tc>
              <w:tc>
                <w:tcPr>
                  <w:tcW w:w="2734" w:type="dxa"/>
                </w:tcPr>
                <w:p w14:paraId="1A5EBF75" w14:textId="77777777" w:rsidR="008201E9" w:rsidRPr="00524535" w:rsidRDefault="008201E9" w:rsidP="008201E9">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24535">
                    <w:rPr>
                      <w:b w:val="0"/>
                      <w:bCs w:val="0"/>
                    </w:rPr>
                    <w:t>Special Comment</w:t>
                  </w:r>
                </w:p>
              </w:tc>
            </w:tr>
            <w:tr w:rsidR="00C8016B" w14:paraId="0321B0EF" w14:textId="77777777" w:rsidTr="00774EF4">
              <w:tc>
                <w:tcPr>
                  <w:cnfStyle w:val="001000000000" w:firstRow="0" w:lastRow="0" w:firstColumn="1" w:lastColumn="0" w:oddVBand="0" w:evenVBand="0" w:oddHBand="0" w:evenHBand="0" w:firstRowFirstColumn="0" w:firstRowLastColumn="0" w:lastRowFirstColumn="0" w:lastRowLastColumn="0"/>
                  <w:tcW w:w="2733" w:type="dxa"/>
                </w:tcPr>
                <w:p w14:paraId="70E92D93" w14:textId="2756772A" w:rsidR="00C8016B" w:rsidRDefault="00C8016B" w:rsidP="008201E9">
                  <w:pPr>
                    <w:pStyle w:val="NoSpacing"/>
                  </w:pPr>
                  <w:r>
                    <w:t>Signature</w:t>
                  </w:r>
                </w:p>
              </w:tc>
              <w:tc>
                <w:tcPr>
                  <w:tcW w:w="2733" w:type="dxa"/>
                </w:tcPr>
                <w:p w14:paraId="3C865896" w14:textId="6ACDF6AD" w:rsidR="00C8016B" w:rsidRDefault="00C8016B" w:rsidP="008201E9">
                  <w:pPr>
                    <w:pStyle w:val="NoSpacing"/>
                    <w:cnfStyle w:val="000000000000" w:firstRow="0" w:lastRow="0" w:firstColumn="0" w:lastColumn="0" w:oddVBand="0" w:evenVBand="0" w:oddHBand="0" w:evenHBand="0" w:firstRowFirstColumn="0" w:firstRowLastColumn="0" w:lastRowFirstColumn="0" w:lastRowLastColumn="0"/>
                  </w:pPr>
                  <w:r>
                    <w:t>Signature Pad</w:t>
                  </w:r>
                </w:p>
              </w:tc>
              <w:tc>
                <w:tcPr>
                  <w:tcW w:w="2734" w:type="dxa"/>
                </w:tcPr>
                <w:p w14:paraId="090159D2" w14:textId="1BC33425" w:rsidR="00C8016B" w:rsidRDefault="00C8016B" w:rsidP="008201E9">
                  <w:pPr>
                    <w:pStyle w:val="NoSpacing"/>
                    <w:cnfStyle w:val="000000000000" w:firstRow="0" w:lastRow="0" w:firstColumn="0" w:lastColumn="0" w:oddVBand="0" w:evenVBand="0" w:oddHBand="0" w:evenHBand="0" w:firstRowFirstColumn="0" w:firstRowLastColumn="0" w:lastRowFirstColumn="0" w:lastRowLastColumn="0"/>
                  </w:pPr>
                  <w:r>
                    <w:t>Optional</w:t>
                  </w:r>
                </w:p>
              </w:tc>
              <w:tc>
                <w:tcPr>
                  <w:tcW w:w="2734" w:type="dxa"/>
                </w:tcPr>
                <w:p w14:paraId="13DF9346" w14:textId="7425EF88" w:rsidR="00C8016B" w:rsidRDefault="00C8016B" w:rsidP="008201E9">
                  <w:pPr>
                    <w:pStyle w:val="NoSpacing"/>
                    <w:cnfStyle w:val="000000000000" w:firstRow="0" w:lastRow="0" w:firstColumn="0" w:lastColumn="0" w:oddVBand="0" w:evenVBand="0" w:oddHBand="0" w:evenHBand="0" w:firstRowFirstColumn="0" w:firstRowLastColumn="0" w:lastRowFirstColumn="0" w:lastRowLastColumn="0"/>
                  </w:pPr>
                  <w:r>
                    <w:t xml:space="preserve">If the Agreement Status is Open. The user should be able to use this and sign the agreement. The user shall sign only once. Once he </w:t>
                  </w:r>
                  <w:r w:rsidR="004D249A">
                    <w:t>signs,</w:t>
                  </w:r>
                  <w:r>
                    <w:t xml:space="preserve"> he or she will not be able to edit the signature. </w:t>
                  </w:r>
                  <w:r w:rsidR="004D249A">
                    <w:t>But while signing for the first time if he wanted to change the signature, he can click the clear button to clear that signature and sign it again. Once he saved the signature the user can’t clear it.</w:t>
                  </w:r>
                </w:p>
              </w:tc>
            </w:tr>
            <w:tr w:rsidR="008201E9" w14:paraId="134D1CAC" w14:textId="77777777" w:rsidTr="00774EF4">
              <w:tc>
                <w:tcPr>
                  <w:cnfStyle w:val="001000000000" w:firstRow="0" w:lastRow="0" w:firstColumn="1" w:lastColumn="0" w:oddVBand="0" w:evenVBand="0" w:oddHBand="0" w:evenHBand="0" w:firstRowFirstColumn="0" w:firstRowLastColumn="0" w:lastRowFirstColumn="0" w:lastRowLastColumn="0"/>
                  <w:tcW w:w="2733" w:type="dxa"/>
                </w:tcPr>
                <w:p w14:paraId="1D33D3E1" w14:textId="5CBCA177" w:rsidR="008201E9" w:rsidRDefault="008201E9" w:rsidP="008201E9">
                  <w:pPr>
                    <w:pStyle w:val="NoSpacing"/>
                  </w:pPr>
                  <w:r>
                    <w:t>Damage checklist</w:t>
                  </w:r>
                </w:p>
              </w:tc>
              <w:tc>
                <w:tcPr>
                  <w:tcW w:w="2733" w:type="dxa"/>
                </w:tcPr>
                <w:p w14:paraId="68542911" w14:textId="77777777" w:rsidR="008201E9" w:rsidRDefault="008201E9" w:rsidP="008201E9">
                  <w:pPr>
                    <w:pStyle w:val="NoSpacing"/>
                    <w:cnfStyle w:val="000000000000" w:firstRow="0" w:lastRow="0" w:firstColumn="0" w:lastColumn="0" w:oddVBand="0" w:evenVBand="0" w:oddHBand="0" w:evenHBand="0" w:firstRowFirstColumn="0" w:firstRowLastColumn="0" w:lastRowFirstColumn="0" w:lastRowLastColumn="0"/>
                  </w:pPr>
                  <w:r>
                    <w:t>button</w:t>
                  </w:r>
                </w:p>
              </w:tc>
              <w:tc>
                <w:tcPr>
                  <w:tcW w:w="2734" w:type="dxa"/>
                </w:tcPr>
                <w:p w14:paraId="7FB85234" w14:textId="2F9DD5DC" w:rsidR="008201E9" w:rsidRDefault="008201E9" w:rsidP="008201E9">
                  <w:pPr>
                    <w:pStyle w:val="NoSpacing"/>
                    <w:cnfStyle w:val="000000000000" w:firstRow="0" w:lastRow="0" w:firstColumn="0" w:lastColumn="0" w:oddVBand="0" w:evenVBand="0" w:oddHBand="0" w:evenHBand="0" w:firstRowFirstColumn="0" w:firstRowLastColumn="0" w:lastRowFirstColumn="0" w:lastRowLastColumn="0"/>
                  </w:pPr>
                  <w:r>
                    <w:t>Optional</w:t>
                  </w:r>
                </w:p>
              </w:tc>
              <w:tc>
                <w:tcPr>
                  <w:tcW w:w="2734" w:type="dxa"/>
                </w:tcPr>
                <w:p w14:paraId="5D369DB5" w14:textId="0C6FAA50" w:rsidR="008201E9" w:rsidRDefault="008201E9" w:rsidP="008201E9">
                  <w:pPr>
                    <w:pStyle w:val="NoSpacing"/>
                    <w:cnfStyle w:val="000000000000" w:firstRow="0" w:lastRow="0" w:firstColumn="0" w:lastColumn="0" w:oddVBand="0" w:evenVBand="0" w:oddHBand="0" w:evenHBand="0" w:firstRowFirstColumn="0" w:firstRowLastColumn="0" w:lastRowFirstColumn="0" w:lastRowLastColumn="0"/>
                  </w:pPr>
                  <w:r>
                    <w:t>The user would be redirected to damage checklist screen</w:t>
                  </w:r>
                </w:p>
              </w:tc>
            </w:tr>
            <w:tr w:rsidR="008201E9" w14:paraId="0FE1EF2B" w14:textId="77777777" w:rsidTr="00774EF4">
              <w:tc>
                <w:tcPr>
                  <w:cnfStyle w:val="001000000000" w:firstRow="0" w:lastRow="0" w:firstColumn="1" w:lastColumn="0" w:oddVBand="0" w:evenVBand="0" w:oddHBand="0" w:evenHBand="0" w:firstRowFirstColumn="0" w:firstRowLastColumn="0" w:lastRowFirstColumn="0" w:lastRowLastColumn="0"/>
                  <w:tcW w:w="2733" w:type="dxa"/>
                </w:tcPr>
                <w:p w14:paraId="1051A5E3" w14:textId="1E417B4D" w:rsidR="008201E9" w:rsidRDefault="008201E9" w:rsidP="008201E9">
                  <w:pPr>
                    <w:pStyle w:val="NoSpacing"/>
                  </w:pPr>
                  <w:r>
                    <w:t>Print</w:t>
                  </w:r>
                </w:p>
              </w:tc>
              <w:tc>
                <w:tcPr>
                  <w:tcW w:w="2733" w:type="dxa"/>
                </w:tcPr>
                <w:p w14:paraId="2755C02C" w14:textId="77777777" w:rsidR="008201E9" w:rsidRDefault="008201E9" w:rsidP="008201E9">
                  <w:pPr>
                    <w:pStyle w:val="NoSpacing"/>
                    <w:cnfStyle w:val="000000000000" w:firstRow="0" w:lastRow="0" w:firstColumn="0" w:lastColumn="0" w:oddVBand="0" w:evenVBand="0" w:oddHBand="0" w:evenHBand="0" w:firstRowFirstColumn="0" w:firstRowLastColumn="0" w:lastRowFirstColumn="0" w:lastRowLastColumn="0"/>
                  </w:pPr>
                  <w:r>
                    <w:t>button</w:t>
                  </w:r>
                </w:p>
              </w:tc>
              <w:tc>
                <w:tcPr>
                  <w:tcW w:w="2734" w:type="dxa"/>
                </w:tcPr>
                <w:p w14:paraId="1FBA0F22" w14:textId="4A6601A2" w:rsidR="008201E9" w:rsidRDefault="008201E9" w:rsidP="008201E9">
                  <w:pPr>
                    <w:pStyle w:val="NoSpacing"/>
                    <w:cnfStyle w:val="000000000000" w:firstRow="0" w:lastRow="0" w:firstColumn="0" w:lastColumn="0" w:oddVBand="0" w:evenVBand="0" w:oddHBand="0" w:evenHBand="0" w:firstRowFirstColumn="0" w:firstRowLastColumn="0" w:lastRowFirstColumn="0" w:lastRowLastColumn="0"/>
                  </w:pPr>
                  <w:r>
                    <w:t>Optional</w:t>
                  </w:r>
                </w:p>
              </w:tc>
              <w:tc>
                <w:tcPr>
                  <w:tcW w:w="2734" w:type="dxa"/>
                </w:tcPr>
                <w:p w14:paraId="3FE35934" w14:textId="31B19647" w:rsidR="008201E9" w:rsidRDefault="008201E9" w:rsidP="008201E9">
                  <w:pPr>
                    <w:pStyle w:val="NoSpacing"/>
                    <w:cnfStyle w:val="000000000000" w:firstRow="0" w:lastRow="0" w:firstColumn="0" w:lastColumn="0" w:oddVBand="0" w:evenVBand="0" w:oddHBand="0" w:evenHBand="0" w:firstRowFirstColumn="0" w:firstRowLastColumn="0" w:lastRowFirstColumn="0" w:lastRowLastColumn="0"/>
                  </w:pPr>
                  <w:r>
                    <w:t>The user should be redirected to the webpage where the agreement would be printed.</w:t>
                  </w:r>
                </w:p>
              </w:tc>
            </w:tr>
          </w:tbl>
          <w:p w14:paraId="04DEDF9D" w14:textId="6E633D26" w:rsidR="008201E9" w:rsidRDefault="008201E9" w:rsidP="008201E9">
            <w:pPr>
              <w:pStyle w:val="NoSpacing"/>
              <w:rPr>
                <w:sz w:val="24"/>
              </w:rPr>
            </w:pPr>
          </w:p>
          <w:p w14:paraId="702DC7AC" w14:textId="27520ED7" w:rsidR="004D249A" w:rsidRDefault="004D249A" w:rsidP="008201E9">
            <w:pPr>
              <w:pStyle w:val="NoSpacing"/>
              <w:rPr>
                <w:sz w:val="24"/>
              </w:rPr>
            </w:pPr>
          </w:p>
          <w:p w14:paraId="1210239A" w14:textId="77777777" w:rsidR="004D249A" w:rsidRDefault="004D249A" w:rsidP="008201E9">
            <w:pPr>
              <w:pStyle w:val="NoSpacing"/>
              <w:rPr>
                <w:sz w:val="24"/>
              </w:rPr>
            </w:pPr>
          </w:p>
          <w:p w14:paraId="62B95F9D" w14:textId="6D5ED804" w:rsidR="003C3946" w:rsidRPr="00C8016B" w:rsidRDefault="003C3946" w:rsidP="005A4601">
            <w:pPr>
              <w:pStyle w:val="NoSpacing"/>
              <w:rPr>
                <w:b/>
                <w:bCs/>
                <w:sz w:val="24"/>
              </w:rPr>
            </w:pPr>
            <w:r w:rsidRPr="00C8016B">
              <w:rPr>
                <w:b/>
                <w:bCs/>
                <w:sz w:val="24"/>
              </w:rPr>
              <w:t>“Damage checklist” button</w:t>
            </w:r>
          </w:p>
          <w:p w14:paraId="7AE50137" w14:textId="77777777" w:rsidR="00B54A5E" w:rsidRDefault="00B54A5E" w:rsidP="00B54A5E">
            <w:pPr>
              <w:pStyle w:val="NoSpacing"/>
              <w:ind w:left="720"/>
              <w:rPr>
                <w:sz w:val="24"/>
              </w:rPr>
            </w:pPr>
          </w:p>
          <w:p w14:paraId="3E6C8AC6" w14:textId="2D1A14C6" w:rsidR="00B54A5E" w:rsidRDefault="00B54A5E" w:rsidP="00B54A5E">
            <w:pPr>
              <w:pStyle w:val="NoSpacing"/>
              <w:rPr>
                <w:sz w:val="24"/>
              </w:rPr>
            </w:pPr>
            <w:r>
              <w:rPr>
                <w:sz w:val="24"/>
              </w:rPr>
              <w:t xml:space="preserve">When the user clicks on “Damage check list”, the user should be redirected to another screen where all the damages of the vehicle </w:t>
            </w:r>
            <w:r w:rsidR="003C3946">
              <w:rPr>
                <w:sz w:val="24"/>
              </w:rPr>
              <w:t xml:space="preserve">can be tracked. </w:t>
            </w:r>
          </w:p>
          <w:p w14:paraId="5C9BA966" w14:textId="5ABE941B" w:rsidR="005A4601" w:rsidRDefault="005A4601" w:rsidP="00B54A5E">
            <w:pPr>
              <w:pStyle w:val="NoSpacing"/>
              <w:rPr>
                <w:sz w:val="24"/>
              </w:rPr>
            </w:pPr>
          </w:p>
          <w:p w14:paraId="5C44B8C8" w14:textId="70AED900" w:rsidR="005A4601" w:rsidRPr="000330F7" w:rsidRDefault="00C8016B" w:rsidP="00B54A5E">
            <w:pPr>
              <w:pStyle w:val="NoSpacing"/>
              <w:rPr>
                <w:color w:val="0070C0"/>
                <w:sz w:val="24"/>
              </w:rPr>
            </w:pPr>
            <w:r w:rsidRPr="000330F7">
              <w:rPr>
                <w:b/>
                <w:bCs/>
                <w:color w:val="0070C0"/>
                <w:sz w:val="24"/>
              </w:rPr>
              <w:t>Condition 1 -</w:t>
            </w:r>
            <w:r w:rsidRPr="000330F7">
              <w:rPr>
                <w:color w:val="0070C0"/>
                <w:sz w:val="24"/>
              </w:rPr>
              <w:t xml:space="preserve"> </w:t>
            </w:r>
            <w:r w:rsidR="005A4601" w:rsidRPr="000330F7">
              <w:rPr>
                <w:color w:val="0070C0"/>
                <w:sz w:val="24"/>
              </w:rPr>
              <w:t xml:space="preserve">If the Agreement Status is Open; It should display only the </w:t>
            </w:r>
            <w:proofErr w:type="spellStart"/>
            <w:r w:rsidR="005A4601" w:rsidRPr="000330F7">
              <w:rPr>
                <w:color w:val="0070C0"/>
                <w:sz w:val="24"/>
              </w:rPr>
              <w:t>CheckOUT</w:t>
            </w:r>
            <w:proofErr w:type="spellEnd"/>
            <w:r w:rsidR="005A4601" w:rsidRPr="000330F7">
              <w:rPr>
                <w:color w:val="0070C0"/>
                <w:sz w:val="24"/>
              </w:rPr>
              <w:t xml:space="preserve"> Damage Diagram and </w:t>
            </w:r>
            <w:r w:rsidR="008C4A9E" w:rsidRPr="000330F7">
              <w:rPr>
                <w:color w:val="0070C0"/>
                <w:sz w:val="24"/>
              </w:rPr>
              <w:t>Checklist</w:t>
            </w:r>
            <w:r w:rsidR="005A4601" w:rsidRPr="000330F7">
              <w:rPr>
                <w:color w:val="0070C0"/>
                <w:sz w:val="24"/>
              </w:rPr>
              <w:t xml:space="preserve">. The user should not be able to edit any information here. </w:t>
            </w:r>
            <w:r w:rsidR="000330F7">
              <w:rPr>
                <w:color w:val="0070C0"/>
                <w:sz w:val="24"/>
              </w:rPr>
              <w:t xml:space="preserve">It should have an option for customer to upload vehicle images by clicking on </w:t>
            </w:r>
            <w:r w:rsidR="000330F7" w:rsidRPr="000330F7">
              <w:rPr>
                <w:b/>
                <w:bCs/>
                <w:color w:val="0070C0"/>
                <w:sz w:val="24"/>
              </w:rPr>
              <w:t>Vehicle Images</w:t>
            </w:r>
            <w:r w:rsidR="000330F7">
              <w:rPr>
                <w:color w:val="0070C0"/>
                <w:sz w:val="24"/>
              </w:rPr>
              <w:t xml:space="preserve"> button. Once the customer </w:t>
            </w:r>
            <w:r w:rsidR="008C4A9E">
              <w:rPr>
                <w:color w:val="0070C0"/>
                <w:sz w:val="24"/>
              </w:rPr>
              <w:t>captures</w:t>
            </w:r>
            <w:r w:rsidR="000330F7">
              <w:rPr>
                <w:color w:val="0070C0"/>
                <w:sz w:val="24"/>
              </w:rPr>
              <w:t xml:space="preserve"> the image in this app it should be saved in Navotar agreement under damage and there should be a description saying that “</w:t>
            </w:r>
            <w:r w:rsidR="000330F7" w:rsidRPr="000330F7">
              <w:rPr>
                <w:b/>
                <w:bCs/>
                <w:color w:val="0070C0"/>
                <w:sz w:val="24"/>
              </w:rPr>
              <w:t>Saved from Customer</w:t>
            </w:r>
            <w:r w:rsidR="000330F7">
              <w:rPr>
                <w:color w:val="0070C0"/>
                <w:sz w:val="24"/>
              </w:rPr>
              <w:t>”</w:t>
            </w:r>
          </w:p>
          <w:p w14:paraId="7599AA2B" w14:textId="77777777" w:rsidR="003C3946" w:rsidRDefault="003C3946" w:rsidP="00B54A5E">
            <w:pPr>
              <w:pStyle w:val="NoSpacing"/>
              <w:rPr>
                <w:sz w:val="24"/>
              </w:rPr>
            </w:pPr>
          </w:p>
          <w:p w14:paraId="70846A55" w14:textId="02EE5D5C" w:rsidR="003C3946" w:rsidRDefault="000330F7" w:rsidP="003C3946">
            <w:pPr>
              <w:pStyle w:val="NoSpacing"/>
              <w:jc w:val="center"/>
              <w:rPr>
                <w:sz w:val="24"/>
              </w:rPr>
            </w:pPr>
            <w:r>
              <w:rPr>
                <w:noProof/>
              </w:rPr>
              <w:drawing>
                <wp:inline distT="0" distB="0" distL="0" distR="0" wp14:anchorId="2E4C54FC" wp14:editId="5589CDF4">
                  <wp:extent cx="2552700" cy="5099343"/>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59084" cy="5112097"/>
                          </a:xfrm>
                          <a:prstGeom prst="rect">
                            <a:avLst/>
                          </a:prstGeom>
                          <a:noFill/>
                          <a:ln>
                            <a:noFill/>
                          </a:ln>
                        </pic:spPr>
                      </pic:pic>
                    </a:graphicData>
                  </a:graphic>
                </wp:inline>
              </w:drawing>
            </w:r>
          </w:p>
          <w:p w14:paraId="13E0344F" w14:textId="371E1001" w:rsidR="003C3946" w:rsidRDefault="003C3946" w:rsidP="00C8016B">
            <w:pPr>
              <w:pStyle w:val="NoSpacing"/>
              <w:rPr>
                <w:sz w:val="24"/>
              </w:rPr>
            </w:pPr>
          </w:p>
          <w:p w14:paraId="1758CD5C" w14:textId="53A7FAAC" w:rsidR="00C8016B" w:rsidRPr="00864A91" w:rsidRDefault="00C8016B" w:rsidP="00C8016B">
            <w:pPr>
              <w:pStyle w:val="NoSpacing"/>
              <w:rPr>
                <w:color w:val="0070C0"/>
                <w:sz w:val="24"/>
              </w:rPr>
            </w:pPr>
            <w:r w:rsidRPr="00864A91">
              <w:rPr>
                <w:b/>
                <w:bCs/>
                <w:color w:val="0070C0"/>
                <w:sz w:val="24"/>
              </w:rPr>
              <w:t xml:space="preserve">Condition 2 – </w:t>
            </w:r>
            <w:r w:rsidRPr="00864A91">
              <w:rPr>
                <w:color w:val="0070C0"/>
                <w:sz w:val="24"/>
              </w:rPr>
              <w:t xml:space="preserve">If the Agreement Status is Pending Payment, Pending Deposit and Closed; It should display both the </w:t>
            </w:r>
            <w:proofErr w:type="spellStart"/>
            <w:r w:rsidRPr="00864A91">
              <w:rPr>
                <w:color w:val="0070C0"/>
                <w:sz w:val="24"/>
              </w:rPr>
              <w:t>CheckOUT</w:t>
            </w:r>
            <w:proofErr w:type="spellEnd"/>
            <w:r w:rsidRPr="00864A91">
              <w:rPr>
                <w:color w:val="0070C0"/>
                <w:sz w:val="24"/>
              </w:rPr>
              <w:t xml:space="preserve"> &amp; </w:t>
            </w:r>
            <w:proofErr w:type="spellStart"/>
            <w:r w:rsidRPr="00864A91">
              <w:rPr>
                <w:color w:val="0070C0"/>
                <w:sz w:val="24"/>
              </w:rPr>
              <w:t>CheckIN</w:t>
            </w:r>
            <w:proofErr w:type="spellEnd"/>
            <w:r w:rsidRPr="00864A91">
              <w:rPr>
                <w:color w:val="0070C0"/>
                <w:sz w:val="24"/>
              </w:rPr>
              <w:t xml:space="preserve"> Damage Diagram and </w:t>
            </w:r>
            <w:proofErr w:type="spellStart"/>
            <w:r w:rsidRPr="00864A91">
              <w:rPr>
                <w:color w:val="0070C0"/>
                <w:sz w:val="24"/>
              </w:rPr>
              <w:t>CheckList</w:t>
            </w:r>
            <w:proofErr w:type="spellEnd"/>
            <w:r w:rsidRPr="00864A91">
              <w:rPr>
                <w:color w:val="0070C0"/>
                <w:sz w:val="24"/>
              </w:rPr>
              <w:t>. The user should not be able to edit any information here.</w:t>
            </w:r>
            <w:r w:rsidR="00864A91">
              <w:rPr>
                <w:color w:val="0070C0"/>
                <w:sz w:val="24"/>
              </w:rPr>
              <w:t xml:space="preserve"> </w:t>
            </w:r>
            <w:r w:rsidR="00864A91">
              <w:rPr>
                <w:color w:val="0070C0"/>
                <w:sz w:val="24"/>
              </w:rPr>
              <w:br/>
            </w:r>
            <w:r w:rsidR="00864A91">
              <w:rPr>
                <w:color w:val="0070C0"/>
                <w:sz w:val="24"/>
              </w:rPr>
              <w:br/>
            </w:r>
            <w:r w:rsidR="00864A91">
              <w:rPr>
                <w:color w:val="0070C0"/>
                <w:sz w:val="24"/>
              </w:rPr>
              <w:lastRenderedPageBreak/>
              <w:t xml:space="preserve">In checkout screen the customer would only be able to see the images he uploaded previously and in </w:t>
            </w:r>
            <w:proofErr w:type="spellStart"/>
            <w:r w:rsidR="00864A91">
              <w:rPr>
                <w:color w:val="0070C0"/>
                <w:sz w:val="24"/>
              </w:rPr>
              <w:t>checkin</w:t>
            </w:r>
            <w:proofErr w:type="spellEnd"/>
            <w:r w:rsidR="00864A91">
              <w:rPr>
                <w:color w:val="0070C0"/>
                <w:sz w:val="24"/>
              </w:rPr>
              <w:t xml:space="preserve"> screen the customer should be able to upload new images. The images which are uploaded here should be updated in Navotar agreement accordingly.</w:t>
            </w:r>
          </w:p>
          <w:p w14:paraId="530E73E5" w14:textId="27A412C2" w:rsidR="00C8016B" w:rsidRDefault="00864A91" w:rsidP="00C8016B">
            <w:pPr>
              <w:pStyle w:val="NoSpacing"/>
              <w:rPr>
                <w:sz w:val="24"/>
              </w:rPr>
            </w:pPr>
            <w:r>
              <w:rPr>
                <w:noProof/>
                <w:sz w:val="24"/>
              </w:rPr>
              <w:drawing>
                <wp:anchor distT="0" distB="0" distL="114300" distR="114300" simplePos="0" relativeHeight="251660800" behindDoc="0" locked="0" layoutInCell="1" allowOverlap="1" wp14:anchorId="0507E65B" wp14:editId="7D88BA2D">
                  <wp:simplePos x="0" y="0"/>
                  <wp:positionH relativeFrom="column">
                    <wp:posOffset>3884295</wp:posOffset>
                  </wp:positionH>
                  <wp:positionV relativeFrom="paragraph">
                    <wp:posOffset>182880</wp:posOffset>
                  </wp:positionV>
                  <wp:extent cx="1905000" cy="3806190"/>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5000" cy="3806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F6A51E" w14:textId="3BBA8FC4" w:rsidR="00864A91" w:rsidRDefault="00864A91" w:rsidP="00864A91">
            <w:pPr>
              <w:pStyle w:val="NoSpacing"/>
              <w:jc w:val="center"/>
              <w:rPr>
                <w:sz w:val="24"/>
              </w:rPr>
            </w:pPr>
            <w:r>
              <w:rPr>
                <w:noProof/>
              </w:rPr>
              <w:drawing>
                <wp:inline distT="0" distB="0" distL="0" distR="0" wp14:anchorId="6974184B" wp14:editId="41F10516">
                  <wp:extent cx="1923415" cy="3843655"/>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23415" cy="3843655"/>
                          </a:xfrm>
                          <a:prstGeom prst="rect">
                            <a:avLst/>
                          </a:prstGeom>
                          <a:noFill/>
                          <a:ln>
                            <a:noFill/>
                          </a:ln>
                        </pic:spPr>
                      </pic:pic>
                    </a:graphicData>
                  </a:graphic>
                </wp:inline>
              </w:drawing>
            </w:r>
          </w:p>
          <w:p w14:paraId="4A18DF30" w14:textId="0811F61B" w:rsidR="00864A91" w:rsidRDefault="00864A91" w:rsidP="00C8016B">
            <w:pPr>
              <w:pStyle w:val="NoSpacing"/>
              <w:rPr>
                <w:sz w:val="24"/>
              </w:rPr>
            </w:pPr>
          </w:p>
          <w:p w14:paraId="570041E5" w14:textId="33DEC0E1" w:rsidR="00864A91" w:rsidRDefault="00864A91" w:rsidP="00C8016B">
            <w:pPr>
              <w:pStyle w:val="NoSpacing"/>
              <w:rPr>
                <w:sz w:val="24"/>
              </w:rPr>
            </w:pPr>
          </w:p>
          <w:p w14:paraId="2DD9E027" w14:textId="5004682B" w:rsidR="00C8016B" w:rsidRDefault="00C8016B" w:rsidP="00951849">
            <w:pPr>
              <w:pStyle w:val="NoSpacing"/>
              <w:jc w:val="center"/>
              <w:rPr>
                <w:sz w:val="24"/>
              </w:rPr>
            </w:pPr>
          </w:p>
          <w:p w14:paraId="55B273E3" w14:textId="1276EB6E" w:rsidR="003C3946" w:rsidRDefault="003C3946" w:rsidP="003C3946">
            <w:pPr>
              <w:pStyle w:val="NoSpacing"/>
              <w:rPr>
                <w:sz w:val="24"/>
              </w:rPr>
            </w:pPr>
          </w:p>
          <w:p w14:paraId="3A14BB69" w14:textId="68859679" w:rsidR="003C3946" w:rsidRPr="00C8016B" w:rsidRDefault="003C3946" w:rsidP="00C8016B">
            <w:pPr>
              <w:pStyle w:val="NoSpacing"/>
              <w:rPr>
                <w:b/>
                <w:bCs/>
                <w:sz w:val="24"/>
              </w:rPr>
            </w:pPr>
            <w:r w:rsidRPr="00C8016B">
              <w:rPr>
                <w:b/>
                <w:bCs/>
                <w:sz w:val="24"/>
              </w:rPr>
              <w:t>“Print” button</w:t>
            </w:r>
          </w:p>
          <w:p w14:paraId="2F0956D4" w14:textId="77777777" w:rsidR="003C3946" w:rsidRDefault="003C3946" w:rsidP="003C3946">
            <w:pPr>
              <w:pStyle w:val="NoSpacing"/>
              <w:ind w:left="1080"/>
              <w:rPr>
                <w:sz w:val="24"/>
              </w:rPr>
            </w:pPr>
          </w:p>
          <w:p w14:paraId="1454BE49" w14:textId="4A652299" w:rsidR="003C3946" w:rsidRDefault="00CC4CA0" w:rsidP="00951849">
            <w:pPr>
              <w:pStyle w:val="NoSpacing"/>
              <w:rPr>
                <w:sz w:val="24"/>
              </w:rPr>
            </w:pPr>
            <w:r>
              <w:rPr>
                <w:sz w:val="24"/>
              </w:rPr>
              <w:t xml:space="preserve">When the user </w:t>
            </w:r>
            <w:proofErr w:type="gramStart"/>
            <w:r>
              <w:rPr>
                <w:sz w:val="24"/>
              </w:rPr>
              <w:t>click</w:t>
            </w:r>
            <w:proofErr w:type="gramEnd"/>
            <w:r>
              <w:rPr>
                <w:sz w:val="24"/>
              </w:rPr>
              <w:t xml:space="preserve"> on “Print”</w:t>
            </w:r>
            <w:r w:rsidR="003C3946">
              <w:rPr>
                <w:sz w:val="24"/>
              </w:rPr>
              <w:t xml:space="preserve">, the mobile app should redirect and print the agreement on a web screen. </w:t>
            </w:r>
          </w:p>
          <w:p w14:paraId="55EA2C29" w14:textId="77777777" w:rsidR="003C3946" w:rsidRDefault="003C3946" w:rsidP="003C3946">
            <w:pPr>
              <w:pStyle w:val="NoSpacing"/>
              <w:ind w:left="1080"/>
              <w:rPr>
                <w:sz w:val="24"/>
              </w:rPr>
            </w:pPr>
          </w:p>
          <w:p w14:paraId="6E970E65" w14:textId="488310F4" w:rsidR="003C3946" w:rsidRDefault="003C3946" w:rsidP="00951849">
            <w:pPr>
              <w:pStyle w:val="NoSpacing"/>
              <w:rPr>
                <w:sz w:val="24"/>
              </w:rPr>
            </w:pPr>
            <w:r>
              <w:rPr>
                <w:sz w:val="24"/>
              </w:rPr>
              <w:t>The user should be able to print the agreement only. There should be no other additional features in the web page.</w:t>
            </w:r>
          </w:p>
          <w:p w14:paraId="672E487D" w14:textId="77777777" w:rsidR="00C8016B" w:rsidRDefault="00C8016B" w:rsidP="003C3946">
            <w:pPr>
              <w:pStyle w:val="NoSpacing"/>
              <w:ind w:left="1080"/>
              <w:rPr>
                <w:sz w:val="24"/>
              </w:rPr>
            </w:pPr>
          </w:p>
          <w:p w14:paraId="26BF2716" w14:textId="01FD0B7C" w:rsidR="00C165EE" w:rsidRDefault="00C165EE" w:rsidP="005A4601">
            <w:pPr>
              <w:pStyle w:val="NoSpacing"/>
              <w:rPr>
                <w:b/>
                <w:sz w:val="24"/>
              </w:rPr>
            </w:pPr>
          </w:p>
          <w:p w14:paraId="63AE3AEF" w14:textId="2E17C715" w:rsidR="00951849" w:rsidRDefault="00951849" w:rsidP="005A4601">
            <w:pPr>
              <w:pStyle w:val="NoSpacing"/>
              <w:rPr>
                <w:b/>
                <w:sz w:val="24"/>
              </w:rPr>
            </w:pPr>
          </w:p>
          <w:p w14:paraId="613D3C74" w14:textId="05452774" w:rsidR="00951849" w:rsidRDefault="00951849" w:rsidP="005A4601">
            <w:pPr>
              <w:pStyle w:val="NoSpacing"/>
              <w:rPr>
                <w:b/>
                <w:sz w:val="24"/>
              </w:rPr>
            </w:pPr>
          </w:p>
          <w:p w14:paraId="4907438A" w14:textId="36B6DA07" w:rsidR="00951849" w:rsidRDefault="00951849" w:rsidP="005A4601">
            <w:pPr>
              <w:pStyle w:val="NoSpacing"/>
              <w:rPr>
                <w:b/>
                <w:sz w:val="24"/>
              </w:rPr>
            </w:pPr>
          </w:p>
          <w:p w14:paraId="1FD710AB" w14:textId="18A72699" w:rsidR="00951849" w:rsidRDefault="00951849" w:rsidP="005A4601">
            <w:pPr>
              <w:pStyle w:val="NoSpacing"/>
              <w:rPr>
                <w:b/>
                <w:sz w:val="24"/>
              </w:rPr>
            </w:pPr>
          </w:p>
          <w:p w14:paraId="612958C4" w14:textId="0A3F4ABF" w:rsidR="00951849" w:rsidRDefault="00951849" w:rsidP="005A4601">
            <w:pPr>
              <w:pStyle w:val="NoSpacing"/>
              <w:rPr>
                <w:b/>
                <w:sz w:val="24"/>
              </w:rPr>
            </w:pPr>
          </w:p>
          <w:p w14:paraId="3923384F" w14:textId="17340E03" w:rsidR="00951849" w:rsidRDefault="00951849" w:rsidP="005A4601">
            <w:pPr>
              <w:pStyle w:val="NoSpacing"/>
              <w:rPr>
                <w:b/>
                <w:sz w:val="24"/>
              </w:rPr>
            </w:pPr>
          </w:p>
          <w:p w14:paraId="0C76BB52" w14:textId="5A34898C" w:rsidR="003C3946" w:rsidRDefault="003C3946" w:rsidP="003C3946">
            <w:pPr>
              <w:pStyle w:val="NoSpacing"/>
              <w:rPr>
                <w:b/>
                <w:sz w:val="24"/>
              </w:rPr>
            </w:pPr>
            <w:r>
              <w:rPr>
                <w:b/>
                <w:sz w:val="24"/>
              </w:rPr>
              <w:lastRenderedPageBreak/>
              <w:t>Requirement 0</w:t>
            </w:r>
            <w:r w:rsidR="00AC6B9C">
              <w:rPr>
                <w:b/>
                <w:sz w:val="24"/>
              </w:rPr>
              <w:t>8</w:t>
            </w:r>
            <w:r w:rsidRPr="0082049A">
              <w:rPr>
                <w:b/>
                <w:sz w:val="24"/>
              </w:rPr>
              <w:t xml:space="preserve">: </w:t>
            </w:r>
            <w:r>
              <w:rPr>
                <w:b/>
                <w:sz w:val="24"/>
              </w:rPr>
              <w:t>My Profile</w:t>
            </w:r>
          </w:p>
          <w:p w14:paraId="1457EEF4" w14:textId="77777777" w:rsidR="003C3946" w:rsidRDefault="003C3946" w:rsidP="003C3946">
            <w:pPr>
              <w:pStyle w:val="NoSpacing"/>
              <w:rPr>
                <w:sz w:val="24"/>
              </w:rPr>
            </w:pPr>
          </w:p>
          <w:p w14:paraId="258597A6" w14:textId="284BCA62" w:rsidR="003C3946" w:rsidRDefault="003C3946" w:rsidP="003C3946">
            <w:pPr>
              <w:pStyle w:val="NoSpacing"/>
              <w:rPr>
                <w:sz w:val="24"/>
              </w:rPr>
            </w:pPr>
            <w:r>
              <w:rPr>
                <w:sz w:val="24"/>
              </w:rPr>
              <w:t xml:space="preserve">This function is to </w:t>
            </w:r>
            <w:r w:rsidR="00F0424E">
              <w:rPr>
                <w:sz w:val="24"/>
              </w:rPr>
              <w:t>view</w:t>
            </w:r>
            <w:r>
              <w:rPr>
                <w:sz w:val="24"/>
              </w:rPr>
              <w:t xml:space="preserve"> the profile of the particular user. </w:t>
            </w:r>
            <w:r w:rsidR="00443512">
              <w:rPr>
                <w:sz w:val="24"/>
              </w:rPr>
              <w:t xml:space="preserve">All the details of the user will be populated automatically. All the details of the user should </w:t>
            </w:r>
            <w:r w:rsidR="00951849">
              <w:rPr>
                <w:sz w:val="24"/>
              </w:rPr>
              <w:t>collect</w:t>
            </w:r>
            <w:r w:rsidR="00443512">
              <w:rPr>
                <w:sz w:val="24"/>
              </w:rPr>
              <w:t xml:space="preserve"> to the system when user sign up for the mobile app. </w:t>
            </w:r>
          </w:p>
          <w:p w14:paraId="7A670849" w14:textId="77777777" w:rsidR="00443512" w:rsidRDefault="00443512" w:rsidP="003C3946">
            <w:pPr>
              <w:pStyle w:val="NoSpacing"/>
              <w:rPr>
                <w:sz w:val="24"/>
              </w:rPr>
            </w:pPr>
          </w:p>
          <w:p w14:paraId="21F21DDB" w14:textId="74333D74" w:rsidR="00443512" w:rsidRDefault="00443512" w:rsidP="003C3946">
            <w:pPr>
              <w:pStyle w:val="NoSpacing"/>
              <w:rPr>
                <w:sz w:val="24"/>
              </w:rPr>
            </w:pPr>
            <w:r>
              <w:rPr>
                <w:sz w:val="24"/>
              </w:rPr>
              <w:t xml:space="preserve">There should be some fields which can be edited by the user in the profile where are other fields should not </w:t>
            </w:r>
            <w:r w:rsidR="00F0424E">
              <w:rPr>
                <w:sz w:val="24"/>
              </w:rPr>
              <w:t>allow the user to edit.</w:t>
            </w:r>
            <w:r>
              <w:rPr>
                <w:sz w:val="24"/>
              </w:rPr>
              <w:t xml:space="preserve"> </w:t>
            </w:r>
          </w:p>
          <w:p w14:paraId="7FB94017" w14:textId="77777777" w:rsidR="00443512" w:rsidRDefault="00443512" w:rsidP="003C3946">
            <w:pPr>
              <w:pStyle w:val="NoSpacing"/>
              <w:rPr>
                <w:sz w:val="24"/>
              </w:rPr>
            </w:pPr>
          </w:p>
          <w:p w14:paraId="00DCAB98" w14:textId="4FAD2CD1" w:rsidR="00443512" w:rsidRDefault="00443512" w:rsidP="003C3946">
            <w:pPr>
              <w:pStyle w:val="NoSpacing"/>
              <w:rPr>
                <w:sz w:val="24"/>
              </w:rPr>
            </w:pPr>
            <w:r>
              <w:rPr>
                <w:sz w:val="24"/>
              </w:rPr>
              <w:t>The screen of the user profile should same as the following sketch.</w:t>
            </w:r>
          </w:p>
          <w:p w14:paraId="419D3DB8" w14:textId="77777777" w:rsidR="00443512" w:rsidRDefault="00443512" w:rsidP="003C3946">
            <w:pPr>
              <w:pStyle w:val="NoSpacing"/>
              <w:rPr>
                <w:sz w:val="24"/>
              </w:rPr>
            </w:pPr>
          </w:p>
          <w:p w14:paraId="7FEAF67A" w14:textId="537D94BF" w:rsidR="00F46292" w:rsidRDefault="0012748D" w:rsidP="00951849">
            <w:pPr>
              <w:pStyle w:val="NoSpacing"/>
              <w:jc w:val="center"/>
              <w:rPr>
                <w:sz w:val="24"/>
              </w:rPr>
            </w:pPr>
            <w:r w:rsidRPr="0012748D">
              <w:rPr>
                <w:noProof/>
                <w:sz w:val="24"/>
                <w:lang w:val="en-GB" w:eastAsia="en-GB"/>
              </w:rPr>
              <w:drawing>
                <wp:inline distT="0" distB="0" distL="0" distR="0" wp14:anchorId="2FF96E85" wp14:editId="37996BCE">
                  <wp:extent cx="2488892" cy="4972050"/>
                  <wp:effectExtent l="0" t="0" r="6985" b="0"/>
                  <wp:docPr id="22" name="Picture 22" descr="C:\Users\Home\Desktop\Wire Frames\User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me\Desktop\Wire Frames\User Profil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94369" cy="4982990"/>
                          </a:xfrm>
                          <a:prstGeom prst="rect">
                            <a:avLst/>
                          </a:prstGeom>
                          <a:noFill/>
                          <a:ln>
                            <a:noFill/>
                          </a:ln>
                        </pic:spPr>
                      </pic:pic>
                    </a:graphicData>
                  </a:graphic>
                </wp:inline>
              </w:drawing>
            </w:r>
          </w:p>
          <w:p w14:paraId="462E9402" w14:textId="1B5DD06A" w:rsidR="009E53F7" w:rsidRDefault="00763FEE" w:rsidP="009E53F7">
            <w:pPr>
              <w:pStyle w:val="NoSpacing"/>
              <w:rPr>
                <w:sz w:val="24"/>
              </w:rPr>
            </w:pPr>
            <w:r>
              <w:rPr>
                <w:sz w:val="24"/>
              </w:rPr>
              <w:t>In here, there should be three buttons for different purposes. They are,</w:t>
            </w:r>
          </w:p>
          <w:p w14:paraId="700903DB" w14:textId="520591EC" w:rsidR="00763FEE" w:rsidRPr="00763FEE" w:rsidRDefault="00763FEE" w:rsidP="00763FEE">
            <w:pPr>
              <w:pStyle w:val="NoSpacing"/>
              <w:numPr>
                <w:ilvl w:val="0"/>
                <w:numId w:val="25"/>
              </w:numPr>
              <w:rPr>
                <w:b/>
                <w:sz w:val="24"/>
              </w:rPr>
            </w:pPr>
            <w:r>
              <w:rPr>
                <w:sz w:val="24"/>
              </w:rPr>
              <w:t>update profile</w:t>
            </w:r>
          </w:p>
          <w:p w14:paraId="3ABBF668" w14:textId="77777777" w:rsidR="00763FEE" w:rsidRPr="00763FEE" w:rsidRDefault="00763FEE" w:rsidP="00763FEE">
            <w:pPr>
              <w:pStyle w:val="NoSpacing"/>
              <w:numPr>
                <w:ilvl w:val="0"/>
                <w:numId w:val="25"/>
              </w:numPr>
              <w:rPr>
                <w:b/>
                <w:sz w:val="24"/>
              </w:rPr>
            </w:pPr>
            <w:r>
              <w:rPr>
                <w:sz w:val="24"/>
              </w:rPr>
              <w:t>log out</w:t>
            </w:r>
          </w:p>
          <w:p w14:paraId="42E0118A" w14:textId="311B6A34" w:rsidR="0032274C" w:rsidRPr="00951849" w:rsidRDefault="00763FEE" w:rsidP="00951849">
            <w:pPr>
              <w:pStyle w:val="NoSpacing"/>
              <w:numPr>
                <w:ilvl w:val="0"/>
                <w:numId w:val="25"/>
              </w:numPr>
              <w:rPr>
                <w:b/>
                <w:sz w:val="24"/>
              </w:rPr>
            </w:pPr>
            <w:r>
              <w:rPr>
                <w:sz w:val="24"/>
              </w:rPr>
              <w:t>contact us</w:t>
            </w:r>
          </w:p>
          <w:p w14:paraId="12E15A46" w14:textId="77777777" w:rsidR="0032274C" w:rsidRDefault="0032274C" w:rsidP="0032274C">
            <w:pPr>
              <w:pStyle w:val="NoSpacing"/>
              <w:rPr>
                <w:sz w:val="24"/>
              </w:rPr>
            </w:pPr>
          </w:p>
          <w:p w14:paraId="51EF5B62" w14:textId="7157BCE2" w:rsidR="00763FEE" w:rsidRDefault="00763FEE" w:rsidP="00763FEE">
            <w:pPr>
              <w:pStyle w:val="NoSpacing"/>
              <w:numPr>
                <w:ilvl w:val="0"/>
                <w:numId w:val="26"/>
              </w:numPr>
              <w:rPr>
                <w:sz w:val="24"/>
              </w:rPr>
            </w:pPr>
            <w:r>
              <w:rPr>
                <w:sz w:val="24"/>
              </w:rPr>
              <w:t>“</w:t>
            </w:r>
            <w:r w:rsidRPr="00951849">
              <w:rPr>
                <w:b/>
                <w:bCs/>
                <w:sz w:val="24"/>
              </w:rPr>
              <w:t>Update Profile” button</w:t>
            </w:r>
          </w:p>
          <w:p w14:paraId="4DF62D00" w14:textId="77777777" w:rsidR="00763FEE" w:rsidRDefault="00763FEE" w:rsidP="00763FEE">
            <w:pPr>
              <w:pStyle w:val="NoSpacing"/>
              <w:ind w:left="720"/>
              <w:rPr>
                <w:sz w:val="24"/>
              </w:rPr>
            </w:pPr>
          </w:p>
          <w:p w14:paraId="61731E0D" w14:textId="09AC723C" w:rsidR="00763FEE" w:rsidRDefault="00763FEE" w:rsidP="00763FEE">
            <w:pPr>
              <w:pStyle w:val="NoSpacing"/>
              <w:ind w:left="720"/>
              <w:rPr>
                <w:sz w:val="24"/>
              </w:rPr>
            </w:pPr>
            <w:r>
              <w:rPr>
                <w:sz w:val="24"/>
              </w:rPr>
              <w:t xml:space="preserve">This button will be used to update the profile details. The </w:t>
            </w:r>
            <w:r w:rsidR="007676A9">
              <w:rPr>
                <w:sz w:val="24"/>
              </w:rPr>
              <w:t xml:space="preserve">user should be able to edit some fields from the profile but not every detail. </w:t>
            </w:r>
          </w:p>
          <w:p w14:paraId="7283358C" w14:textId="77777777" w:rsidR="007676A9" w:rsidRDefault="007676A9" w:rsidP="00763FEE">
            <w:pPr>
              <w:pStyle w:val="NoSpacing"/>
              <w:ind w:left="720"/>
              <w:rPr>
                <w:sz w:val="24"/>
              </w:rPr>
            </w:pPr>
          </w:p>
          <w:p w14:paraId="2EAA34DF" w14:textId="7B9E3AF8" w:rsidR="007676A9" w:rsidRDefault="007676A9" w:rsidP="00763FEE">
            <w:pPr>
              <w:pStyle w:val="NoSpacing"/>
              <w:ind w:left="720"/>
              <w:rPr>
                <w:sz w:val="24"/>
              </w:rPr>
            </w:pPr>
            <w:r>
              <w:rPr>
                <w:sz w:val="24"/>
              </w:rPr>
              <w:t>When the user clicks on the “Update profile” button, the screen should be like as the sketch below.</w:t>
            </w:r>
          </w:p>
          <w:p w14:paraId="00492A3E" w14:textId="77777777" w:rsidR="007676A9" w:rsidRDefault="007676A9" w:rsidP="00763FEE">
            <w:pPr>
              <w:pStyle w:val="NoSpacing"/>
              <w:ind w:left="720"/>
              <w:rPr>
                <w:sz w:val="24"/>
              </w:rPr>
            </w:pPr>
          </w:p>
          <w:p w14:paraId="494910A3" w14:textId="7E4C270B" w:rsidR="007676A9" w:rsidRPr="00763FEE" w:rsidRDefault="00B85FA3" w:rsidP="007676A9">
            <w:pPr>
              <w:pStyle w:val="NoSpacing"/>
              <w:ind w:left="720"/>
              <w:jc w:val="center"/>
              <w:rPr>
                <w:sz w:val="24"/>
              </w:rPr>
            </w:pPr>
            <w:r w:rsidRPr="00B85FA3">
              <w:rPr>
                <w:noProof/>
                <w:sz w:val="24"/>
              </w:rPr>
              <w:drawing>
                <wp:inline distT="0" distB="0" distL="0" distR="0" wp14:anchorId="4A82DE16" wp14:editId="332D0C75">
                  <wp:extent cx="2219325" cy="442842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2315" cy="4434391"/>
                          </a:xfrm>
                          <a:prstGeom prst="rect">
                            <a:avLst/>
                          </a:prstGeom>
                        </pic:spPr>
                      </pic:pic>
                    </a:graphicData>
                  </a:graphic>
                </wp:inline>
              </w:drawing>
            </w:r>
          </w:p>
          <w:p w14:paraId="6A50E839" w14:textId="77777777" w:rsidR="0032274C" w:rsidRDefault="0032274C" w:rsidP="0032274C">
            <w:pPr>
              <w:pStyle w:val="NoSpacing"/>
              <w:rPr>
                <w:sz w:val="24"/>
              </w:rPr>
            </w:pPr>
          </w:p>
          <w:p w14:paraId="431C748C" w14:textId="6B1C181B" w:rsidR="007676A9" w:rsidRDefault="007676A9" w:rsidP="0032274C">
            <w:pPr>
              <w:pStyle w:val="NoSpacing"/>
              <w:rPr>
                <w:sz w:val="24"/>
              </w:rPr>
            </w:pPr>
            <w:r>
              <w:rPr>
                <w:sz w:val="24"/>
              </w:rPr>
              <w:t>The user should be able to edit all the details in the update screen. They can edit,</w:t>
            </w:r>
          </w:p>
          <w:p w14:paraId="2FD5C429" w14:textId="1E95894E" w:rsidR="007676A9" w:rsidRDefault="002A6265" w:rsidP="002A6265">
            <w:pPr>
              <w:pStyle w:val="NoSpacing"/>
              <w:numPr>
                <w:ilvl w:val="0"/>
                <w:numId w:val="27"/>
              </w:numPr>
              <w:rPr>
                <w:sz w:val="24"/>
              </w:rPr>
            </w:pPr>
            <w:r>
              <w:rPr>
                <w:sz w:val="24"/>
              </w:rPr>
              <w:t>First name</w:t>
            </w:r>
          </w:p>
          <w:p w14:paraId="69C140F0" w14:textId="06C13555" w:rsidR="002A6265" w:rsidRDefault="002A6265" w:rsidP="002A6265">
            <w:pPr>
              <w:pStyle w:val="NoSpacing"/>
              <w:numPr>
                <w:ilvl w:val="0"/>
                <w:numId w:val="27"/>
              </w:numPr>
              <w:rPr>
                <w:sz w:val="24"/>
              </w:rPr>
            </w:pPr>
            <w:r>
              <w:rPr>
                <w:sz w:val="24"/>
              </w:rPr>
              <w:t>Last name</w:t>
            </w:r>
          </w:p>
          <w:p w14:paraId="3D27A571" w14:textId="165C79FC" w:rsidR="002A6265" w:rsidRDefault="002A6265" w:rsidP="002A6265">
            <w:pPr>
              <w:pStyle w:val="NoSpacing"/>
              <w:numPr>
                <w:ilvl w:val="0"/>
                <w:numId w:val="27"/>
              </w:numPr>
              <w:rPr>
                <w:sz w:val="24"/>
              </w:rPr>
            </w:pPr>
            <w:r>
              <w:rPr>
                <w:sz w:val="24"/>
              </w:rPr>
              <w:t>Address</w:t>
            </w:r>
          </w:p>
          <w:p w14:paraId="74C0765C" w14:textId="3E821B49" w:rsidR="00B85FA3" w:rsidRDefault="00B85FA3" w:rsidP="002A6265">
            <w:pPr>
              <w:pStyle w:val="NoSpacing"/>
              <w:numPr>
                <w:ilvl w:val="0"/>
                <w:numId w:val="27"/>
              </w:numPr>
              <w:rPr>
                <w:sz w:val="24"/>
              </w:rPr>
            </w:pPr>
            <w:r>
              <w:rPr>
                <w:sz w:val="24"/>
              </w:rPr>
              <w:t>City</w:t>
            </w:r>
          </w:p>
          <w:p w14:paraId="205DA44D" w14:textId="6CC02CB6" w:rsidR="00B85FA3" w:rsidRDefault="00B85FA3" w:rsidP="002A6265">
            <w:pPr>
              <w:pStyle w:val="NoSpacing"/>
              <w:numPr>
                <w:ilvl w:val="0"/>
                <w:numId w:val="27"/>
              </w:numPr>
              <w:rPr>
                <w:sz w:val="24"/>
              </w:rPr>
            </w:pPr>
            <w:r>
              <w:rPr>
                <w:sz w:val="24"/>
              </w:rPr>
              <w:t>State</w:t>
            </w:r>
          </w:p>
          <w:p w14:paraId="238024F3" w14:textId="02A16EEA" w:rsidR="00B85FA3" w:rsidRDefault="00B85FA3" w:rsidP="002A6265">
            <w:pPr>
              <w:pStyle w:val="NoSpacing"/>
              <w:numPr>
                <w:ilvl w:val="0"/>
                <w:numId w:val="27"/>
              </w:numPr>
              <w:rPr>
                <w:sz w:val="24"/>
              </w:rPr>
            </w:pPr>
            <w:r>
              <w:rPr>
                <w:sz w:val="24"/>
              </w:rPr>
              <w:t>Postal Code</w:t>
            </w:r>
          </w:p>
          <w:p w14:paraId="4FAF9C88" w14:textId="2E937A33" w:rsidR="00B85FA3" w:rsidRDefault="00B85FA3" w:rsidP="002A6265">
            <w:pPr>
              <w:pStyle w:val="NoSpacing"/>
              <w:numPr>
                <w:ilvl w:val="0"/>
                <w:numId w:val="27"/>
              </w:numPr>
              <w:rPr>
                <w:sz w:val="24"/>
              </w:rPr>
            </w:pPr>
            <w:r>
              <w:rPr>
                <w:sz w:val="24"/>
              </w:rPr>
              <w:t>Country</w:t>
            </w:r>
          </w:p>
          <w:p w14:paraId="441837B5" w14:textId="3C72F685" w:rsidR="002A6265" w:rsidRDefault="002A6265" w:rsidP="002A6265">
            <w:pPr>
              <w:pStyle w:val="NoSpacing"/>
              <w:numPr>
                <w:ilvl w:val="0"/>
                <w:numId w:val="27"/>
              </w:numPr>
              <w:rPr>
                <w:sz w:val="24"/>
              </w:rPr>
            </w:pPr>
            <w:r>
              <w:rPr>
                <w:sz w:val="24"/>
              </w:rPr>
              <w:t>Mobile number</w:t>
            </w:r>
          </w:p>
          <w:p w14:paraId="461F19CB" w14:textId="77777777" w:rsidR="00DC1881" w:rsidRDefault="00DC1881" w:rsidP="00DC1881">
            <w:pPr>
              <w:pStyle w:val="NoSpacing"/>
              <w:ind w:left="720"/>
              <w:rPr>
                <w:sz w:val="24"/>
              </w:rPr>
            </w:pPr>
          </w:p>
          <w:p w14:paraId="322D5138" w14:textId="7E2364AA" w:rsidR="00DC1881" w:rsidRDefault="00DC1881" w:rsidP="00DC1881">
            <w:pPr>
              <w:pStyle w:val="NoSpacing"/>
              <w:rPr>
                <w:sz w:val="24"/>
              </w:rPr>
            </w:pPr>
            <w:r>
              <w:rPr>
                <w:sz w:val="24"/>
              </w:rPr>
              <w:t>Once the</w:t>
            </w:r>
            <w:r w:rsidR="00EF04DE">
              <w:rPr>
                <w:sz w:val="24"/>
              </w:rPr>
              <w:t xml:space="preserve"> details have been</w:t>
            </w:r>
            <w:r>
              <w:rPr>
                <w:sz w:val="24"/>
              </w:rPr>
              <w:t xml:space="preserve"> update</w:t>
            </w:r>
            <w:r w:rsidR="00EF04DE">
              <w:rPr>
                <w:sz w:val="24"/>
              </w:rPr>
              <w:t>d,</w:t>
            </w:r>
            <w:r>
              <w:rPr>
                <w:sz w:val="24"/>
              </w:rPr>
              <w:t xml:space="preserve"> click on “Save” button, the details should be saved in the mobile app, the company name, as well as in Navotar System.</w:t>
            </w:r>
          </w:p>
          <w:p w14:paraId="4811F22D" w14:textId="77777777" w:rsidR="00DC1881" w:rsidRDefault="00DC1881" w:rsidP="00DC1881">
            <w:pPr>
              <w:pStyle w:val="NoSpacing"/>
              <w:rPr>
                <w:sz w:val="24"/>
              </w:rPr>
            </w:pPr>
          </w:p>
          <w:p w14:paraId="73848C13" w14:textId="23BD8914" w:rsidR="00DC1881" w:rsidRDefault="00EF04DE" w:rsidP="00DC1881">
            <w:pPr>
              <w:pStyle w:val="NoSpacing"/>
              <w:rPr>
                <w:sz w:val="24"/>
              </w:rPr>
            </w:pPr>
            <w:r>
              <w:rPr>
                <w:sz w:val="24"/>
              </w:rPr>
              <w:t>M</w:t>
            </w:r>
            <w:r w:rsidR="009D2892">
              <w:rPr>
                <w:sz w:val="24"/>
              </w:rPr>
              <w:t>eanwhile, the mobile screen should redirect on to User profile screen.</w:t>
            </w:r>
          </w:p>
          <w:p w14:paraId="5AA8E2DB" w14:textId="77777777" w:rsidR="009D2892" w:rsidRDefault="009D2892" w:rsidP="00DC1881">
            <w:pPr>
              <w:pStyle w:val="NoSpacing"/>
              <w:rPr>
                <w:sz w:val="24"/>
              </w:rPr>
            </w:pPr>
          </w:p>
          <w:p w14:paraId="3E718140" w14:textId="0AD932E3" w:rsidR="009D2892" w:rsidRDefault="009D2892" w:rsidP="009D2892">
            <w:pPr>
              <w:pStyle w:val="NoSpacing"/>
              <w:numPr>
                <w:ilvl w:val="0"/>
                <w:numId w:val="26"/>
              </w:numPr>
              <w:rPr>
                <w:sz w:val="24"/>
              </w:rPr>
            </w:pPr>
            <w:r>
              <w:rPr>
                <w:sz w:val="24"/>
              </w:rPr>
              <w:t>“Log out”</w:t>
            </w:r>
          </w:p>
          <w:p w14:paraId="36821A2F" w14:textId="0D960988" w:rsidR="0032274C" w:rsidRDefault="009D2892" w:rsidP="009D2892">
            <w:pPr>
              <w:pStyle w:val="NoSpacing"/>
              <w:ind w:left="720"/>
              <w:rPr>
                <w:sz w:val="24"/>
              </w:rPr>
            </w:pPr>
            <w:r>
              <w:rPr>
                <w:sz w:val="24"/>
              </w:rPr>
              <w:t xml:space="preserve">In here, the user should be able to exit the mobile app by clicking the “Log out” button. when the user comes back to the mobile app again, the log in page should be there. </w:t>
            </w:r>
          </w:p>
          <w:p w14:paraId="4FF86CFD" w14:textId="158CDA5C" w:rsidR="009D2892" w:rsidRDefault="009D2892" w:rsidP="009D2892">
            <w:pPr>
              <w:pStyle w:val="NoSpacing"/>
              <w:rPr>
                <w:sz w:val="24"/>
              </w:rPr>
            </w:pPr>
          </w:p>
          <w:p w14:paraId="087A03CD" w14:textId="23850C3F" w:rsidR="009D2892" w:rsidRPr="004B5275" w:rsidRDefault="009D2892" w:rsidP="009D2892">
            <w:pPr>
              <w:pStyle w:val="NoSpacing"/>
              <w:numPr>
                <w:ilvl w:val="0"/>
                <w:numId w:val="26"/>
              </w:numPr>
              <w:rPr>
                <w:color w:val="0070C0"/>
                <w:sz w:val="24"/>
              </w:rPr>
            </w:pPr>
            <w:r w:rsidRPr="004B5275">
              <w:rPr>
                <w:color w:val="0070C0"/>
                <w:sz w:val="24"/>
              </w:rPr>
              <w:t>“Contact Us”</w:t>
            </w:r>
          </w:p>
          <w:p w14:paraId="4981EDA1" w14:textId="77777777" w:rsidR="009D2892" w:rsidRPr="004B5275" w:rsidRDefault="009D2892" w:rsidP="009D2892">
            <w:pPr>
              <w:pStyle w:val="NoSpacing"/>
              <w:ind w:left="720"/>
              <w:rPr>
                <w:color w:val="0070C0"/>
                <w:sz w:val="24"/>
              </w:rPr>
            </w:pPr>
          </w:p>
          <w:p w14:paraId="1886180D" w14:textId="2354FB41" w:rsidR="009D2892" w:rsidRPr="004B5275" w:rsidRDefault="009D2892" w:rsidP="009D2892">
            <w:pPr>
              <w:pStyle w:val="NoSpacing"/>
              <w:ind w:left="720"/>
              <w:rPr>
                <w:color w:val="0070C0"/>
                <w:sz w:val="24"/>
              </w:rPr>
            </w:pPr>
            <w:r w:rsidRPr="004B5275">
              <w:rPr>
                <w:color w:val="0070C0"/>
                <w:sz w:val="24"/>
              </w:rPr>
              <w:t>This function will be used to contact the company where this user belongs to. The user should be able to send any queries to the company by clicking this button.</w:t>
            </w:r>
          </w:p>
          <w:p w14:paraId="0E37BD17" w14:textId="77777777" w:rsidR="009D2892" w:rsidRPr="004B5275" w:rsidRDefault="009D2892" w:rsidP="009D2892">
            <w:pPr>
              <w:pStyle w:val="NoSpacing"/>
              <w:ind w:left="720"/>
              <w:rPr>
                <w:color w:val="0070C0"/>
                <w:sz w:val="24"/>
              </w:rPr>
            </w:pPr>
          </w:p>
          <w:p w14:paraId="294D4D9F" w14:textId="2913ECE3" w:rsidR="009D2892" w:rsidRPr="004B5275" w:rsidRDefault="009D2892" w:rsidP="009D2892">
            <w:pPr>
              <w:pStyle w:val="NoSpacing"/>
              <w:ind w:left="720"/>
              <w:rPr>
                <w:color w:val="0070C0"/>
                <w:sz w:val="24"/>
              </w:rPr>
            </w:pPr>
            <w:r w:rsidRPr="004B5275">
              <w:rPr>
                <w:color w:val="0070C0"/>
                <w:sz w:val="24"/>
              </w:rPr>
              <w:t>The screen of the “Contact Us” should be as the sketch below.</w:t>
            </w:r>
          </w:p>
          <w:p w14:paraId="55108E83" w14:textId="77777777" w:rsidR="009D2892" w:rsidRDefault="009D2892" w:rsidP="009D2892">
            <w:pPr>
              <w:pStyle w:val="NoSpacing"/>
              <w:ind w:left="720"/>
              <w:rPr>
                <w:sz w:val="24"/>
              </w:rPr>
            </w:pPr>
          </w:p>
          <w:p w14:paraId="3E7CE990" w14:textId="57A1ACA6" w:rsidR="009D2892" w:rsidRDefault="004B5275" w:rsidP="009D2892">
            <w:pPr>
              <w:pStyle w:val="NoSpacing"/>
              <w:ind w:left="720"/>
              <w:jc w:val="center"/>
              <w:rPr>
                <w:sz w:val="24"/>
              </w:rPr>
            </w:pPr>
            <w:r>
              <w:rPr>
                <w:noProof/>
                <w:sz w:val="24"/>
              </w:rPr>
              <w:drawing>
                <wp:inline distT="0" distB="0" distL="0" distR="0" wp14:anchorId="7069431B" wp14:editId="114044BE">
                  <wp:extent cx="1781175" cy="3557905"/>
                  <wp:effectExtent l="0" t="0" r="952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81175" cy="3557905"/>
                          </a:xfrm>
                          <a:prstGeom prst="rect">
                            <a:avLst/>
                          </a:prstGeom>
                          <a:noFill/>
                          <a:ln>
                            <a:noFill/>
                          </a:ln>
                        </pic:spPr>
                      </pic:pic>
                    </a:graphicData>
                  </a:graphic>
                </wp:inline>
              </w:drawing>
            </w:r>
          </w:p>
          <w:p w14:paraId="3833503F" w14:textId="72166C94" w:rsidR="0032274C" w:rsidRPr="004B5275" w:rsidRDefault="009D2892" w:rsidP="0032274C">
            <w:pPr>
              <w:pStyle w:val="NoSpacing"/>
              <w:rPr>
                <w:color w:val="0070C0"/>
                <w:sz w:val="24"/>
              </w:rPr>
            </w:pPr>
            <w:r w:rsidRPr="004B5275">
              <w:rPr>
                <w:color w:val="0070C0"/>
                <w:sz w:val="24"/>
              </w:rPr>
              <w:t>The user should be able to send the request to c</w:t>
            </w:r>
            <w:r w:rsidR="006A5DF4" w:rsidRPr="004B5275">
              <w:rPr>
                <w:color w:val="0070C0"/>
                <w:sz w:val="24"/>
              </w:rPr>
              <w:t xml:space="preserve">ontact the user by entering the name, </w:t>
            </w:r>
            <w:r w:rsidR="00EF04DE" w:rsidRPr="004B5275">
              <w:rPr>
                <w:color w:val="0070C0"/>
                <w:sz w:val="24"/>
              </w:rPr>
              <w:t>email address</w:t>
            </w:r>
            <w:r w:rsidR="004B5275" w:rsidRPr="004B5275">
              <w:rPr>
                <w:color w:val="0070C0"/>
                <w:sz w:val="24"/>
              </w:rPr>
              <w:t xml:space="preserve">, </w:t>
            </w:r>
            <w:r w:rsidR="006A5DF4" w:rsidRPr="004B5275">
              <w:rPr>
                <w:color w:val="0070C0"/>
                <w:sz w:val="24"/>
              </w:rPr>
              <w:t>mobile number</w:t>
            </w:r>
            <w:r w:rsidR="004B5275" w:rsidRPr="004B5275">
              <w:rPr>
                <w:color w:val="0070C0"/>
                <w:sz w:val="24"/>
              </w:rPr>
              <w:t xml:space="preserve"> and message</w:t>
            </w:r>
            <w:r w:rsidR="006A5DF4" w:rsidRPr="004B5275">
              <w:rPr>
                <w:color w:val="0070C0"/>
                <w:sz w:val="24"/>
              </w:rPr>
              <w:t xml:space="preserve">. All the fields here should be mandatory whereas the user should enter all the details here. </w:t>
            </w:r>
          </w:p>
          <w:p w14:paraId="50939B04" w14:textId="77777777" w:rsidR="006A5DF4" w:rsidRPr="004B5275" w:rsidRDefault="006A5DF4" w:rsidP="0032274C">
            <w:pPr>
              <w:pStyle w:val="NoSpacing"/>
              <w:rPr>
                <w:color w:val="0070C0"/>
                <w:sz w:val="24"/>
              </w:rPr>
            </w:pPr>
          </w:p>
          <w:p w14:paraId="7013A575" w14:textId="0F170101" w:rsidR="00107337" w:rsidRPr="004B5275" w:rsidRDefault="009052A2" w:rsidP="000877E3">
            <w:pPr>
              <w:pStyle w:val="NoSpacing"/>
              <w:rPr>
                <w:color w:val="0070C0"/>
                <w:sz w:val="24"/>
              </w:rPr>
            </w:pPr>
            <w:r w:rsidRPr="004B5275">
              <w:rPr>
                <w:color w:val="0070C0"/>
                <w:sz w:val="24"/>
              </w:rPr>
              <w:t>When the user clicks on “Submit”</w:t>
            </w:r>
            <w:r w:rsidR="006A5DF4" w:rsidRPr="004B5275">
              <w:rPr>
                <w:color w:val="0070C0"/>
                <w:sz w:val="24"/>
              </w:rPr>
              <w:t xml:space="preserve">, the request should be sent to </w:t>
            </w:r>
            <w:r w:rsidR="00F574A6" w:rsidRPr="004B5275">
              <w:rPr>
                <w:color w:val="0070C0"/>
                <w:sz w:val="24"/>
              </w:rPr>
              <w:t>the company.</w:t>
            </w:r>
          </w:p>
          <w:p w14:paraId="55036F19" w14:textId="46128A1D" w:rsidR="00951C93" w:rsidRPr="0082049A" w:rsidRDefault="00951C93" w:rsidP="00B41A26">
            <w:pPr>
              <w:pStyle w:val="Caption"/>
            </w:pPr>
          </w:p>
        </w:tc>
      </w:tr>
      <w:tr w:rsidR="00C219FB" w:rsidRPr="005C6A26" w14:paraId="4019BE43" w14:textId="77777777" w:rsidTr="00037D58">
        <w:tblPrEx>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Look w:val="04A0" w:firstRow="1" w:lastRow="0" w:firstColumn="1" w:lastColumn="0" w:noHBand="0" w:noVBand="1"/>
        </w:tblPrEx>
        <w:trPr>
          <w:trHeight w:val="560"/>
        </w:trPr>
        <w:tc>
          <w:tcPr>
            <w:tcW w:w="11160" w:type="dxa"/>
            <w:gridSpan w:val="9"/>
            <w:shd w:val="clear" w:color="auto" w:fill="DBE5F1" w:themeFill="accent1" w:themeFillTint="33"/>
          </w:tcPr>
          <w:p w14:paraId="00866D3F" w14:textId="7309603E" w:rsidR="00C219FB" w:rsidRPr="004A30EE" w:rsidRDefault="00C219FB" w:rsidP="00593D51">
            <w:pPr>
              <w:pStyle w:val="TableTitle"/>
              <w:rPr>
                <w:rFonts w:asciiTheme="minorHAnsi" w:hAnsiTheme="minorHAnsi"/>
                <w:caps/>
                <w:color w:val="808080"/>
                <w:spacing w:val="4"/>
                <w:sz w:val="22"/>
                <w:szCs w:val="22"/>
                <w:lang w:val="en-US" w:eastAsia="en-US"/>
              </w:rPr>
            </w:pPr>
          </w:p>
        </w:tc>
      </w:tr>
      <w:tr w:rsidR="00C219FB" w:rsidRPr="005C6A26" w14:paraId="6F87E60B" w14:textId="77777777" w:rsidTr="00037D58">
        <w:tblPrEx>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Look w:val="04A0" w:firstRow="1" w:lastRow="0" w:firstColumn="1" w:lastColumn="0" w:noHBand="0" w:noVBand="1"/>
        </w:tblPrEx>
        <w:trPr>
          <w:trHeight w:val="755"/>
        </w:trPr>
        <w:tc>
          <w:tcPr>
            <w:tcW w:w="11160" w:type="dxa"/>
            <w:gridSpan w:val="9"/>
            <w:tcBorders>
              <w:bottom w:val="single" w:sz="4" w:space="0" w:color="A6A6A6"/>
            </w:tcBorders>
          </w:tcPr>
          <w:p w14:paraId="36A4E8E8" w14:textId="49FC6A72" w:rsidR="00C219FB" w:rsidRPr="004A30EE" w:rsidRDefault="00812A20" w:rsidP="00B34226">
            <w:pPr>
              <w:pStyle w:val="TableBody"/>
            </w:pPr>
            <w:r>
              <w:lastRenderedPageBreak/>
              <w:t>Requested by EZ Rental (1230)</w:t>
            </w:r>
          </w:p>
        </w:tc>
      </w:tr>
      <w:tr w:rsidR="00C219FB" w:rsidRPr="005C6A26" w14:paraId="1A47B467" w14:textId="77777777" w:rsidTr="00037D58">
        <w:tblPrEx>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Look w:val="04A0" w:firstRow="1" w:lastRow="0" w:firstColumn="1" w:lastColumn="0" w:noHBand="0" w:noVBand="1"/>
        </w:tblPrEx>
        <w:trPr>
          <w:trHeight w:val="505"/>
        </w:trPr>
        <w:tc>
          <w:tcPr>
            <w:tcW w:w="11160" w:type="dxa"/>
            <w:gridSpan w:val="9"/>
            <w:tcBorders>
              <w:bottom w:val="single" w:sz="4" w:space="0" w:color="A6A6A6"/>
            </w:tcBorders>
            <w:shd w:val="clear" w:color="auto" w:fill="DBE5F1" w:themeFill="accent1" w:themeFillTint="33"/>
          </w:tcPr>
          <w:p w14:paraId="4B912510" w14:textId="77777777" w:rsidR="00C219FB" w:rsidRPr="005C6A26" w:rsidRDefault="00C219FB" w:rsidP="00593D51">
            <w:pPr>
              <w:pStyle w:val="TableTitle"/>
              <w:rPr>
                <w:rFonts w:asciiTheme="minorHAnsi" w:hAnsiTheme="minorHAnsi"/>
                <w:caps/>
                <w:color w:val="808080"/>
                <w:spacing w:val="4"/>
                <w:sz w:val="22"/>
                <w:szCs w:val="22"/>
                <w:lang w:val="en-US" w:eastAsia="en-US"/>
              </w:rPr>
            </w:pPr>
            <w:r w:rsidRPr="005C6A26">
              <w:rPr>
                <w:rFonts w:asciiTheme="minorHAnsi" w:hAnsiTheme="minorHAnsi"/>
                <w:caps/>
                <w:color w:val="808080"/>
                <w:spacing w:val="4"/>
                <w:sz w:val="22"/>
                <w:szCs w:val="22"/>
                <w:lang w:val="en-US" w:eastAsia="en-US"/>
              </w:rPr>
              <w:t>Impact Assessment</w:t>
            </w:r>
          </w:p>
        </w:tc>
      </w:tr>
      <w:tr w:rsidR="00C219FB" w:rsidRPr="005C6A26" w14:paraId="7EE33986" w14:textId="77777777" w:rsidTr="00037D58">
        <w:tblPrEx>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Look w:val="04A0" w:firstRow="1" w:lastRow="0" w:firstColumn="1" w:lastColumn="0" w:noHBand="0" w:noVBand="1"/>
        </w:tblPrEx>
        <w:trPr>
          <w:trHeight w:val="262"/>
        </w:trPr>
        <w:tc>
          <w:tcPr>
            <w:tcW w:w="11160" w:type="dxa"/>
            <w:gridSpan w:val="9"/>
            <w:shd w:val="clear" w:color="auto" w:fill="DBE5F1" w:themeFill="accent1" w:themeFillTint="33"/>
          </w:tcPr>
          <w:p w14:paraId="4BE081E0" w14:textId="77777777" w:rsidR="00C219FB" w:rsidRPr="005C6A26" w:rsidRDefault="00C219FB" w:rsidP="00593D51">
            <w:pPr>
              <w:pStyle w:val="TableTitle"/>
              <w:rPr>
                <w:rFonts w:asciiTheme="minorHAnsi" w:hAnsiTheme="minorHAnsi"/>
                <w:caps/>
                <w:color w:val="808080"/>
                <w:spacing w:val="4"/>
                <w:sz w:val="22"/>
                <w:szCs w:val="22"/>
                <w:lang w:val="en-US" w:eastAsia="en-US"/>
              </w:rPr>
            </w:pPr>
            <w:r w:rsidRPr="005C6A26">
              <w:rPr>
                <w:rFonts w:asciiTheme="minorHAnsi" w:hAnsiTheme="minorHAnsi"/>
                <w:caps/>
                <w:color w:val="808080"/>
                <w:spacing w:val="4"/>
                <w:sz w:val="22"/>
                <w:szCs w:val="22"/>
                <w:lang w:val="en-US" w:eastAsia="en-US"/>
              </w:rPr>
              <w:t>Impact Description</w:t>
            </w:r>
          </w:p>
        </w:tc>
      </w:tr>
      <w:tr w:rsidR="00C219FB" w:rsidRPr="005C6A26" w14:paraId="48B8C8A3" w14:textId="77777777" w:rsidTr="00037D58">
        <w:tblPrEx>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Look w:val="04A0" w:firstRow="1" w:lastRow="0" w:firstColumn="1" w:lastColumn="0" w:noHBand="0" w:noVBand="1"/>
        </w:tblPrEx>
        <w:trPr>
          <w:trHeight w:val="998"/>
        </w:trPr>
        <w:tc>
          <w:tcPr>
            <w:tcW w:w="11160" w:type="dxa"/>
            <w:gridSpan w:val="9"/>
            <w:tcBorders>
              <w:bottom w:val="single" w:sz="4" w:space="0" w:color="A6A6A6"/>
            </w:tcBorders>
          </w:tcPr>
          <w:p w14:paraId="6E22D0FF" w14:textId="77777777" w:rsidR="005A1663" w:rsidRPr="00330A8B" w:rsidRDefault="005A1663" w:rsidP="00B85FA3">
            <w:pPr>
              <w:pStyle w:val="ListBullet"/>
              <w:numPr>
                <w:ilvl w:val="0"/>
                <w:numId w:val="0"/>
              </w:numPr>
              <w:jc w:val="left"/>
              <w:rPr>
                <w:rFonts w:asciiTheme="minorHAnsi" w:hAnsiTheme="minorHAnsi" w:cs="Tahoma"/>
                <w:iCs/>
                <w:color w:val="548DD4" w:themeColor="text2" w:themeTint="99"/>
              </w:rPr>
            </w:pPr>
          </w:p>
        </w:tc>
      </w:tr>
      <w:tr w:rsidR="00C219FB" w:rsidRPr="005C6A26" w14:paraId="3DBB33EE" w14:textId="77777777" w:rsidTr="00037D58">
        <w:tblPrEx>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Look w:val="04A0" w:firstRow="1" w:lastRow="0" w:firstColumn="1" w:lastColumn="0" w:noHBand="0" w:noVBand="1"/>
        </w:tblPrEx>
        <w:trPr>
          <w:trHeight w:val="318"/>
        </w:trPr>
        <w:tc>
          <w:tcPr>
            <w:tcW w:w="11160" w:type="dxa"/>
            <w:gridSpan w:val="9"/>
            <w:shd w:val="clear" w:color="auto" w:fill="DBE5F1" w:themeFill="accent1" w:themeFillTint="33"/>
          </w:tcPr>
          <w:p w14:paraId="73F5F4BF" w14:textId="77777777" w:rsidR="00C219FB" w:rsidRPr="005C6A26" w:rsidRDefault="00C219FB" w:rsidP="00593D51">
            <w:pPr>
              <w:pStyle w:val="TableTitle"/>
              <w:rPr>
                <w:rFonts w:asciiTheme="minorHAnsi" w:hAnsiTheme="minorHAnsi"/>
                <w:caps/>
                <w:color w:val="808080"/>
                <w:spacing w:val="4"/>
                <w:sz w:val="22"/>
                <w:szCs w:val="22"/>
                <w:lang w:val="en-US" w:eastAsia="en-US"/>
              </w:rPr>
            </w:pPr>
            <w:r w:rsidRPr="005C6A26">
              <w:rPr>
                <w:rFonts w:asciiTheme="minorHAnsi" w:hAnsiTheme="minorHAnsi"/>
                <w:caps/>
                <w:color w:val="808080"/>
                <w:spacing w:val="4"/>
                <w:sz w:val="22"/>
                <w:szCs w:val="22"/>
                <w:lang w:val="en-US" w:eastAsia="en-US"/>
              </w:rPr>
              <w:t>Risk Assessment</w:t>
            </w:r>
          </w:p>
        </w:tc>
      </w:tr>
      <w:tr w:rsidR="00C219FB" w:rsidRPr="005C6A26" w14:paraId="67F56606" w14:textId="77777777" w:rsidTr="00037D58">
        <w:tblPrEx>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Look w:val="04A0" w:firstRow="1" w:lastRow="0" w:firstColumn="1" w:lastColumn="0" w:noHBand="0" w:noVBand="1"/>
        </w:tblPrEx>
        <w:trPr>
          <w:trHeight w:val="962"/>
        </w:trPr>
        <w:tc>
          <w:tcPr>
            <w:tcW w:w="11160" w:type="dxa"/>
            <w:gridSpan w:val="9"/>
          </w:tcPr>
          <w:p w14:paraId="51C404B5" w14:textId="3FD40B47" w:rsidR="00C219FB" w:rsidRPr="005C6A26" w:rsidRDefault="00C219FB" w:rsidP="00B20F56">
            <w:pPr>
              <w:pStyle w:val="TableBody"/>
            </w:pPr>
          </w:p>
        </w:tc>
      </w:tr>
      <w:tr w:rsidR="00C219FB" w:rsidRPr="005C6A26" w14:paraId="3C9E6C7D" w14:textId="77777777" w:rsidTr="00037D58">
        <w:tblPrEx>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Look w:val="04A0" w:firstRow="1" w:lastRow="0" w:firstColumn="1" w:lastColumn="0" w:noHBand="0" w:noVBand="1"/>
        </w:tblPrEx>
        <w:trPr>
          <w:trHeight w:val="782"/>
        </w:trPr>
        <w:tc>
          <w:tcPr>
            <w:tcW w:w="2789" w:type="dxa"/>
            <w:gridSpan w:val="2"/>
            <w:shd w:val="clear" w:color="auto" w:fill="DBE5F1" w:themeFill="accent1" w:themeFillTint="33"/>
          </w:tcPr>
          <w:p w14:paraId="4C57DEF4" w14:textId="77777777" w:rsidR="00C219FB" w:rsidRPr="005C6A26" w:rsidRDefault="00C219FB" w:rsidP="00593D51">
            <w:pPr>
              <w:pStyle w:val="TableTitle"/>
              <w:jc w:val="left"/>
              <w:rPr>
                <w:rFonts w:asciiTheme="minorHAnsi" w:hAnsiTheme="minorHAnsi"/>
                <w:caps/>
                <w:color w:val="808080"/>
                <w:spacing w:val="4"/>
                <w:sz w:val="22"/>
                <w:szCs w:val="22"/>
                <w:lang w:val="en-US" w:eastAsia="en-US"/>
              </w:rPr>
            </w:pPr>
            <w:r w:rsidRPr="005C6A26">
              <w:rPr>
                <w:rFonts w:asciiTheme="minorHAnsi" w:hAnsiTheme="minorHAnsi"/>
                <w:caps/>
                <w:color w:val="808080"/>
                <w:spacing w:val="4"/>
                <w:sz w:val="22"/>
                <w:szCs w:val="22"/>
                <w:lang w:val="en-US" w:eastAsia="en-US"/>
              </w:rPr>
              <w:t>Complexity of Implementation</w:t>
            </w:r>
          </w:p>
        </w:tc>
        <w:tc>
          <w:tcPr>
            <w:tcW w:w="1680" w:type="dxa"/>
            <w:gridSpan w:val="2"/>
          </w:tcPr>
          <w:p w14:paraId="62110A42" w14:textId="77777777" w:rsidR="00C219FB" w:rsidRPr="005C6A26" w:rsidRDefault="00F15914" w:rsidP="00471D82">
            <w:pPr>
              <w:rPr>
                <w:i/>
                <w:bdr w:val="single" w:sz="4" w:space="0" w:color="auto"/>
              </w:rPr>
            </w:pPr>
            <w:sdt>
              <w:sdtPr>
                <w:rPr>
                  <w:rStyle w:val="Style1"/>
                  <w:rFonts w:asciiTheme="minorHAnsi" w:hAnsiTheme="minorHAnsi"/>
                </w:rPr>
                <w:id w:val="14824704"/>
                <w:dropDownList>
                  <w:listItem w:displayText="Choose an item." w:value="Choose an item."/>
                  <w:listItem w:displayText="High" w:value="High"/>
                  <w:listItem w:displayText="Medium" w:value="Medium"/>
                  <w:listItem w:displayText="Low" w:value="Low"/>
                </w:dropDownList>
              </w:sdtPr>
              <w:sdtEndPr>
                <w:rPr>
                  <w:rStyle w:val="DefaultParagraphFont"/>
                  <w:b w:val="0"/>
                  <w:i/>
                  <w:bdr w:val="single" w:sz="4" w:space="0" w:color="auto"/>
                </w:rPr>
              </w:sdtEndPr>
              <w:sdtContent>
                <w:r w:rsidR="00B5225E">
                  <w:rPr>
                    <w:rStyle w:val="Style1"/>
                    <w:rFonts w:asciiTheme="minorHAnsi" w:hAnsiTheme="minorHAnsi"/>
                  </w:rPr>
                  <w:t>Medium</w:t>
                </w:r>
              </w:sdtContent>
            </w:sdt>
          </w:p>
        </w:tc>
        <w:tc>
          <w:tcPr>
            <w:tcW w:w="2643" w:type="dxa"/>
            <w:gridSpan w:val="3"/>
            <w:shd w:val="clear" w:color="auto" w:fill="DBE5F1" w:themeFill="accent1" w:themeFillTint="33"/>
          </w:tcPr>
          <w:p w14:paraId="42C37B17" w14:textId="77777777" w:rsidR="00C219FB" w:rsidRPr="005C6A26" w:rsidRDefault="00C219FB" w:rsidP="00C219FB">
            <w:pPr>
              <w:pStyle w:val="TableTitle"/>
              <w:jc w:val="left"/>
              <w:rPr>
                <w:rFonts w:asciiTheme="minorHAnsi" w:hAnsiTheme="minorHAnsi"/>
                <w:caps/>
                <w:sz w:val="22"/>
                <w:szCs w:val="22"/>
              </w:rPr>
            </w:pPr>
            <w:r w:rsidRPr="005C6A26">
              <w:rPr>
                <w:rFonts w:asciiTheme="minorHAnsi" w:hAnsiTheme="minorHAnsi"/>
                <w:caps/>
                <w:color w:val="808080"/>
                <w:spacing w:val="4"/>
                <w:sz w:val="22"/>
                <w:szCs w:val="22"/>
                <w:lang w:val="en-US" w:eastAsia="en-US"/>
              </w:rPr>
              <w:t>Estimated Effort (person days)</w:t>
            </w:r>
          </w:p>
        </w:tc>
        <w:tc>
          <w:tcPr>
            <w:tcW w:w="4048" w:type="dxa"/>
            <w:gridSpan w:val="2"/>
          </w:tcPr>
          <w:p w14:paraId="6055F785" w14:textId="77777777" w:rsidR="00C219FB" w:rsidRDefault="00C219FB" w:rsidP="00B20F56">
            <w:pPr>
              <w:pStyle w:val="TableBody"/>
            </w:pPr>
            <w:r w:rsidRPr="005C6A26">
              <w:t>&lt;Estimated effort in person days to accommodate this change&gt;</w:t>
            </w:r>
          </w:p>
          <w:p w14:paraId="5D05A52C" w14:textId="77777777" w:rsidR="00C219FB" w:rsidRPr="005C6A26" w:rsidRDefault="00C219FB" w:rsidP="00B20F56">
            <w:pPr>
              <w:pStyle w:val="TableBody"/>
            </w:pPr>
          </w:p>
        </w:tc>
      </w:tr>
      <w:tr w:rsidR="00C219FB" w:rsidRPr="005C6A26" w14:paraId="43D76BE1" w14:textId="77777777" w:rsidTr="00037D58">
        <w:tblPrEx>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Look w:val="04A0" w:firstRow="1" w:lastRow="0" w:firstColumn="1" w:lastColumn="0" w:noHBand="0" w:noVBand="1"/>
        </w:tblPrEx>
        <w:trPr>
          <w:trHeight w:val="228"/>
        </w:trPr>
        <w:tc>
          <w:tcPr>
            <w:tcW w:w="2789" w:type="dxa"/>
            <w:gridSpan w:val="2"/>
            <w:shd w:val="clear" w:color="auto" w:fill="DBE5F1" w:themeFill="accent1" w:themeFillTint="33"/>
          </w:tcPr>
          <w:p w14:paraId="24B4D9A5" w14:textId="77777777" w:rsidR="00C219FB" w:rsidRPr="005C6A26" w:rsidRDefault="00C219FB" w:rsidP="00593D51">
            <w:pPr>
              <w:pStyle w:val="TableTitle"/>
              <w:rPr>
                <w:rFonts w:asciiTheme="minorHAnsi" w:hAnsiTheme="minorHAnsi"/>
                <w:caps/>
                <w:color w:val="808080"/>
                <w:spacing w:val="4"/>
                <w:sz w:val="22"/>
                <w:szCs w:val="22"/>
                <w:lang w:val="en-US" w:eastAsia="en-US"/>
              </w:rPr>
            </w:pPr>
            <w:r w:rsidRPr="005C6A26">
              <w:rPr>
                <w:rFonts w:asciiTheme="minorHAnsi" w:hAnsiTheme="minorHAnsi"/>
                <w:caps/>
                <w:color w:val="808080"/>
                <w:spacing w:val="4"/>
                <w:sz w:val="22"/>
                <w:szCs w:val="22"/>
                <w:lang w:val="en-US" w:eastAsia="en-US"/>
              </w:rPr>
              <w:t>Schedule Impact (calendar days)</w:t>
            </w:r>
          </w:p>
        </w:tc>
        <w:tc>
          <w:tcPr>
            <w:tcW w:w="8371" w:type="dxa"/>
            <w:gridSpan w:val="7"/>
          </w:tcPr>
          <w:p w14:paraId="490E4770" w14:textId="77777777" w:rsidR="00C219FB" w:rsidRPr="005C6A26" w:rsidRDefault="00C219FB" w:rsidP="00B20F56">
            <w:pPr>
              <w:pStyle w:val="TableBody"/>
              <w:rPr>
                <w:caps/>
              </w:rPr>
            </w:pPr>
            <w:r w:rsidRPr="005C6A26">
              <w:t xml:space="preserve">&lt;Estimated impact to the schedule in calendar days if the change affects the critical path of the </w:t>
            </w:r>
            <w:r>
              <w:t>engagement</w:t>
            </w:r>
            <w:r w:rsidRPr="005C6A26">
              <w:t>&gt;</w:t>
            </w:r>
          </w:p>
        </w:tc>
      </w:tr>
      <w:tr w:rsidR="00C219FB" w:rsidRPr="005C6A26" w14:paraId="48A9F2C7" w14:textId="77777777" w:rsidTr="00037D58">
        <w:tblPrEx>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Look w:val="04A0" w:firstRow="1" w:lastRow="0" w:firstColumn="1" w:lastColumn="0" w:noHBand="0" w:noVBand="1"/>
        </w:tblPrEx>
        <w:trPr>
          <w:trHeight w:val="710"/>
        </w:trPr>
        <w:tc>
          <w:tcPr>
            <w:tcW w:w="2789" w:type="dxa"/>
            <w:gridSpan w:val="2"/>
            <w:tcBorders>
              <w:bottom w:val="single" w:sz="4" w:space="0" w:color="A6A6A6"/>
            </w:tcBorders>
            <w:shd w:val="clear" w:color="auto" w:fill="DBE5F1" w:themeFill="accent1" w:themeFillTint="33"/>
          </w:tcPr>
          <w:p w14:paraId="3A526890" w14:textId="77777777" w:rsidR="00C219FB" w:rsidRPr="005C6A26" w:rsidRDefault="00C219FB" w:rsidP="00593D51">
            <w:pPr>
              <w:pStyle w:val="TableTitle"/>
              <w:jc w:val="left"/>
              <w:rPr>
                <w:rFonts w:asciiTheme="minorHAnsi" w:hAnsiTheme="minorHAnsi"/>
                <w:caps/>
                <w:color w:val="808080"/>
                <w:spacing w:val="4"/>
                <w:sz w:val="22"/>
                <w:szCs w:val="22"/>
                <w:lang w:val="en-US" w:eastAsia="en-US"/>
              </w:rPr>
            </w:pPr>
            <w:r w:rsidRPr="005C6A26">
              <w:rPr>
                <w:rFonts w:asciiTheme="minorHAnsi" w:hAnsiTheme="minorHAnsi"/>
                <w:caps/>
                <w:color w:val="808080"/>
                <w:spacing w:val="4"/>
                <w:sz w:val="22"/>
                <w:szCs w:val="22"/>
                <w:lang w:val="en-US" w:eastAsia="en-US"/>
              </w:rPr>
              <w:t>Impact Assessed by</w:t>
            </w:r>
          </w:p>
        </w:tc>
        <w:tc>
          <w:tcPr>
            <w:tcW w:w="8371" w:type="dxa"/>
            <w:gridSpan w:val="7"/>
            <w:tcBorders>
              <w:bottom w:val="single" w:sz="4" w:space="0" w:color="A6A6A6"/>
            </w:tcBorders>
          </w:tcPr>
          <w:p w14:paraId="06821D47" w14:textId="77777777" w:rsidR="00C219FB" w:rsidRPr="005C6A26" w:rsidRDefault="00C219FB" w:rsidP="00B20F56">
            <w:pPr>
              <w:pStyle w:val="TableBody"/>
              <w:rPr>
                <w:caps/>
              </w:rPr>
            </w:pPr>
            <w:r w:rsidRPr="005C6A26">
              <w:t>&lt;Name of the person who assessed the impact&gt;</w:t>
            </w:r>
          </w:p>
        </w:tc>
      </w:tr>
      <w:tr w:rsidR="00C219FB" w:rsidRPr="005C6A26" w14:paraId="6033BF0B" w14:textId="77777777" w:rsidTr="00037D58">
        <w:tblPrEx>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Look w:val="04A0" w:firstRow="1" w:lastRow="0" w:firstColumn="1" w:lastColumn="0" w:noHBand="0" w:noVBand="1"/>
        </w:tblPrEx>
        <w:trPr>
          <w:trHeight w:val="262"/>
        </w:trPr>
        <w:tc>
          <w:tcPr>
            <w:tcW w:w="11160" w:type="dxa"/>
            <w:gridSpan w:val="9"/>
            <w:shd w:val="clear" w:color="auto" w:fill="DBE5F1" w:themeFill="accent1" w:themeFillTint="33"/>
          </w:tcPr>
          <w:p w14:paraId="3AD388CC" w14:textId="77777777" w:rsidR="00C219FB" w:rsidRPr="005C6A26" w:rsidRDefault="00C219FB" w:rsidP="00593D51">
            <w:pPr>
              <w:pStyle w:val="AllCapsHeading"/>
              <w:rPr>
                <w:rFonts w:asciiTheme="minorHAnsi" w:hAnsiTheme="minorHAnsi"/>
                <w:sz w:val="22"/>
                <w:szCs w:val="22"/>
              </w:rPr>
            </w:pPr>
            <w:r w:rsidRPr="005C6A26">
              <w:rPr>
                <w:rFonts w:asciiTheme="minorHAnsi" w:hAnsiTheme="minorHAnsi"/>
                <w:sz w:val="22"/>
                <w:szCs w:val="22"/>
              </w:rPr>
              <w:t>Client Approval</w:t>
            </w:r>
          </w:p>
        </w:tc>
      </w:tr>
      <w:tr w:rsidR="00C219FB" w:rsidRPr="005C6A26" w14:paraId="0B806523" w14:textId="77777777" w:rsidTr="00037D58">
        <w:tblPrEx>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Look w:val="04A0" w:firstRow="1" w:lastRow="0" w:firstColumn="1" w:lastColumn="0" w:noHBand="0" w:noVBand="1"/>
        </w:tblPrEx>
        <w:trPr>
          <w:trHeight w:val="557"/>
        </w:trPr>
        <w:tc>
          <w:tcPr>
            <w:tcW w:w="2789" w:type="dxa"/>
            <w:gridSpan w:val="2"/>
            <w:shd w:val="clear" w:color="auto" w:fill="DBE5F1" w:themeFill="accent1" w:themeFillTint="33"/>
          </w:tcPr>
          <w:p w14:paraId="3C34E708" w14:textId="77777777" w:rsidR="00C219FB" w:rsidRPr="005C6A26" w:rsidRDefault="00C219FB" w:rsidP="00593D51">
            <w:pPr>
              <w:pStyle w:val="AllCapsHeading"/>
              <w:rPr>
                <w:rFonts w:asciiTheme="minorHAnsi" w:hAnsiTheme="minorHAnsi"/>
                <w:sz w:val="22"/>
                <w:szCs w:val="22"/>
              </w:rPr>
            </w:pPr>
            <w:r w:rsidRPr="005C6A26">
              <w:rPr>
                <w:rFonts w:asciiTheme="minorHAnsi" w:hAnsiTheme="minorHAnsi"/>
                <w:sz w:val="22"/>
                <w:szCs w:val="22"/>
              </w:rPr>
              <w:t>Approval Status</w:t>
            </w:r>
          </w:p>
        </w:tc>
        <w:tc>
          <w:tcPr>
            <w:tcW w:w="8371" w:type="dxa"/>
            <w:gridSpan w:val="7"/>
            <w:vAlign w:val="center"/>
          </w:tcPr>
          <w:sdt>
            <w:sdtPr>
              <w:rPr>
                <w:rStyle w:val="Style1"/>
                <w:rFonts w:asciiTheme="minorHAnsi" w:hAnsiTheme="minorHAnsi"/>
              </w:rPr>
              <w:id w:val="29617861"/>
              <w:dropDownList>
                <w:listItem w:displayText="Choose an item." w:value="Choose an item."/>
                <w:listItem w:displayText="Open" w:value="Open"/>
                <w:listItem w:displayText="Approved" w:value="Approved"/>
                <w:listItem w:displayText="Disapproved" w:value="Disapproved"/>
                <w:listItem w:displayText="Deferred" w:value="Deferred"/>
                <w:listItem w:displayText="Withdrawn" w:value="Withdrawn"/>
                <w:listItem w:displayText="Duplicate" w:value="Duplicate"/>
                <w:listItem w:displayText="Rejected" w:value="Rejected"/>
              </w:dropDownList>
            </w:sdtPr>
            <w:sdtEndPr>
              <w:rPr>
                <w:rStyle w:val="DefaultParagraphFont"/>
                <w:b w:val="0"/>
                <w:i/>
                <w:bdr w:val="single" w:sz="4" w:space="0" w:color="auto"/>
              </w:rPr>
            </w:sdtEndPr>
            <w:sdtContent>
              <w:p w14:paraId="548FF62C" w14:textId="776ED8D9" w:rsidR="00C219FB" w:rsidRPr="005C6A26" w:rsidRDefault="00B34226" w:rsidP="00593D51">
                <w:pPr>
                  <w:rPr>
                    <w:i/>
                  </w:rPr>
                </w:pPr>
                <w:r>
                  <w:rPr>
                    <w:rStyle w:val="Style1"/>
                    <w:rFonts w:asciiTheme="minorHAnsi" w:hAnsiTheme="minorHAnsi"/>
                  </w:rPr>
                  <w:t>Open</w:t>
                </w:r>
              </w:p>
            </w:sdtContent>
          </w:sdt>
          <w:p w14:paraId="31E3CEC7" w14:textId="77777777" w:rsidR="00C219FB" w:rsidRPr="005C6A26" w:rsidRDefault="00C219FB" w:rsidP="00593D51">
            <w:pPr>
              <w:rPr>
                <w:i/>
              </w:rPr>
            </w:pPr>
          </w:p>
        </w:tc>
      </w:tr>
      <w:tr w:rsidR="00FC1ED0" w:rsidRPr="005C6A26" w14:paraId="530317CB" w14:textId="77777777" w:rsidTr="00037D58">
        <w:tblPrEx>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Look w:val="04A0" w:firstRow="1" w:lastRow="0" w:firstColumn="1" w:lastColumn="0" w:noHBand="0" w:noVBand="1"/>
        </w:tblPrEx>
        <w:trPr>
          <w:trHeight w:val="557"/>
        </w:trPr>
        <w:tc>
          <w:tcPr>
            <w:tcW w:w="2789" w:type="dxa"/>
            <w:gridSpan w:val="2"/>
            <w:shd w:val="clear" w:color="auto" w:fill="DBE5F1" w:themeFill="accent1" w:themeFillTint="33"/>
          </w:tcPr>
          <w:p w14:paraId="57B4B612" w14:textId="77777777" w:rsidR="00FC1ED0" w:rsidRPr="005C6A26" w:rsidRDefault="00FC1ED0" w:rsidP="00593D51">
            <w:pPr>
              <w:pStyle w:val="AllCapsHeading"/>
              <w:rPr>
                <w:rFonts w:asciiTheme="minorHAnsi" w:hAnsiTheme="minorHAnsi"/>
                <w:sz w:val="22"/>
                <w:szCs w:val="22"/>
              </w:rPr>
            </w:pPr>
            <w:r>
              <w:rPr>
                <w:rFonts w:asciiTheme="minorHAnsi" w:hAnsiTheme="minorHAnsi"/>
                <w:sz w:val="22"/>
                <w:szCs w:val="22"/>
              </w:rPr>
              <w:t xml:space="preserve">Approved By </w:t>
            </w:r>
          </w:p>
        </w:tc>
        <w:tc>
          <w:tcPr>
            <w:tcW w:w="8371" w:type="dxa"/>
            <w:gridSpan w:val="7"/>
            <w:vAlign w:val="center"/>
          </w:tcPr>
          <w:p w14:paraId="4AB9BFE2" w14:textId="72820666" w:rsidR="00FC1ED0" w:rsidRDefault="00FC1ED0" w:rsidP="00593D51">
            <w:pPr>
              <w:rPr>
                <w:rStyle w:val="Style1"/>
                <w:rFonts w:asciiTheme="minorHAnsi" w:hAnsiTheme="minorHAnsi"/>
              </w:rPr>
            </w:pPr>
          </w:p>
        </w:tc>
      </w:tr>
    </w:tbl>
    <w:p w14:paraId="3D95B0C2" w14:textId="77777777" w:rsidR="0022107E" w:rsidRDefault="0022107E" w:rsidP="00606005">
      <w:pPr>
        <w:pStyle w:val="BodyText"/>
      </w:pPr>
    </w:p>
    <w:p w14:paraId="7F4D053F" w14:textId="0F53884F" w:rsidR="00577E37" w:rsidRDefault="00577E37" w:rsidP="00606005">
      <w:pPr>
        <w:pStyle w:val="BodyText"/>
      </w:pPr>
    </w:p>
    <w:p w14:paraId="12A0EE6E" w14:textId="77777777" w:rsidR="00577E37" w:rsidRDefault="00577E37" w:rsidP="00606005">
      <w:pPr>
        <w:pStyle w:val="BodyText"/>
      </w:pPr>
    </w:p>
    <w:p w14:paraId="056A41B1" w14:textId="77777777" w:rsidR="004D2029" w:rsidRDefault="004D2029" w:rsidP="005C6A26">
      <w:pPr>
        <w:pStyle w:val="Heading1"/>
      </w:pPr>
      <w:bookmarkStart w:id="2" w:name="_Toc264383091"/>
      <w:bookmarkStart w:id="3" w:name="_Toc264996015"/>
      <w:r>
        <w:t xml:space="preserve">Change </w:t>
      </w:r>
      <w:r w:rsidRPr="005C6A26">
        <w:t>Request</w:t>
      </w:r>
      <w:r>
        <w:t xml:space="preserve"> Process States</w:t>
      </w:r>
      <w:bookmarkEnd w:id="2"/>
      <w:bookmarkEnd w:id="3"/>
    </w:p>
    <w:p w14:paraId="6003BEE6" w14:textId="2711CC74" w:rsidR="0022107E" w:rsidRPr="0022107E" w:rsidRDefault="001032AE" w:rsidP="001032AE">
      <w:pPr>
        <w:tabs>
          <w:tab w:val="left" w:pos="8145"/>
        </w:tabs>
      </w:pPr>
      <w:r>
        <w:tab/>
      </w:r>
    </w:p>
    <w:tbl>
      <w:tblPr>
        <w:tblW w:w="9191" w:type="dxa"/>
        <w:tblInd w:w="93" w:type="dxa"/>
        <w:tblLook w:val="04A0" w:firstRow="1" w:lastRow="0" w:firstColumn="1" w:lastColumn="0" w:noHBand="0" w:noVBand="1"/>
      </w:tblPr>
      <w:tblGrid>
        <w:gridCol w:w="2042"/>
        <w:gridCol w:w="2923"/>
        <w:gridCol w:w="1080"/>
        <w:gridCol w:w="3146"/>
      </w:tblGrid>
      <w:tr w:rsidR="00D86B85" w:rsidRPr="005C6A26" w14:paraId="5F6F6367" w14:textId="77777777" w:rsidTr="00D86B85">
        <w:trPr>
          <w:trHeight w:val="295"/>
        </w:trPr>
        <w:tc>
          <w:tcPr>
            <w:tcW w:w="2042" w:type="dxa"/>
            <w:tcBorders>
              <w:top w:val="single" w:sz="8" w:space="0" w:color="auto"/>
              <w:left w:val="single" w:sz="8" w:space="0" w:color="auto"/>
              <w:bottom w:val="single" w:sz="4" w:space="0" w:color="auto"/>
              <w:right w:val="single" w:sz="4" w:space="0" w:color="auto"/>
            </w:tcBorders>
            <w:shd w:val="clear" w:color="000000" w:fill="8DB4E3"/>
            <w:hideMark/>
          </w:tcPr>
          <w:p w14:paraId="5866E1CA" w14:textId="77777777" w:rsidR="00D86B85" w:rsidRPr="00D86B85" w:rsidRDefault="00D86B85" w:rsidP="00593D51">
            <w:pPr>
              <w:rPr>
                <w:rFonts w:cs="Tahoma"/>
                <w:b/>
                <w:bCs/>
                <w:color w:val="000000"/>
                <w:sz w:val="18"/>
                <w:szCs w:val="18"/>
              </w:rPr>
            </w:pPr>
            <w:r w:rsidRPr="00D86B85">
              <w:rPr>
                <w:rFonts w:cs="Tahoma"/>
                <w:b/>
                <w:bCs/>
                <w:color w:val="000000"/>
                <w:sz w:val="18"/>
                <w:szCs w:val="18"/>
              </w:rPr>
              <w:t>State</w:t>
            </w:r>
          </w:p>
        </w:tc>
        <w:tc>
          <w:tcPr>
            <w:tcW w:w="2923" w:type="dxa"/>
            <w:tcBorders>
              <w:top w:val="single" w:sz="8" w:space="0" w:color="auto"/>
              <w:left w:val="nil"/>
              <w:bottom w:val="single" w:sz="4" w:space="0" w:color="auto"/>
              <w:right w:val="single" w:sz="8" w:space="0" w:color="auto"/>
            </w:tcBorders>
            <w:shd w:val="clear" w:color="000000" w:fill="8DB4E3"/>
            <w:hideMark/>
          </w:tcPr>
          <w:p w14:paraId="7DF0EEF3" w14:textId="77777777" w:rsidR="00D86B85" w:rsidRPr="00D86B85" w:rsidRDefault="00D86B85" w:rsidP="00593D51">
            <w:pPr>
              <w:rPr>
                <w:rFonts w:cs="Tahoma"/>
                <w:b/>
                <w:bCs/>
                <w:color w:val="000000"/>
                <w:sz w:val="18"/>
                <w:szCs w:val="18"/>
              </w:rPr>
            </w:pPr>
            <w:r w:rsidRPr="00D86B85">
              <w:rPr>
                <w:rFonts w:cs="Tahoma"/>
                <w:b/>
                <w:bCs/>
                <w:color w:val="000000"/>
                <w:sz w:val="18"/>
                <w:szCs w:val="18"/>
              </w:rPr>
              <w:t>Definition</w:t>
            </w:r>
          </w:p>
        </w:tc>
        <w:tc>
          <w:tcPr>
            <w:tcW w:w="1080" w:type="dxa"/>
            <w:tcBorders>
              <w:top w:val="single" w:sz="8" w:space="0" w:color="auto"/>
              <w:left w:val="nil"/>
              <w:bottom w:val="single" w:sz="4" w:space="0" w:color="auto"/>
              <w:right w:val="single" w:sz="8" w:space="0" w:color="auto"/>
            </w:tcBorders>
            <w:shd w:val="clear" w:color="000000" w:fill="8DB4E3"/>
          </w:tcPr>
          <w:p w14:paraId="1F0BE80D" w14:textId="77777777" w:rsidR="00D86B85" w:rsidRPr="00D86B85" w:rsidRDefault="00D86B85" w:rsidP="00D86B85">
            <w:pPr>
              <w:rPr>
                <w:rFonts w:cs="Tahoma"/>
                <w:color w:val="808080"/>
                <w:sz w:val="16"/>
                <w:szCs w:val="16"/>
              </w:rPr>
            </w:pPr>
            <w:r w:rsidRPr="00D86B85">
              <w:rPr>
                <w:rFonts w:cs="Tahoma"/>
                <w:b/>
                <w:bCs/>
                <w:color w:val="000000"/>
                <w:sz w:val="18"/>
                <w:szCs w:val="18"/>
              </w:rPr>
              <w:t>State</w:t>
            </w:r>
          </w:p>
        </w:tc>
        <w:tc>
          <w:tcPr>
            <w:tcW w:w="3146" w:type="dxa"/>
            <w:tcBorders>
              <w:top w:val="single" w:sz="8" w:space="0" w:color="auto"/>
              <w:left w:val="nil"/>
              <w:bottom w:val="single" w:sz="4" w:space="0" w:color="auto"/>
              <w:right w:val="single" w:sz="8" w:space="0" w:color="auto"/>
            </w:tcBorders>
            <w:shd w:val="clear" w:color="000000" w:fill="8DB4E3"/>
          </w:tcPr>
          <w:p w14:paraId="26D1F34C" w14:textId="77777777" w:rsidR="00D86B85" w:rsidRPr="005C6A26" w:rsidRDefault="00D86B85" w:rsidP="00593D51">
            <w:pPr>
              <w:rPr>
                <w:rFonts w:cs="Tahoma"/>
                <w:color w:val="000000"/>
              </w:rPr>
            </w:pPr>
            <w:r w:rsidRPr="005C6A26">
              <w:rPr>
                <w:rFonts w:cs="Tahoma"/>
                <w:color w:val="000000"/>
              </w:rPr>
              <w:t>Definition</w:t>
            </w:r>
          </w:p>
        </w:tc>
      </w:tr>
      <w:tr w:rsidR="00D86B85" w:rsidRPr="005C6A26" w14:paraId="1DDEC5BB" w14:textId="77777777" w:rsidTr="00D86B85">
        <w:trPr>
          <w:trHeight w:val="300"/>
        </w:trPr>
        <w:tc>
          <w:tcPr>
            <w:tcW w:w="2042" w:type="dxa"/>
            <w:tcBorders>
              <w:top w:val="nil"/>
              <w:left w:val="single" w:sz="8" w:space="0" w:color="auto"/>
              <w:bottom w:val="single" w:sz="4" w:space="0" w:color="auto"/>
              <w:right w:val="single" w:sz="4" w:space="0" w:color="auto"/>
            </w:tcBorders>
            <w:shd w:val="clear" w:color="000000" w:fill="DBE5F1"/>
            <w:hideMark/>
          </w:tcPr>
          <w:p w14:paraId="4F455A7B" w14:textId="77777777" w:rsidR="00D86B85" w:rsidRPr="00C219FB" w:rsidRDefault="00D86B85" w:rsidP="005E6B4E">
            <w:pPr>
              <w:pStyle w:val="AllCapsHeading"/>
              <w:rPr>
                <w:rFonts w:asciiTheme="minorHAnsi" w:hAnsiTheme="minorHAnsi" w:cs="Tahoma"/>
                <w:sz w:val="16"/>
              </w:rPr>
            </w:pPr>
            <w:r w:rsidRPr="00C219FB">
              <w:rPr>
                <w:rFonts w:asciiTheme="minorHAnsi" w:hAnsiTheme="minorHAnsi" w:cs="Tahoma"/>
                <w:sz w:val="16"/>
              </w:rPr>
              <w:t>Open</w:t>
            </w:r>
          </w:p>
        </w:tc>
        <w:tc>
          <w:tcPr>
            <w:tcW w:w="2923" w:type="dxa"/>
            <w:tcBorders>
              <w:top w:val="nil"/>
              <w:left w:val="nil"/>
              <w:bottom w:val="single" w:sz="4" w:space="0" w:color="auto"/>
              <w:right w:val="single" w:sz="8" w:space="0" w:color="auto"/>
            </w:tcBorders>
            <w:shd w:val="clear" w:color="auto" w:fill="auto"/>
            <w:hideMark/>
          </w:tcPr>
          <w:p w14:paraId="32AD0863" w14:textId="77777777" w:rsidR="00D86B85" w:rsidRPr="00C219FB" w:rsidRDefault="00D86B85" w:rsidP="005C6A26">
            <w:pPr>
              <w:rPr>
                <w:sz w:val="16"/>
                <w:szCs w:val="16"/>
              </w:rPr>
            </w:pPr>
            <w:r w:rsidRPr="00C219FB">
              <w:rPr>
                <w:sz w:val="16"/>
                <w:szCs w:val="16"/>
              </w:rPr>
              <w:t>CR is not submitted to CCB</w:t>
            </w:r>
          </w:p>
        </w:tc>
        <w:tc>
          <w:tcPr>
            <w:tcW w:w="1080" w:type="dxa"/>
            <w:tcBorders>
              <w:top w:val="nil"/>
              <w:left w:val="nil"/>
              <w:bottom w:val="single" w:sz="4" w:space="0" w:color="auto"/>
              <w:right w:val="single" w:sz="8" w:space="0" w:color="auto"/>
            </w:tcBorders>
          </w:tcPr>
          <w:p w14:paraId="3327806D" w14:textId="77777777" w:rsidR="00D86B85" w:rsidRPr="00D86B85" w:rsidRDefault="00D86B85" w:rsidP="00D86B85">
            <w:pPr>
              <w:pStyle w:val="AllCapsHeading"/>
              <w:rPr>
                <w:rFonts w:asciiTheme="minorHAnsi" w:hAnsiTheme="minorHAnsi" w:cs="Tahoma"/>
                <w:sz w:val="16"/>
              </w:rPr>
            </w:pPr>
            <w:r w:rsidRPr="00D86B85">
              <w:rPr>
                <w:rFonts w:asciiTheme="minorHAnsi" w:hAnsiTheme="minorHAnsi" w:cs="Tahoma"/>
                <w:sz w:val="16"/>
              </w:rPr>
              <w:t>Received</w:t>
            </w:r>
          </w:p>
        </w:tc>
        <w:tc>
          <w:tcPr>
            <w:tcW w:w="3146" w:type="dxa"/>
            <w:tcBorders>
              <w:top w:val="nil"/>
              <w:left w:val="nil"/>
              <w:bottom w:val="single" w:sz="4" w:space="0" w:color="auto"/>
              <w:right w:val="single" w:sz="8" w:space="0" w:color="auto"/>
            </w:tcBorders>
          </w:tcPr>
          <w:p w14:paraId="0D76B3DC" w14:textId="77777777" w:rsidR="00D86B85" w:rsidRPr="00D86B85" w:rsidRDefault="00D86B85" w:rsidP="00593D51">
            <w:pPr>
              <w:rPr>
                <w:sz w:val="16"/>
                <w:szCs w:val="16"/>
              </w:rPr>
            </w:pPr>
            <w:r w:rsidRPr="00D86B85">
              <w:rPr>
                <w:sz w:val="16"/>
                <w:szCs w:val="16"/>
              </w:rPr>
              <w:t xml:space="preserve">This state is assigned on receiving a new Change Request.  </w:t>
            </w:r>
          </w:p>
        </w:tc>
      </w:tr>
      <w:tr w:rsidR="00D86B85" w:rsidRPr="005C6A26" w14:paraId="2DF3330A" w14:textId="77777777" w:rsidTr="00D86B85">
        <w:trPr>
          <w:trHeight w:val="300"/>
        </w:trPr>
        <w:tc>
          <w:tcPr>
            <w:tcW w:w="2042" w:type="dxa"/>
            <w:tcBorders>
              <w:top w:val="nil"/>
              <w:left w:val="single" w:sz="8" w:space="0" w:color="auto"/>
              <w:bottom w:val="single" w:sz="4" w:space="0" w:color="auto"/>
              <w:right w:val="single" w:sz="4" w:space="0" w:color="auto"/>
            </w:tcBorders>
            <w:shd w:val="clear" w:color="000000" w:fill="DBE5F1"/>
            <w:hideMark/>
          </w:tcPr>
          <w:p w14:paraId="0654635D" w14:textId="77777777" w:rsidR="00D86B85" w:rsidRPr="00C219FB" w:rsidRDefault="00D86B85" w:rsidP="005E6B4E">
            <w:pPr>
              <w:pStyle w:val="AllCapsHeading"/>
              <w:rPr>
                <w:rFonts w:asciiTheme="minorHAnsi" w:hAnsiTheme="minorHAnsi" w:cs="Tahoma"/>
                <w:sz w:val="16"/>
              </w:rPr>
            </w:pPr>
            <w:r w:rsidRPr="00C219FB">
              <w:rPr>
                <w:rFonts w:asciiTheme="minorHAnsi" w:hAnsiTheme="minorHAnsi" w:cs="Tahoma"/>
                <w:sz w:val="16"/>
              </w:rPr>
              <w:t>Approved</w:t>
            </w:r>
          </w:p>
        </w:tc>
        <w:tc>
          <w:tcPr>
            <w:tcW w:w="2923" w:type="dxa"/>
            <w:tcBorders>
              <w:top w:val="nil"/>
              <w:left w:val="nil"/>
              <w:bottom w:val="single" w:sz="4" w:space="0" w:color="auto"/>
              <w:right w:val="single" w:sz="8" w:space="0" w:color="auto"/>
            </w:tcBorders>
            <w:shd w:val="clear" w:color="auto" w:fill="auto"/>
            <w:hideMark/>
          </w:tcPr>
          <w:p w14:paraId="6E74A4C0" w14:textId="77777777" w:rsidR="00D86B85" w:rsidRPr="00C219FB" w:rsidRDefault="00D86B85" w:rsidP="006D485D">
            <w:pPr>
              <w:rPr>
                <w:rFonts w:cs="Tahoma"/>
                <w:sz w:val="16"/>
                <w:szCs w:val="16"/>
              </w:rPr>
            </w:pPr>
            <w:r w:rsidRPr="00C219FB">
              <w:rPr>
                <w:rFonts w:cs="Tahoma"/>
                <w:sz w:val="16"/>
                <w:szCs w:val="16"/>
              </w:rPr>
              <w:t xml:space="preserve">Change Request is valid and agreed for implementation. </w:t>
            </w:r>
          </w:p>
        </w:tc>
        <w:tc>
          <w:tcPr>
            <w:tcW w:w="1080" w:type="dxa"/>
            <w:tcBorders>
              <w:top w:val="nil"/>
              <w:left w:val="nil"/>
              <w:bottom w:val="single" w:sz="4" w:space="0" w:color="auto"/>
              <w:right w:val="single" w:sz="8" w:space="0" w:color="auto"/>
            </w:tcBorders>
          </w:tcPr>
          <w:p w14:paraId="0BE13BE9" w14:textId="77777777" w:rsidR="00D86B85" w:rsidRPr="00D86B85" w:rsidRDefault="00D86B85" w:rsidP="00593D51">
            <w:pPr>
              <w:pStyle w:val="AllCapsHeading"/>
              <w:rPr>
                <w:rFonts w:asciiTheme="minorHAnsi" w:hAnsiTheme="minorHAnsi" w:cs="Tahoma"/>
                <w:sz w:val="16"/>
              </w:rPr>
            </w:pPr>
            <w:r w:rsidRPr="00D86B85">
              <w:rPr>
                <w:rFonts w:asciiTheme="minorHAnsi" w:hAnsiTheme="minorHAnsi" w:cs="Tahoma"/>
                <w:sz w:val="16"/>
              </w:rPr>
              <w:t>WIP</w:t>
            </w:r>
          </w:p>
        </w:tc>
        <w:tc>
          <w:tcPr>
            <w:tcW w:w="3146" w:type="dxa"/>
            <w:tcBorders>
              <w:top w:val="nil"/>
              <w:left w:val="nil"/>
              <w:bottom w:val="single" w:sz="4" w:space="0" w:color="auto"/>
              <w:right w:val="single" w:sz="8" w:space="0" w:color="auto"/>
            </w:tcBorders>
          </w:tcPr>
          <w:p w14:paraId="5AC40B52" w14:textId="77777777" w:rsidR="00D86B85" w:rsidRPr="00D86B85" w:rsidRDefault="00D86B85" w:rsidP="00593D51">
            <w:pPr>
              <w:rPr>
                <w:rFonts w:cs="Tahoma"/>
                <w:sz w:val="16"/>
                <w:szCs w:val="16"/>
              </w:rPr>
            </w:pPr>
            <w:r w:rsidRPr="00D86B85">
              <w:rPr>
                <w:rFonts w:cs="Tahoma"/>
                <w:sz w:val="16"/>
                <w:szCs w:val="16"/>
              </w:rPr>
              <w:t>This state is assigned to a CR being updated by a BA.</w:t>
            </w:r>
          </w:p>
        </w:tc>
      </w:tr>
      <w:tr w:rsidR="00D86B85" w:rsidRPr="005C6A26" w14:paraId="4ECA7C91" w14:textId="77777777" w:rsidTr="00D86B85">
        <w:trPr>
          <w:trHeight w:val="300"/>
        </w:trPr>
        <w:tc>
          <w:tcPr>
            <w:tcW w:w="2042" w:type="dxa"/>
            <w:tcBorders>
              <w:top w:val="nil"/>
              <w:left w:val="single" w:sz="8" w:space="0" w:color="auto"/>
              <w:bottom w:val="single" w:sz="4" w:space="0" w:color="auto"/>
              <w:right w:val="single" w:sz="4" w:space="0" w:color="auto"/>
            </w:tcBorders>
            <w:shd w:val="clear" w:color="000000" w:fill="DBE5F1"/>
            <w:hideMark/>
          </w:tcPr>
          <w:p w14:paraId="65F9CFD6" w14:textId="77777777" w:rsidR="00D86B85" w:rsidRPr="00C219FB" w:rsidRDefault="00D86B85" w:rsidP="005E6B4E">
            <w:pPr>
              <w:pStyle w:val="AllCapsHeading"/>
              <w:rPr>
                <w:rFonts w:asciiTheme="minorHAnsi" w:hAnsiTheme="minorHAnsi" w:cs="Tahoma"/>
                <w:sz w:val="16"/>
              </w:rPr>
            </w:pPr>
            <w:r w:rsidRPr="00C219FB">
              <w:rPr>
                <w:rFonts w:asciiTheme="minorHAnsi" w:hAnsiTheme="minorHAnsi" w:cs="Tahoma"/>
                <w:sz w:val="16"/>
              </w:rPr>
              <w:lastRenderedPageBreak/>
              <w:t>Disapproved</w:t>
            </w:r>
          </w:p>
        </w:tc>
        <w:tc>
          <w:tcPr>
            <w:tcW w:w="2923" w:type="dxa"/>
            <w:tcBorders>
              <w:top w:val="nil"/>
              <w:left w:val="nil"/>
              <w:bottom w:val="single" w:sz="4" w:space="0" w:color="auto"/>
              <w:right w:val="single" w:sz="8" w:space="0" w:color="auto"/>
            </w:tcBorders>
            <w:shd w:val="clear" w:color="auto" w:fill="auto"/>
            <w:hideMark/>
          </w:tcPr>
          <w:p w14:paraId="3BA73057" w14:textId="77777777" w:rsidR="00D86B85" w:rsidRPr="00C219FB" w:rsidRDefault="00D86B85" w:rsidP="006D485D">
            <w:pPr>
              <w:rPr>
                <w:rFonts w:cs="Tahoma"/>
                <w:sz w:val="16"/>
                <w:szCs w:val="16"/>
              </w:rPr>
            </w:pPr>
            <w:r w:rsidRPr="00C219FB">
              <w:rPr>
                <w:rFonts w:cs="Tahoma"/>
                <w:sz w:val="16"/>
                <w:szCs w:val="16"/>
              </w:rPr>
              <w:t xml:space="preserve">Change Request is valid but not approved. </w:t>
            </w:r>
          </w:p>
        </w:tc>
        <w:tc>
          <w:tcPr>
            <w:tcW w:w="1080" w:type="dxa"/>
            <w:tcBorders>
              <w:top w:val="nil"/>
              <w:left w:val="nil"/>
              <w:bottom w:val="single" w:sz="4" w:space="0" w:color="auto"/>
              <w:right w:val="single" w:sz="8" w:space="0" w:color="auto"/>
            </w:tcBorders>
          </w:tcPr>
          <w:p w14:paraId="17F64D27" w14:textId="77777777" w:rsidR="00D86B85" w:rsidRPr="00D86B85" w:rsidRDefault="00D86B85" w:rsidP="00593D51">
            <w:pPr>
              <w:pStyle w:val="AllCapsHeading"/>
              <w:rPr>
                <w:rFonts w:asciiTheme="minorHAnsi" w:hAnsiTheme="minorHAnsi" w:cs="Tahoma"/>
                <w:sz w:val="16"/>
              </w:rPr>
            </w:pPr>
            <w:r w:rsidRPr="00D86B85">
              <w:rPr>
                <w:rFonts w:asciiTheme="minorHAnsi" w:hAnsiTheme="minorHAnsi" w:cs="Tahoma"/>
                <w:sz w:val="16"/>
              </w:rPr>
              <w:t>Shared</w:t>
            </w:r>
          </w:p>
        </w:tc>
        <w:tc>
          <w:tcPr>
            <w:tcW w:w="3146" w:type="dxa"/>
            <w:tcBorders>
              <w:top w:val="nil"/>
              <w:left w:val="nil"/>
              <w:bottom w:val="single" w:sz="4" w:space="0" w:color="auto"/>
              <w:right w:val="single" w:sz="8" w:space="0" w:color="auto"/>
            </w:tcBorders>
          </w:tcPr>
          <w:p w14:paraId="5EFA98F3" w14:textId="77777777" w:rsidR="00D86B85" w:rsidRPr="00D86B85" w:rsidRDefault="00D86B85" w:rsidP="00593D51">
            <w:pPr>
              <w:rPr>
                <w:rFonts w:cs="Tahoma"/>
                <w:sz w:val="16"/>
                <w:szCs w:val="16"/>
              </w:rPr>
            </w:pPr>
            <w:r w:rsidRPr="00D86B85">
              <w:rPr>
                <w:rFonts w:cs="Tahoma"/>
                <w:sz w:val="16"/>
                <w:szCs w:val="16"/>
              </w:rPr>
              <w:t>This state is assigned to a CR that is shared with client and waiting confirmation.</w:t>
            </w:r>
          </w:p>
        </w:tc>
      </w:tr>
      <w:tr w:rsidR="00D86B85" w:rsidRPr="005C6A26" w14:paraId="2EC635F6" w14:textId="77777777" w:rsidTr="00D86B85">
        <w:trPr>
          <w:trHeight w:val="900"/>
        </w:trPr>
        <w:tc>
          <w:tcPr>
            <w:tcW w:w="2042" w:type="dxa"/>
            <w:tcBorders>
              <w:top w:val="nil"/>
              <w:left w:val="single" w:sz="8" w:space="0" w:color="auto"/>
              <w:bottom w:val="single" w:sz="4" w:space="0" w:color="auto"/>
              <w:right w:val="single" w:sz="4" w:space="0" w:color="auto"/>
            </w:tcBorders>
            <w:shd w:val="clear" w:color="000000" w:fill="DBE5F1"/>
            <w:hideMark/>
          </w:tcPr>
          <w:p w14:paraId="49199BCB" w14:textId="77777777" w:rsidR="00D86B85" w:rsidRPr="00C219FB" w:rsidRDefault="00D86B85" w:rsidP="005E6B4E">
            <w:pPr>
              <w:pStyle w:val="AllCapsHeading"/>
              <w:rPr>
                <w:rFonts w:asciiTheme="minorHAnsi" w:hAnsiTheme="minorHAnsi" w:cs="Tahoma"/>
                <w:sz w:val="16"/>
              </w:rPr>
            </w:pPr>
            <w:r w:rsidRPr="00C219FB">
              <w:rPr>
                <w:rFonts w:asciiTheme="minorHAnsi" w:hAnsiTheme="minorHAnsi" w:cs="Tahoma"/>
                <w:sz w:val="16"/>
              </w:rPr>
              <w:t>Deferred</w:t>
            </w:r>
          </w:p>
        </w:tc>
        <w:tc>
          <w:tcPr>
            <w:tcW w:w="2923" w:type="dxa"/>
            <w:tcBorders>
              <w:top w:val="nil"/>
              <w:left w:val="nil"/>
              <w:bottom w:val="single" w:sz="4" w:space="0" w:color="auto"/>
              <w:right w:val="single" w:sz="8" w:space="0" w:color="auto"/>
            </w:tcBorders>
            <w:shd w:val="clear" w:color="auto" w:fill="auto"/>
            <w:hideMark/>
          </w:tcPr>
          <w:p w14:paraId="767AA1C5" w14:textId="77777777" w:rsidR="00D86B85" w:rsidRPr="00C219FB" w:rsidRDefault="00D86B85" w:rsidP="00232104">
            <w:pPr>
              <w:rPr>
                <w:rFonts w:cs="Tahoma"/>
                <w:sz w:val="16"/>
                <w:szCs w:val="16"/>
              </w:rPr>
            </w:pPr>
            <w:r w:rsidRPr="00C219FB">
              <w:rPr>
                <w:rFonts w:cs="Tahoma"/>
                <w:sz w:val="16"/>
                <w:szCs w:val="16"/>
              </w:rPr>
              <w:t>Change Request is approved, but "out of scope" for the current release(s). This CR will be reconsidered for approval at a latter point in time (release or iteration).</w:t>
            </w:r>
          </w:p>
        </w:tc>
        <w:tc>
          <w:tcPr>
            <w:tcW w:w="1080" w:type="dxa"/>
            <w:tcBorders>
              <w:top w:val="nil"/>
              <w:left w:val="nil"/>
              <w:bottom w:val="single" w:sz="4" w:space="0" w:color="auto"/>
              <w:right w:val="single" w:sz="8" w:space="0" w:color="auto"/>
            </w:tcBorders>
          </w:tcPr>
          <w:p w14:paraId="599CF967" w14:textId="77777777" w:rsidR="00D86B85" w:rsidRPr="00D86B85" w:rsidRDefault="00D86B85" w:rsidP="00593D51">
            <w:pPr>
              <w:pStyle w:val="AllCapsHeading"/>
              <w:rPr>
                <w:rFonts w:asciiTheme="minorHAnsi" w:hAnsiTheme="minorHAnsi" w:cs="Tahoma"/>
                <w:sz w:val="16"/>
              </w:rPr>
            </w:pPr>
            <w:r w:rsidRPr="00D86B85">
              <w:rPr>
                <w:rFonts w:asciiTheme="minorHAnsi" w:hAnsiTheme="minorHAnsi" w:cs="Tahoma"/>
                <w:sz w:val="16"/>
              </w:rPr>
              <w:t xml:space="preserve">Assigned </w:t>
            </w:r>
          </w:p>
        </w:tc>
        <w:tc>
          <w:tcPr>
            <w:tcW w:w="3146" w:type="dxa"/>
            <w:tcBorders>
              <w:top w:val="nil"/>
              <w:left w:val="nil"/>
              <w:bottom w:val="single" w:sz="4" w:space="0" w:color="auto"/>
              <w:right w:val="single" w:sz="8" w:space="0" w:color="auto"/>
            </w:tcBorders>
          </w:tcPr>
          <w:p w14:paraId="7618C18D" w14:textId="77777777" w:rsidR="00D86B85" w:rsidRPr="00D86B85" w:rsidRDefault="00D86B85" w:rsidP="00593D51">
            <w:pPr>
              <w:rPr>
                <w:rFonts w:cs="Tahoma"/>
                <w:sz w:val="16"/>
                <w:szCs w:val="16"/>
              </w:rPr>
            </w:pPr>
            <w:r w:rsidRPr="00D86B85">
              <w:rPr>
                <w:rFonts w:cs="Tahoma"/>
                <w:sz w:val="16"/>
                <w:szCs w:val="16"/>
              </w:rPr>
              <w:t>This state is assigned to a CR that is assigned to the product vertical for implementation.</w:t>
            </w:r>
          </w:p>
        </w:tc>
      </w:tr>
      <w:tr w:rsidR="00D86B85" w:rsidRPr="005C6A26" w14:paraId="73F2D218" w14:textId="77777777" w:rsidTr="00D86B85">
        <w:trPr>
          <w:trHeight w:val="300"/>
        </w:trPr>
        <w:tc>
          <w:tcPr>
            <w:tcW w:w="2042" w:type="dxa"/>
            <w:tcBorders>
              <w:top w:val="nil"/>
              <w:left w:val="single" w:sz="8" w:space="0" w:color="auto"/>
              <w:bottom w:val="single" w:sz="4" w:space="0" w:color="auto"/>
              <w:right w:val="single" w:sz="4" w:space="0" w:color="auto"/>
            </w:tcBorders>
            <w:shd w:val="clear" w:color="000000" w:fill="DBE5F1"/>
            <w:hideMark/>
          </w:tcPr>
          <w:p w14:paraId="0510DC09" w14:textId="77777777" w:rsidR="00D86B85" w:rsidRPr="00C219FB" w:rsidRDefault="00D86B85" w:rsidP="005E6B4E">
            <w:pPr>
              <w:pStyle w:val="AllCapsHeading"/>
              <w:rPr>
                <w:rFonts w:asciiTheme="minorHAnsi" w:hAnsiTheme="minorHAnsi" w:cs="Tahoma"/>
                <w:sz w:val="16"/>
              </w:rPr>
            </w:pPr>
            <w:r w:rsidRPr="00C219FB">
              <w:rPr>
                <w:rFonts w:asciiTheme="minorHAnsi" w:hAnsiTheme="minorHAnsi" w:cs="Tahoma"/>
                <w:sz w:val="16"/>
              </w:rPr>
              <w:t>Withdrawn</w:t>
            </w:r>
          </w:p>
        </w:tc>
        <w:tc>
          <w:tcPr>
            <w:tcW w:w="2923" w:type="dxa"/>
            <w:tcBorders>
              <w:top w:val="nil"/>
              <w:left w:val="nil"/>
              <w:bottom w:val="single" w:sz="4" w:space="0" w:color="auto"/>
              <w:right w:val="single" w:sz="8" w:space="0" w:color="auto"/>
            </w:tcBorders>
            <w:shd w:val="clear" w:color="auto" w:fill="auto"/>
            <w:hideMark/>
          </w:tcPr>
          <w:p w14:paraId="72D60B8D" w14:textId="77777777" w:rsidR="00D86B85" w:rsidRPr="00C219FB" w:rsidRDefault="00D86B85" w:rsidP="00370C1A">
            <w:pPr>
              <w:rPr>
                <w:rFonts w:cs="Tahoma"/>
                <w:sz w:val="16"/>
                <w:szCs w:val="16"/>
              </w:rPr>
            </w:pPr>
            <w:r w:rsidRPr="00C219FB">
              <w:rPr>
                <w:rFonts w:cs="Tahoma"/>
                <w:sz w:val="16"/>
                <w:szCs w:val="16"/>
              </w:rPr>
              <w:t xml:space="preserve">Change Request is approved but withdrawn from being implemented. </w:t>
            </w:r>
          </w:p>
        </w:tc>
        <w:tc>
          <w:tcPr>
            <w:tcW w:w="1080" w:type="dxa"/>
            <w:tcBorders>
              <w:top w:val="nil"/>
              <w:left w:val="nil"/>
              <w:bottom w:val="single" w:sz="4" w:space="0" w:color="auto"/>
              <w:right w:val="single" w:sz="8" w:space="0" w:color="auto"/>
            </w:tcBorders>
          </w:tcPr>
          <w:p w14:paraId="1886089A" w14:textId="77777777" w:rsidR="00D86B85" w:rsidRPr="00D86B85" w:rsidRDefault="00D86B85" w:rsidP="00593D51">
            <w:pPr>
              <w:pStyle w:val="AllCapsHeading"/>
              <w:rPr>
                <w:rFonts w:asciiTheme="minorHAnsi" w:hAnsiTheme="minorHAnsi" w:cs="Tahoma"/>
                <w:sz w:val="16"/>
              </w:rPr>
            </w:pPr>
            <w:r w:rsidRPr="00D86B85">
              <w:rPr>
                <w:rFonts w:asciiTheme="minorHAnsi" w:hAnsiTheme="minorHAnsi" w:cs="Tahoma"/>
                <w:sz w:val="16"/>
              </w:rPr>
              <w:t>Complete</w:t>
            </w:r>
          </w:p>
        </w:tc>
        <w:tc>
          <w:tcPr>
            <w:tcW w:w="3146" w:type="dxa"/>
            <w:tcBorders>
              <w:top w:val="nil"/>
              <w:left w:val="nil"/>
              <w:bottom w:val="single" w:sz="4" w:space="0" w:color="auto"/>
              <w:right w:val="single" w:sz="8" w:space="0" w:color="auto"/>
            </w:tcBorders>
          </w:tcPr>
          <w:p w14:paraId="6904B078" w14:textId="77777777" w:rsidR="00D86B85" w:rsidRPr="00D86B85" w:rsidRDefault="00D86B85" w:rsidP="00593D51">
            <w:pPr>
              <w:rPr>
                <w:rFonts w:cs="Tahoma"/>
                <w:sz w:val="16"/>
                <w:szCs w:val="16"/>
              </w:rPr>
            </w:pPr>
            <w:r w:rsidRPr="00D86B85">
              <w:rPr>
                <w:rFonts w:cs="Tahoma"/>
                <w:sz w:val="16"/>
                <w:szCs w:val="16"/>
              </w:rPr>
              <w:t xml:space="preserve">This state is assigned to a CR that is implemented and ready for verification. </w:t>
            </w:r>
          </w:p>
        </w:tc>
      </w:tr>
      <w:tr w:rsidR="00D86B85" w:rsidRPr="005C6A26" w14:paraId="2D5ABC29" w14:textId="77777777" w:rsidTr="00D86B85">
        <w:trPr>
          <w:trHeight w:val="1125"/>
        </w:trPr>
        <w:tc>
          <w:tcPr>
            <w:tcW w:w="2042" w:type="dxa"/>
            <w:tcBorders>
              <w:top w:val="nil"/>
              <w:left w:val="single" w:sz="8" w:space="0" w:color="auto"/>
              <w:bottom w:val="single" w:sz="4" w:space="0" w:color="auto"/>
              <w:right w:val="single" w:sz="4" w:space="0" w:color="auto"/>
            </w:tcBorders>
            <w:shd w:val="clear" w:color="000000" w:fill="DBE5F1"/>
            <w:hideMark/>
          </w:tcPr>
          <w:p w14:paraId="4572CF24" w14:textId="77777777" w:rsidR="00D86B85" w:rsidRPr="00C219FB" w:rsidRDefault="00D86B85" w:rsidP="005E6B4E">
            <w:pPr>
              <w:pStyle w:val="AllCapsHeading"/>
              <w:rPr>
                <w:rFonts w:asciiTheme="minorHAnsi" w:hAnsiTheme="minorHAnsi" w:cs="Tahoma"/>
                <w:sz w:val="16"/>
              </w:rPr>
            </w:pPr>
            <w:r w:rsidRPr="00C219FB">
              <w:rPr>
                <w:rFonts w:asciiTheme="minorHAnsi" w:hAnsiTheme="minorHAnsi" w:cs="Tahoma"/>
                <w:sz w:val="16"/>
              </w:rPr>
              <w:t>Duplicate</w:t>
            </w:r>
          </w:p>
        </w:tc>
        <w:tc>
          <w:tcPr>
            <w:tcW w:w="2923" w:type="dxa"/>
            <w:tcBorders>
              <w:top w:val="nil"/>
              <w:left w:val="nil"/>
              <w:bottom w:val="single" w:sz="4" w:space="0" w:color="auto"/>
              <w:right w:val="single" w:sz="8" w:space="0" w:color="auto"/>
            </w:tcBorders>
            <w:shd w:val="clear" w:color="auto" w:fill="auto"/>
            <w:hideMark/>
          </w:tcPr>
          <w:p w14:paraId="60816B9F" w14:textId="77777777" w:rsidR="00D86B85" w:rsidRPr="00C219FB" w:rsidRDefault="00D86B85" w:rsidP="00320D27">
            <w:pPr>
              <w:rPr>
                <w:rFonts w:cs="Tahoma"/>
                <w:sz w:val="16"/>
                <w:szCs w:val="16"/>
              </w:rPr>
            </w:pPr>
            <w:r w:rsidRPr="00C219FB">
              <w:rPr>
                <w:rFonts w:cs="Tahoma"/>
                <w:sz w:val="16"/>
                <w:szCs w:val="16"/>
              </w:rPr>
              <w:t xml:space="preserve">A Change Request in this state is believed to be functionally describing an existing functionality or CR (must be subjected to an investigation). </w:t>
            </w:r>
          </w:p>
        </w:tc>
        <w:tc>
          <w:tcPr>
            <w:tcW w:w="1080" w:type="dxa"/>
            <w:tcBorders>
              <w:top w:val="nil"/>
              <w:left w:val="nil"/>
              <w:bottom w:val="single" w:sz="4" w:space="0" w:color="auto"/>
              <w:right w:val="single" w:sz="8" w:space="0" w:color="auto"/>
            </w:tcBorders>
          </w:tcPr>
          <w:p w14:paraId="600AA0E8" w14:textId="77777777" w:rsidR="00D86B85" w:rsidRPr="00D86B85" w:rsidRDefault="00D86B85" w:rsidP="00593D51">
            <w:pPr>
              <w:pStyle w:val="AllCapsHeading"/>
              <w:rPr>
                <w:rFonts w:asciiTheme="minorHAnsi" w:hAnsiTheme="minorHAnsi" w:cs="Tahoma"/>
                <w:sz w:val="16"/>
              </w:rPr>
            </w:pPr>
            <w:r w:rsidRPr="00D86B85">
              <w:rPr>
                <w:rFonts w:asciiTheme="minorHAnsi" w:hAnsiTheme="minorHAnsi" w:cs="Tahoma"/>
                <w:sz w:val="16"/>
              </w:rPr>
              <w:t>Closed</w:t>
            </w:r>
          </w:p>
        </w:tc>
        <w:tc>
          <w:tcPr>
            <w:tcW w:w="3146" w:type="dxa"/>
            <w:tcBorders>
              <w:top w:val="nil"/>
              <w:left w:val="nil"/>
              <w:bottom w:val="single" w:sz="4" w:space="0" w:color="auto"/>
              <w:right w:val="single" w:sz="8" w:space="0" w:color="auto"/>
            </w:tcBorders>
          </w:tcPr>
          <w:p w14:paraId="12CBBE93" w14:textId="77777777" w:rsidR="00D86B85" w:rsidRPr="00D86B85" w:rsidRDefault="00D86B85" w:rsidP="00593D51">
            <w:pPr>
              <w:rPr>
                <w:rFonts w:cs="Tahoma"/>
                <w:sz w:val="16"/>
                <w:szCs w:val="16"/>
              </w:rPr>
            </w:pPr>
            <w:r w:rsidRPr="00D86B85">
              <w:rPr>
                <w:rFonts w:cs="Tahoma"/>
                <w:sz w:val="16"/>
                <w:szCs w:val="16"/>
              </w:rPr>
              <w:t xml:space="preserve">This state is assigned to a CR that does not require attention. </w:t>
            </w:r>
          </w:p>
        </w:tc>
      </w:tr>
      <w:tr w:rsidR="00D86B85" w:rsidRPr="005C6A26" w14:paraId="68C94A33" w14:textId="77777777" w:rsidTr="00D86B85">
        <w:trPr>
          <w:trHeight w:val="690"/>
        </w:trPr>
        <w:tc>
          <w:tcPr>
            <w:tcW w:w="2042" w:type="dxa"/>
            <w:tcBorders>
              <w:top w:val="nil"/>
              <w:left w:val="single" w:sz="8" w:space="0" w:color="auto"/>
              <w:bottom w:val="single" w:sz="8" w:space="0" w:color="auto"/>
              <w:right w:val="single" w:sz="4" w:space="0" w:color="auto"/>
            </w:tcBorders>
            <w:shd w:val="clear" w:color="000000" w:fill="DBE5F1"/>
            <w:hideMark/>
          </w:tcPr>
          <w:p w14:paraId="0CF13190" w14:textId="77777777" w:rsidR="00D86B85" w:rsidRPr="00C219FB" w:rsidRDefault="00D86B85" w:rsidP="005E6B4E">
            <w:pPr>
              <w:pStyle w:val="AllCapsHeading"/>
              <w:rPr>
                <w:rFonts w:asciiTheme="minorHAnsi" w:hAnsiTheme="minorHAnsi" w:cs="Tahoma"/>
                <w:sz w:val="16"/>
              </w:rPr>
            </w:pPr>
            <w:r w:rsidRPr="00C219FB">
              <w:rPr>
                <w:rFonts w:asciiTheme="minorHAnsi" w:hAnsiTheme="minorHAnsi" w:cs="Tahoma"/>
                <w:sz w:val="16"/>
              </w:rPr>
              <w:t>ejected</w:t>
            </w:r>
          </w:p>
        </w:tc>
        <w:tc>
          <w:tcPr>
            <w:tcW w:w="2923" w:type="dxa"/>
            <w:tcBorders>
              <w:top w:val="nil"/>
              <w:left w:val="nil"/>
              <w:bottom w:val="single" w:sz="8" w:space="0" w:color="auto"/>
              <w:right w:val="single" w:sz="8" w:space="0" w:color="auto"/>
            </w:tcBorders>
            <w:shd w:val="clear" w:color="auto" w:fill="auto"/>
            <w:hideMark/>
          </w:tcPr>
          <w:p w14:paraId="1C070B6D" w14:textId="77777777" w:rsidR="00D86B85" w:rsidRPr="00C219FB" w:rsidRDefault="00D86B85" w:rsidP="007E1729">
            <w:pPr>
              <w:rPr>
                <w:rFonts w:cs="Tahoma"/>
                <w:sz w:val="16"/>
                <w:szCs w:val="16"/>
              </w:rPr>
            </w:pPr>
            <w:r w:rsidRPr="00C219FB">
              <w:rPr>
                <w:rFonts w:cs="Tahoma"/>
                <w:sz w:val="16"/>
                <w:szCs w:val="16"/>
              </w:rPr>
              <w:t xml:space="preserve">A Change Request is not a valid requirement. </w:t>
            </w:r>
          </w:p>
        </w:tc>
        <w:tc>
          <w:tcPr>
            <w:tcW w:w="1080" w:type="dxa"/>
            <w:tcBorders>
              <w:top w:val="nil"/>
              <w:left w:val="nil"/>
              <w:bottom w:val="single" w:sz="8" w:space="0" w:color="auto"/>
              <w:right w:val="single" w:sz="8" w:space="0" w:color="auto"/>
            </w:tcBorders>
          </w:tcPr>
          <w:p w14:paraId="554E0B38" w14:textId="77777777" w:rsidR="00D86B85" w:rsidRPr="00D86B85" w:rsidRDefault="00D86B85" w:rsidP="007E1729">
            <w:pPr>
              <w:rPr>
                <w:rFonts w:cs="Tahoma"/>
                <w:sz w:val="16"/>
                <w:szCs w:val="16"/>
              </w:rPr>
            </w:pPr>
          </w:p>
        </w:tc>
        <w:tc>
          <w:tcPr>
            <w:tcW w:w="3146" w:type="dxa"/>
            <w:tcBorders>
              <w:top w:val="nil"/>
              <w:left w:val="nil"/>
              <w:bottom w:val="single" w:sz="8" w:space="0" w:color="auto"/>
              <w:right w:val="single" w:sz="8" w:space="0" w:color="auto"/>
            </w:tcBorders>
          </w:tcPr>
          <w:p w14:paraId="2E114D25" w14:textId="77777777" w:rsidR="00D86B85" w:rsidRPr="00D86B85" w:rsidRDefault="00D86B85" w:rsidP="007E1729">
            <w:pPr>
              <w:rPr>
                <w:rFonts w:cs="Tahoma"/>
                <w:sz w:val="16"/>
                <w:szCs w:val="16"/>
              </w:rPr>
            </w:pPr>
          </w:p>
        </w:tc>
      </w:tr>
    </w:tbl>
    <w:p w14:paraId="6CCA3F5C" w14:textId="5E46EB5E" w:rsidR="00A34637" w:rsidRDefault="00BB693A" w:rsidP="00104791">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t xml:space="preserve"> </w:t>
      </w:r>
    </w:p>
    <w:p w14:paraId="61C053B5" w14:textId="684AAAE8" w:rsidR="00BB693A" w:rsidRDefault="00BB693A" w:rsidP="00104791">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t>Preferred Font.</w:t>
      </w:r>
    </w:p>
    <w:p w14:paraId="48638286" w14:textId="53E4CF9B" w:rsidR="00BB693A" w:rsidRDefault="006C3BD7" w:rsidP="00104791">
      <w:pPr>
        <w:rPr>
          <w:b/>
          <w:bCs/>
        </w:rPr>
      </w:pPr>
      <w:r>
        <w:rPr>
          <w:b/>
          <w:bCs/>
        </w:rPr>
        <w:object w:dxaOrig="900" w:dyaOrig="830" w14:anchorId="7D55D3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pt;height:41.15pt" o:ole="">
            <v:imagedata r:id="rId43" o:title=""/>
          </v:shape>
          <o:OLEObject Type="Embed" ProgID="Package" ShapeID="_x0000_i1025" DrawAspect="Content" ObjectID="_1709991185" r:id="rId44"/>
        </w:object>
      </w:r>
    </w:p>
    <w:p w14:paraId="25EDA7D5" w14:textId="60A58170" w:rsidR="00104791" w:rsidRPr="00150EA1" w:rsidRDefault="00150EA1" w:rsidP="00104791">
      <w:pPr>
        <w:rPr>
          <w:b/>
          <w:bCs/>
        </w:rPr>
      </w:pPr>
      <w:r w:rsidRPr="00150EA1">
        <w:rPr>
          <w:b/>
          <w:bCs/>
        </w:rPr>
        <w:t>Appendix</w:t>
      </w:r>
    </w:p>
    <w:p w14:paraId="294C5026" w14:textId="13E8FE24" w:rsidR="00150EA1" w:rsidRDefault="00150EA1" w:rsidP="00104791">
      <w:pPr>
        <w:rPr>
          <w:i/>
          <w:color w:val="0070C0"/>
        </w:rPr>
      </w:pPr>
      <w:r w:rsidRPr="00150EA1">
        <w:rPr>
          <w:i/>
          <w:color w:val="0070C0"/>
        </w:rPr>
        <w:t xml:space="preserve">[Include </w:t>
      </w:r>
      <w:r w:rsidR="00FE660F">
        <w:rPr>
          <w:i/>
          <w:color w:val="0070C0"/>
        </w:rPr>
        <w:t xml:space="preserve">any </w:t>
      </w:r>
      <w:r w:rsidRPr="00150EA1">
        <w:rPr>
          <w:i/>
          <w:color w:val="0070C0"/>
        </w:rPr>
        <w:t xml:space="preserve">additional information related to the </w:t>
      </w:r>
      <w:r w:rsidR="00FE660F">
        <w:rPr>
          <w:i/>
          <w:color w:val="0070C0"/>
        </w:rPr>
        <w:t xml:space="preserve">engagement </w:t>
      </w:r>
      <w:r w:rsidRPr="00150EA1">
        <w:rPr>
          <w:i/>
          <w:color w:val="0070C0"/>
        </w:rPr>
        <w:t>that must be provided as part of this document.]</w:t>
      </w:r>
    </w:p>
    <w:p w14:paraId="6C6A7448" w14:textId="619CDF2D" w:rsidR="00C45D06" w:rsidRDefault="00C45D06" w:rsidP="00104791">
      <w:pPr>
        <w:rPr>
          <w:i/>
          <w:color w:val="0070C0"/>
        </w:rPr>
      </w:pPr>
    </w:p>
    <w:p w14:paraId="5A2A9BA3" w14:textId="2FA19156" w:rsidR="00C45D06" w:rsidRDefault="00C45D06" w:rsidP="00104791">
      <w:pPr>
        <w:rPr>
          <w:i/>
          <w:color w:val="0070C0"/>
        </w:rPr>
      </w:pPr>
    </w:p>
    <w:p w14:paraId="645150E7" w14:textId="1E99A4C2" w:rsidR="00C45D06" w:rsidRDefault="00C45D06" w:rsidP="00104791">
      <w:pPr>
        <w:rPr>
          <w:i/>
          <w:color w:val="0070C0"/>
        </w:rPr>
      </w:pPr>
    </w:p>
    <w:p w14:paraId="07525D1A" w14:textId="77777777" w:rsidR="00C45D06" w:rsidRPr="004E269F" w:rsidRDefault="00C45D06" w:rsidP="00104791">
      <w:pPr>
        <w:rPr>
          <w:i/>
          <w:color w:val="0070C0"/>
        </w:rPr>
      </w:pPr>
    </w:p>
    <w:sectPr w:rsidR="00C45D06" w:rsidRPr="004E269F" w:rsidSect="009B1EEF">
      <w:headerReference w:type="default" r:id="rId45"/>
      <w:footerReference w:type="default" r:id="rId4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CEB50B" w14:textId="77777777" w:rsidR="00F15914" w:rsidRDefault="00F15914" w:rsidP="00FB5290">
      <w:pPr>
        <w:spacing w:after="0" w:line="240" w:lineRule="auto"/>
      </w:pPr>
      <w:r>
        <w:separator/>
      </w:r>
    </w:p>
  </w:endnote>
  <w:endnote w:type="continuationSeparator" w:id="0">
    <w:p w14:paraId="21E57535" w14:textId="77777777" w:rsidR="00F15914" w:rsidRDefault="00F15914" w:rsidP="00FB52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70"/>
      <w:gridCol w:w="8390"/>
    </w:tblGrid>
    <w:tr w:rsidR="00EF1628" w14:paraId="64C6F08B" w14:textId="77777777">
      <w:tc>
        <w:tcPr>
          <w:tcW w:w="918" w:type="dxa"/>
        </w:tcPr>
        <w:p w14:paraId="08DD61EC" w14:textId="5DBBA87A" w:rsidR="00EF1628" w:rsidRDefault="00EF1628">
          <w:pPr>
            <w:pStyle w:val="Footer"/>
            <w:jc w:val="right"/>
            <w:rPr>
              <w:b/>
              <w:color w:val="4F81BD" w:themeColor="accent1"/>
              <w:sz w:val="32"/>
              <w:szCs w:val="32"/>
            </w:rPr>
          </w:pPr>
          <w:r>
            <w:fldChar w:fldCharType="begin"/>
          </w:r>
          <w:r>
            <w:instrText xml:space="preserve"> PAGE   \* MERGEFORMAT </w:instrText>
          </w:r>
          <w:r>
            <w:fldChar w:fldCharType="separate"/>
          </w:r>
          <w:r w:rsidRPr="0012748D">
            <w:rPr>
              <w:b/>
              <w:noProof/>
              <w:color w:val="4F81BD" w:themeColor="accent1"/>
              <w:sz w:val="32"/>
              <w:szCs w:val="32"/>
            </w:rPr>
            <w:t>36</w:t>
          </w:r>
          <w:r>
            <w:rPr>
              <w:b/>
              <w:noProof/>
              <w:color w:val="4F81BD" w:themeColor="accent1"/>
              <w:sz w:val="32"/>
              <w:szCs w:val="32"/>
            </w:rPr>
            <w:fldChar w:fldCharType="end"/>
          </w:r>
        </w:p>
      </w:tc>
      <w:tc>
        <w:tcPr>
          <w:tcW w:w="7938" w:type="dxa"/>
        </w:tcPr>
        <w:p w14:paraId="300256C1" w14:textId="2523DC41" w:rsidR="00EF1628" w:rsidRDefault="00EF1628" w:rsidP="00FC12FB">
          <w:pPr>
            <w:pStyle w:val="Footer"/>
          </w:pPr>
          <w:r>
            <w:t xml:space="preserve"> © 2019 Navotar Inc. All Rights Reserved.</w:t>
          </w:r>
        </w:p>
      </w:tc>
    </w:tr>
  </w:tbl>
  <w:p w14:paraId="3F06FACF" w14:textId="77777777" w:rsidR="00EF1628" w:rsidRDefault="00EF16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CE752" w14:textId="77777777" w:rsidR="00F15914" w:rsidRDefault="00F15914" w:rsidP="00FB5290">
      <w:pPr>
        <w:spacing w:after="0" w:line="240" w:lineRule="auto"/>
      </w:pPr>
      <w:r>
        <w:separator/>
      </w:r>
    </w:p>
  </w:footnote>
  <w:footnote w:type="continuationSeparator" w:id="0">
    <w:p w14:paraId="79079729" w14:textId="77777777" w:rsidR="00F15914" w:rsidRDefault="00F15914" w:rsidP="00FB52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Title"/>
      <w:id w:val="77547040"/>
      <w:dataBinding w:prefixMappings="xmlns:ns0='http://schemas.openxmlformats.org/package/2006/metadata/core-properties' xmlns:ns1='http://purl.org/dc/elements/1.1/'" w:xpath="/ns0:coreProperties[1]/ns1:title[1]" w:storeItemID="{6C3C8BC8-F283-45AE-878A-BAB7291924A1}"/>
      <w:text/>
    </w:sdtPr>
    <w:sdtEndPr/>
    <w:sdtContent>
      <w:p w14:paraId="0D10D5A3" w14:textId="2A5C4702" w:rsidR="00EF1628" w:rsidRDefault="006C2B5A" w:rsidP="00C82E5B">
        <w:pPr>
          <w:pStyle w:val="Header"/>
          <w:pBdr>
            <w:between w:val="single" w:sz="4" w:space="1" w:color="4F81BD" w:themeColor="accent1"/>
          </w:pBdr>
          <w:spacing w:line="276" w:lineRule="auto"/>
          <w:jc w:val="right"/>
        </w:pPr>
        <w:proofErr w:type="spellStart"/>
        <w:r>
          <w:t>CR_Mercedes</w:t>
        </w:r>
        <w:proofErr w:type="spellEnd"/>
        <w:r>
          <w:t>-Benz South West-UK - Consumer Mobile Application Development</w:t>
        </w:r>
      </w:p>
    </w:sdtContent>
  </w:sdt>
  <w:p w14:paraId="59E07DF1" w14:textId="77777777" w:rsidR="00EF1628" w:rsidRDefault="00EF1628">
    <w:pPr>
      <w:pStyle w:val="Header"/>
      <w:pBdr>
        <w:between w:val="single" w:sz="4" w:space="1" w:color="4F81BD" w:themeColor="accent1"/>
      </w:pBdr>
      <w:spacing w:line="276" w:lineRule="auto"/>
      <w:jc w:val="center"/>
    </w:pPr>
  </w:p>
  <w:p w14:paraId="144C7B71" w14:textId="77777777" w:rsidR="00EF1628" w:rsidRDefault="00EF16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3CA3D2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07083D"/>
    <w:multiLevelType w:val="hybridMultilevel"/>
    <w:tmpl w:val="8C38A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964EE"/>
    <w:multiLevelType w:val="hybridMultilevel"/>
    <w:tmpl w:val="931CF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D13E8E"/>
    <w:multiLevelType w:val="hybridMultilevel"/>
    <w:tmpl w:val="3B20A1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E34147"/>
    <w:multiLevelType w:val="hybridMultilevel"/>
    <w:tmpl w:val="12E425CC"/>
    <w:lvl w:ilvl="0" w:tplc="5B3EB80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F5F606A"/>
    <w:multiLevelType w:val="hybridMultilevel"/>
    <w:tmpl w:val="99082F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7E4AC5"/>
    <w:multiLevelType w:val="hybridMultilevel"/>
    <w:tmpl w:val="1374B44E"/>
    <w:lvl w:ilvl="0" w:tplc="5AC4738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11E93BD4"/>
    <w:multiLevelType w:val="hybridMultilevel"/>
    <w:tmpl w:val="D4CE8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F5037A"/>
    <w:multiLevelType w:val="hybridMultilevel"/>
    <w:tmpl w:val="F782F99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C5B03EC"/>
    <w:multiLevelType w:val="hybridMultilevel"/>
    <w:tmpl w:val="B3425A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8E05C6C"/>
    <w:multiLevelType w:val="hybridMultilevel"/>
    <w:tmpl w:val="D9063A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695214"/>
    <w:multiLevelType w:val="hybridMultilevel"/>
    <w:tmpl w:val="44221A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BB33F00"/>
    <w:multiLevelType w:val="hybridMultilevel"/>
    <w:tmpl w:val="CB668544"/>
    <w:lvl w:ilvl="0" w:tplc="9A8C65A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435F676C"/>
    <w:multiLevelType w:val="hybridMultilevel"/>
    <w:tmpl w:val="89D65032"/>
    <w:lvl w:ilvl="0" w:tplc="9D3C9DFE">
      <w:numFmt w:val="bullet"/>
      <w:lvlText w:val="-"/>
      <w:lvlJc w:val="left"/>
      <w:pPr>
        <w:ind w:left="720" w:hanging="360"/>
      </w:pPr>
      <w:rPr>
        <w:rFonts w:ascii="Calibri" w:eastAsiaTheme="minorHAnsi" w:hAnsi="Calibri" w:cs="Calibr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E1E2B"/>
    <w:multiLevelType w:val="hybridMultilevel"/>
    <w:tmpl w:val="07F20F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893D7C"/>
    <w:multiLevelType w:val="hybridMultilevel"/>
    <w:tmpl w:val="09C2B5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22C2024"/>
    <w:multiLevelType w:val="hybridMultilevel"/>
    <w:tmpl w:val="037619BA"/>
    <w:lvl w:ilvl="0" w:tplc="344230C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5F5840"/>
    <w:multiLevelType w:val="hybridMultilevel"/>
    <w:tmpl w:val="D2524E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A01291"/>
    <w:multiLevelType w:val="hybridMultilevel"/>
    <w:tmpl w:val="F1E43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B21D09"/>
    <w:multiLevelType w:val="hybridMultilevel"/>
    <w:tmpl w:val="804E8E0E"/>
    <w:lvl w:ilvl="0" w:tplc="3A46DCC8">
      <w:start w:val="1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25C2DB8"/>
    <w:multiLevelType w:val="hybridMultilevel"/>
    <w:tmpl w:val="33A2450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1" w15:restartNumberingAfterBreak="0">
    <w:nsid w:val="67C655DF"/>
    <w:multiLevelType w:val="hybridMultilevel"/>
    <w:tmpl w:val="1FB278D6"/>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2" w15:restartNumberingAfterBreak="0">
    <w:nsid w:val="6AE17EF4"/>
    <w:multiLevelType w:val="hybridMultilevel"/>
    <w:tmpl w:val="3118E0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B4E4CD4"/>
    <w:multiLevelType w:val="hybridMultilevel"/>
    <w:tmpl w:val="6450B3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BA45289"/>
    <w:multiLevelType w:val="hybridMultilevel"/>
    <w:tmpl w:val="D0446F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C6C4476"/>
    <w:multiLevelType w:val="hybridMultilevel"/>
    <w:tmpl w:val="D9680D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D813E6"/>
    <w:multiLevelType w:val="hybridMultilevel"/>
    <w:tmpl w:val="3CD05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55C262F"/>
    <w:multiLevelType w:val="hybridMultilevel"/>
    <w:tmpl w:val="4190A22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8" w15:restartNumberingAfterBreak="0">
    <w:nsid w:val="7F4710CA"/>
    <w:multiLevelType w:val="hybridMultilevel"/>
    <w:tmpl w:val="A88468EA"/>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3"/>
  </w:num>
  <w:num w:numId="3">
    <w:abstractNumId w:val="25"/>
  </w:num>
  <w:num w:numId="4">
    <w:abstractNumId w:val="5"/>
  </w:num>
  <w:num w:numId="5">
    <w:abstractNumId w:val="18"/>
  </w:num>
  <w:num w:numId="6">
    <w:abstractNumId w:val="16"/>
  </w:num>
  <w:num w:numId="7">
    <w:abstractNumId w:val="10"/>
  </w:num>
  <w:num w:numId="8">
    <w:abstractNumId w:val="21"/>
  </w:num>
  <w:num w:numId="9">
    <w:abstractNumId w:val="14"/>
  </w:num>
  <w:num w:numId="10">
    <w:abstractNumId w:val="22"/>
  </w:num>
  <w:num w:numId="11">
    <w:abstractNumId w:val="28"/>
  </w:num>
  <w:num w:numId="12">
    <w:abstractNumId w:val="3"/>
  </w:num>
  <w:num w:numId="13">
    <w:abstractNumId w:val="12"/>
  </w:num>
  <w:num w:numId="14">
    <w:abstractNumId w:val="9"/>
  </w:num>
  <w:num w:numId="15">
    <w:abstractNumId w:val="8"/>
  </w:num>
  <w:num w:numId="16">
    <w:abstractNumId w:val="11"/>
  </w:num>
  <w:num w:numId="17">
    <w:abstractNumId w:val="27"/>
  </w:num>
  <w:num w:numId="18">
    <w:abstractNumId w:val="26"/>
  </w:num>
  <w:num w:numId="19">
    <w:abstractNumId w:val="7"/>
  </w:num>
  <w:num w:numId="20">
    <w:abstractNumId w:val="4"/>
  </w:num>
  <w:num w:numId="21">
    <w:abstractNumId w:val="20"/>
  </w:num>
  <w:num w:numId="22">
    <w:abstractNumId w:val="23"/>
  </w:num>
  <w:num w:numId="23">
    <w:abstractNumId w:val="1"/>
  </w:num>
  <w:num w:numId="24">
    <w:abstractNumId w:val="6"/>
  </w:num>
  <w:num w:numId="25">
    <w:abstractNumId w:val="17"/>
  </w:num>
  <w:num w:numId="26">
    <w:abstractNumId w:val="15"/>
  </w:num>
  <w:num w:numId="27">
    <w:abstractNumId w:val="2"/>
  </w:num>
  <w:num w:numId="28">
    <w:abstractNumId w:val="24"/>
  </w:num>
  <w:num w:numId="29">
    <w:abstractNumId w:val="1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attachedTemplate r:id="rId1"/>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C0MDI3NDI2NrM0NTFS0lEKTi0uzszPAykwqgUApEsj3ywAAAA="/>
  </w:docVars>
  <w:rsids>
    <w:rsidRoot w:val="00EE600D"/>
    <w:rsid w:val="00002C0E"/>
    <w:rsid w:val="00006CD9"/>
    <w:rsid w:val="0000725A"/>
    <w:rsid w:val="00010FE9"/>
    <w:rsid w:val="00011189"/>
    <w:rsid w:val="000117CD"/>
    <w:rsid w:val="00013C67"/>
    <w:rsid w:val="0001794E"/>
    <w:rsid w:val="0002028F"/>
    <w:rsid w:val="00021BD7"/>
    <w:rsid w:val="000251CD"/>
    <w:rsid w:val="00030F89"/>
    <w:rsid w:val="000311F3"/>
    <w:rsid w:val="000330F7"/>
    <w:rsid w:val="00034C8F"/>
    <w:rsid w:val="00035542"/>
    <w:rsid w:val="000364AB"/>
    <w:rsid w:val="00037D58"/>
    <w:rsid w:val="0004134A"/>
    <w:rsid w:val="00042627"/>
    <w:rsid w:val="00043847"/>
    <w:rsid w:val="00046A20"/>
    <w:rsid w:val="00047A78"/>
    <w:rsid w:val="00050AD3"/>
    <w:rsid w:val="0005330A"/>
    <w:rsid w:val="00056069"/>
    <w:rsid w:val="00056D9E"/>
    <w:rsid w:val="000571E2"/>
    <w:rsid w:val="00063020"/>
    <w:rsid w:val="000636D2"/>
    <w:rsid w:val="00064887"/>
    <w:rsid w:val="00064D38"/>
    <w:rsid w:val="000671C8"/>
    <w:rsid w:val="000723C0"/>
    <w:rsid w:val="00077698"/>
    <w:rsid w:val="000806F4"/>
    <w:rsid w:val="000808FB"/>
    <w:rsid w:val="00083AAD"/>
    <w:rsid w:val="00083D7F"/>
    <w:rsid w:val="0008504D"/>
    <w:rsid w:val="00086359"/>
    <w:rsid w:val="00086FB9"/>
    <w:rsid w:val="000877E3"/>
    <w:rsid w:val="0009451F"/>
    <w:rsid w:val="00096573"/>
    <w:rsid w:val="00097A3A"/>
    <w:rsid w:val="000A0C97"/>
    <w:rsid w:val="000A19C4"/>
    <w:rsid w:val="000A4FB6"/>
    <w:rsid w:val="000B143E"/>
    <w:rsid w:val="000B3879"/>
    <w:rsid w:val="000B5B05"/>
    <w:rsid w:val="000B75CF"/>
    <w:rsid w:val="000B7B2C"/>
    <w:rsid w:val="000C0D60"/>
    <w:rsid w:val="000C2365"/>
    <w:rsid w:val="000C283D"/>
    <w:rsid w:val="000C3E69"/>
    <w:rsid w:val="000C7AAA"/>
    <w:rsid w:val="000C7BA2"/>
    <w:rsid w:val="000D21D2"/>
    <w:rsid w:val="000D4569"/>
    <w:rsid w:val="000D620F"/>
    <w:rsid w:val="000D64C1"/>
    <w:rsid w:val="000E2E17"/>
    <w:rsid w:val="000E3B6E"/>
    <w:rsid w:val="000E3C34"/>
    <w:rsid w:val="000E5059"/>
    <w:rsid w:val="000E5E3C"/>
    <w:rsid w:val="000F00F5"/>
    <w:rsid w:val="000F1342"/>
    <w:rsid w:val="000F4588"/>
    <w:rsid w:val="000F715E"/>
    <w:rsid w:val="00100737"/>
    <w:rsid w:val="001032AE"/>
    <w:rsid w:val="00104791"/>
    <w:rsid w:val="00105E2C"/>
    <w:rsid w:val="00107337"/>
    <w:rsid w:val="00111D16"/>
    <w:rsid w:val="0011242E"/>
    <w:rsid w:val="00114DCD"/>
    <w:rsid w:val="00121C99"/>
    <w:rsid w:val="00121FDF"/>
    <w:rsid w:val="0012447B"/>
    <w:rsid w:val="00124E3B"/>
    <w:rsid w:val="0012574C"/>
    <w:rsid w:val="0012595F"/>
    <w:rsid w:val="0012748D"/>
    <w:rsid w:val="00130048"/>
    <w:rsid w:val="00130D05"/>
    <w:rsid w:val="001359E4"/>
    <w:rsid w:val="00137BD6"/>
    <w:rsid w:val="00142042"/>
    <w:rsid w:val="00142AB6"/>
    <w:rsid w:val="001434A2"/>
    <w:rsid w:val="001506A3"/>
    <w:rsid w:val="00150EA1"/>
    <w:rsid w:val="00151846"/>
    <w:rsid w:val="00153834"/>
    <w:rsid w:val="001557B3"/>
    <w:rsid w:val="00155A21"/>
    <w:rsid w:val="00162B1F"/>
    <w:rsid w:val="00166DB4"/>
    <w:rsid w:val="001734C5"/>
    <w:rsid w:val="001770BF"/>
    <w:rsid w:val="00177AFB"/>
    <w:rsid w:val="00177CF4"/>
    <w:rsid w:val="0018048B"/>
    <w:rsid w:val="00185422"/>
    <w:rsid w:val="00187F6C"/>
    <w:rsid w:val="0019091A"/>
    <w:rsid w:val="00191038"/>
    <w:rsid w:val="00191293"/>
    <w:rsid w:val="00191959"/>
    <w:rsid w:val="00194788"/>
    <w:rsid w:val="001964A8"/>
    <w:rsid w:val="001A306B"/>
    <w:rsid w:val="001A3C1A"/>
    <w:rsid w:val="001A43AC"/>
    <w:rsid w:val="001A59C9"/>
    <w:rsid w:val="001B51B3"/>
    <w:rsid w:val="001D2DB2"/>
    <w:rsid w:val="001D38D6"/>
    <w:rsid w:val="001D3C38"/>
    <w:rsid w:val="001D424A"/>
    <w:rsid w:val="001D6A54"/>
    <w:rsid w:val="001D72D8"/>
    <w:rsid w:val="001E03EE"/>
    <w:rsid w:val="001E2176"/>
    <w:rsid w:val="001E25E0"/>
    <w:rsid w:val="001E2D99"/>
    <w:rsid w:val="001E517A"/>
    <w:rsid w:val="001E7DA3"/>
    <w:rsid w:val="001F1ABD"/>
    <w:rsid w:val="001F20E0"/>
    <w:rsid w:val="001F3343"/>
    <w:rsid w:val="001F3344"/>
    <w:rsid w:val="001F4CEA"/>
    <w:rsid w:val="001F6D5E"/>
    <w:rsid w:val="00200049"/>
    <w:rsid w:val="00201630"/>
    <w:rsid w:val="00203D10"/>
    <w:rsid w:val="00205DBD"/>
    <w:rsid w:val="00217DE1"/>
    <w:rsid w:val="0022025E"/>
    <w:rsid w:val="0022107E"/>
    <w:rsid w:val="00221CC7"/>
    <w:rsid w:val="00222602"/>
    <w:rsid w:val="002233E4"/>
    <w:rsid w:val="00225112"/>
    <w:rsid w:val="0023039A"/>
    <w:rsid w:val="00231030"/>
    <w:rsid w:val="0023131C"/>
    <w:rsid w:val="00232104"/>
    <w:rsid w:val="00234B9A"/>
    <w:rsid w:val="00235173"/>
    <w:rsid w:val="00235E40"/>
    <w:rsid w:val="002369FE"/>
    <w:rsid w:val="0023716C"/>
    <w:rsid w:val="00245DEE"/>
    <w:rsid w:val="00245E5E"/>
    <w:rsid w:val="002473E1"/>
    <w:rsid w:val="00247FAA"/>
    <w:rsid w:val="0025149B"/>
    <w:rsid w:val="00251CFC"/>
    <w:rsid w:val="00255502"/>
    <w:rsid w:val="00255621"/>
    <w:rsid w:val="00260BA5"/>
    <w:rsid w:val="00261285"/>
    <w:rsid w:val="00262259"/>
    <w:rsid w:val="00264845"/>
    <w:rsid w:val="002708F6"/>
    <w:rsid w:val="0027158C"/>
    <w:rsid w:val="00272EC0"/>
    <w:rsid w:val="0027313C"/>
    <w:rsid w:val="0027717A"/>
    <w:rsid w:val="002802BE"/>
    <w:rsid w:val="002815CB"/>
    <w:rsid w:val="00283A06"/>
    <w:rsid w:val="00287D8F"/>
    <w:rsid w:val="00291306"/>
    <w:rsid w:val="002A16B1"/>
    <w:rsid w:val="002A481F"/>
    <w:rsid w:val="002A6265"/>
    <w:rsid w:val="002B077E"/>
    <w:rsid w:val="002B111A"/>
    <w:rsid w:val="002B43B8"/>
    <w:rsid w:val="002B6050"/>
    <w:rsid w:val="002C5D52"/>
    <w:rsid w:val="002D388C"/>
    <w:rsid w:val="002D6B44"/>
    <w:rsid w:val="002E2575"/>
    <w:rsid w:val="002E33CD"/>
    <w:rsid w:val="002E43D0"/>
    <w:rsid w:val="002E4BC9"/>
    <w:rsid w:val="002E58D0"/>
    <w:rsid w:val="002E6DAC"/>
    <w:rsid w:val="002F4C7F"/>
    <w:rsid w:val="002F5CAE"/>
    <w:rsid w:val="002F7140"/>
    <w:rsid w:val="002F7F6F"/>
    <w:rsid w:val="002F7FA0"/>
    <w:rsid w:val="00300A06"/>
    <w:rsid w:val="003015BB"/>
    <w:rsid w:val="00302AFA"/>
    <w:rsid w:val="00303DCE"/>
    <w:rsid w:val="00304C41"/>
    <w:rsid w:val="00305A52"/>
    <w:rsid w:val="00320D27"/>
    <w:rsid w:val="003216BA"/>
    <w:rsid w:val="0032250D"/>
    <w:rsid w:val="0032274C"/>
    <w:rsid w:val="00322876"/>
    <w:rsid w:val="003234BB"/>
    <w:rsid w:val="00324727"/>
    <w:rsid w:val="00330A8B"/>
    <w:rsid w:val="0033280A"/>
    <w:rsid w:val="003335F0"/>
    <w:rsid w:val="00336FE0"/>
    <w:rsid w:val="00337407"/>
    <w:rsid w:val="00337845"/>
    <w:rsid w:val="0034082B"/>
    <w:rsid w:val="00345732"/>
    <w:rsid w:val="00346CB9"/>
    <w:rsid w:val="003470C9"/>
    <w:rsid w:val="00351306"/>
    <w:rsid w:val="003526CF"/>
    <w:rsid w:val="00356415"/>
    <w:rsid w:val="003570E0"/>
    <w:rsid w:val="0036218C"/>
    <w:rsid w:val="003643F0"/>
    <w:rsid w:val="0036663B"/>
    <w:rsid w:val="003669E3"/>
    <w:rsid w:val="0037051A"/>
    <w:rsid w:val="00370C1A"/>
    <w:rsid w:val="00371AF6"/>
    <w:rsid w:val="00374429"/>
    <w:rsid w:val="0037456C"/>
    <w:rsid w:val="00376FA3"/>
    <w:rsid w:val="00377F17"/>
    <w:rsid w:val="0038171C"/>
    <w:rsid w:val="00383678"/>
    <w:rsid w:val="00386CB6"/>
    <w:rsid w:val="00390CA0"/>
    <w:rsid w:val="0039558D"/>
    <w:rsid w:val="0039618C"/>
    <w:rsid w:val="00396A6E"/>
    <w:rsid w:val="003975A4"/>
    <w:rsid w:val="00397602"/>
    <w:rsid w:val="00397D5A"/>
    <w:rsid w:val="003A361B"/>
    <w:rsid w:val="003A5CE5"/>
    <w:rsid w:val="003A5D76"/>
    <w:rsid w:val="003A61D4"/>
    <w:rsid w:val="003B0B16"/>
    <w:rsid w:val="003B2E8A"/>
    <w:rsid w:val="003B530B"/>
    <w:rsid w:val="003B6763"/>
    <w:rsid w:val="003C078E"/>
    <w:rsid w:val="003C3946"/>
    <w:rsid w:val="003C56E3"/>
    <w:rsid w:val="003C598A"/>
    <w:rsid w:val="003C663D"/>
    <w:rsid w:val="003C7155"/>
    <w:rsid w:val="003C72F7"/>
    <w:rsid w:val="003D1482"/>
    <w:rsid w:val="003D350B"/>
    <w:rsid w:val="003E1098"/>
    <w:rsid w:val="003E46AA"/>
    <w:rsid w:val="003E6DEF"/>
    <w:rsid w:val="003F32C3"/>
    <w:rsid w:val="003F546F"/>
    <w:rsid w:val="00401008"/>
    <w:rsid w:val="004010BE"/>
    <w:rsid w:val="00404226"/>
    <w:rsid w:val="00407259"/>
    <w:rsid w:val="00410F00"/>
    <w:rsid w:val="004117FC"/>
    <w:rsid w:val="00413538"/>
    <w:rsid w:val="004139E8"/>
    <w:rsid w:val="00430524"/>
    <w:rsid w:val="00432DBC"/>
    <w:rsid w:val="004330C4"/>
    <w:rsid w:val="004334E2"/>
    <w:rsid w:val="00434309"/>
    <w:rsid w:val="004374D0"/>
    <w:rsid w:val="00443512"/>
    <w:rsid w:val="004458D6"/>
    <w:rsid w:val="00446959"/>
    <w:rsid w:val="00452189"/>
    <w:rsid w:val="004522CF"/>
    <w:rsid w:val="00455796"/>
    <w:rsid w:val="004558A8"/>
    <w:rsid w:val="00457078"/>
    <w:rsid w:val="0046008F"/>
    <w:rsid w:val="0046070A"/>
    <w:rsid w:val="00466466"/>
    <w:rsid w:val="00467210"/>
    <w:rsid w:val="00470AA5"/>
    <w:rsid w:val="00471D82"/>
    <w:rsid w:val="00472E55"/>
    <w:rsid w:val="00476D0A"/>
    <w:rsid w:val="00476F90"/>
    <w:rsid w:val="004826AD"/>
    <w:rsid w:val="00486992"/>
    <w:rsid w:val="004903EA"/>
    <w:rsid w:val="004910F9"/>
    <w:rsid w:val="00492BE5"/>
    <w:rsid w:val="004938B3"/>
    <w:rsid w:val="004945A7"/>
    <w:rsid w:val="004A0E91"/>
    <w:rsid w:val="004A163C"/>
    <w:rsid w:val="004A30EE"/>
    <w:rsid w:val="004A48F7"/>
    <w:rsid w:val="004A77F5"/>
    <w:rsid w:val="004B31AF"/>
    <w:rsid w:val="004B35EB"/>
    <w:rsid w:val="004B3A5B"/>
    <w:rsid w:val="004B5275"/>
    <w:rsid w:val="004C2447"/>
    <w:rsid w:val="004C3355"/>
    <w:rsid w:val="004C3D11"/>
    <w:rsid w:val="004C4DB4"/>
    <w:rsid w:val="004D18D1"/>
    <w:rsid w:val="004D1D3F"/>
    <w:rsid w:val="004D2029"/>
    <w:rsid w:val="004D249A"/>
    <w:rsid w:val="004D6B21"/>
    <w:rsid w:val="004E1829"/>
    <w:rsid w:val="004E269F"/>
    <w:rsid w:val="004E3213"/>
    <w:rsid w:val="004E5361"/>
    <w:rsid w:val="004F12B9"/>
    <w:rsid w:val="004F48B9"/>
    <w:rsid w:val="004F5120"/>
    <w:rsid w:val="004F6EE1"/>
    <w:rsid w:val="0050051B"/>
    <w:rsid w:val="00502839"/>
    <w:rsid w:val="0050295F"/>
    <w:rsid w:val="0051356D"/>
    <w:rsid w:val="00516D99"/>
    <w:rsid w:val="005172DE"/>
    <w:rsid w:val="00521E63"/>
    <w:rsid w:val="005230C9"/>
    <w:rsid w:val="00526CE8"/>
    <w:rsid w:val="005272CD"/>
    <w:rsid w:val="00531D75"/>
    <w:rsid w:val="005323C5"/>
    <w:rsid w:val="00533B17"/>
    <w:rsid w:val="005361D2"/>
    <w:rsid w:val="005373EB"/>
    <w:rsid w:val="00551F68"/>
    <w:rsid w:val="00552E29"/>
    <w:rsid w:val="0055350C"/>
    <w:rsid w:val="005536B7"/>
    <w:rsid w:val="00554AF6"/>
    <w:rsid w:val="00555698"/>
    <w:rsid w:val="00556C30"/>
    <w:rsid w:val="00556C96"/>
    <w:rsid w:val="00557595"/>
    <w:rsid w:val="00557AD5"/>
    <w:rsid w:val="00557FC4"/>
    <w:rsid w:val="00560A28"/>
    <w:rsid w:val="005613AC"/>
    <w:rsid w:val="00562300"/>
    <w:rsid w:val="0056299E"/>
    <w:rsid w:val="00562EE4"/>
    <w:rsid w:val="00563EFE"/>
    <w:rsid w:val="0056701F"/>
    <w:rsid w:val="0056753A"/>
    <w:rsid w:val="00567FDA"/>
    <w:rsid w:val="00570D2A"/>
    <w:rsid w:val="00572D11"/>
    <w:rsid w:val="0057700C"/>
    <w:rsid w:val="00577254"/>
    <w:rsid w:val="00577E37"/>
    <w:rsid w:val="00582A69"/>
    <w:rsid w:val="00582E3F"/>
    <w:rsid w:val="005837EB"/>
    <w:rsid w:val="00583AD8"/>
    <w:rsid w:val="005844BF"/>
    <w:rsid w:val="00584CE5"/>
    <w:rsid w:val="00585D97"/>
    <w:rsid w:val="0059022A"/>
    <w:rsid w:val="00590443"/>
    <w:rsid w:val="005935E8"/>
    <w:rsid w:val="00593D51"/>
    <w:rsid w:val="00594495"/>
    <w:rsid w:val="00596472"/>
    <w:rsid w:val="005971F8"/>
    <w:rsid w:val="00597AE2"/>
    <w:rsid w:val="005A152A"/>
    <w:rsid w:val="005A1663"/>
    <w:rsid w:val="005A2C9E"/>
    <w:rsid w:val="005A4205"/>
    <w:rsid w:val="005A4601"/>
    <w:rsid w:val="005A4F05"/>
    <w:rsid w:val="005A6E71"/>
    <w:rsid w:val="005A7D44"/>
    <w:rsid w:val="005B05E6"/>
    <w:rsid w:val="005B399C"/>
    <w:rsid w:val="005B5801"/>
    <w:rsid w:val="005B6049"/>
    <w:rsid w:val="005C0918"/>
    <w:rsid w:val="005C3E18"/>
    <w:rsid w:val="005C3E3A"/>
    <w:rsid w:val="005C4FD5"/>
    <w:rsid w:val="005C5D5D"/>
    <w:rsid w:val="005C6A26"/>
    <w:rsid w:val="005D5667"/>
    <w:rsid w:val="005D59CA"/>
    <w:rsid w:val="005D7AD2"/>
    <w:rsid w:val="005E30B0"/>
    <w:rsid w:val="005E62D7"/>
    <w:rsid w:val="005E6B4E"/>
    <w:rsid w:val="005E7CBF"/>
    <w:rsid w:val="005E7E2A"/>
    <w:rsid w:val="005F4BB4"/>
    <w:rsid w:val="005F705D"/>
    <w:rsid w:val="00603101"/>
    <w:rsid w:val="00606005"/>
    <w:rsid w:val="00620A40"/>
    <w:rsid w:val="006213C3"/>
    <w:rsid w:val="00622006"/>
    <w:rsid w:val="00622FF3"/>
    <w:rsid w:val="006248B7"/>
    <w:rsid w:val="00631B41"/>
    <w:rsid w:val="00632920"/>
    <w:rsid w:val="00633F2F"/>
    <w:rsid w:val="00635C0C"/>
    <w:rsid w:val="00637D11"/>
    <w:rsid w:val="00642113"/>
    <w:rsid w:val="00642557"/>
    <w:rsid w:val="00642B9E"/>
    <w:rsid w:val="00647689"/>
    <w:rsid w:val="00650CF1"/>
    <w:rsid w:val="006541ED"/>
    <w:rsid w:val="006633A7"/>
    <w:rsid w:val="006636FF"/>
    <w:rsid w:val="006655C2"/>
    <w:rsid w:val="00665B92"/>
    <w:rsid w:val="00665C69"/>
    <w:rsid w:val="0066726D"/>
    <w:rsid w:val="00667B02"/>
    <w:rsid w:val="00670A91"/>
    <w:rsid w:val="00670EF4"/>
    <w:rsid w:val="00674C11"/>
    <w:rsid w:val="006759F6"/>
    <w:rsid w:val="00677093"/>
    <w:rsid w:val="00681359"/>
    <w:rsid w:val="00683CBC"/>
    <w:rsid w:val="00693180"/>
    <w:rsid w:val="00693618"/>
    <w:rsid w:val="0069521C"/>
    <w:rsid w:val="0069565B"/>
    <w:rsid w:val="00696F19"/>
    <w:rsid w:val="00697D65"/>
    <w:rsid w:val="00697DEF"/>
    <w:rsid w:val="00697FE4"/>
    <w:rsid w:val="006A2C93"/>
    <w:rsid w:val="006A2F62"/>
    <w:rsid w:val="006A34AF"/>
    <w:rsid w:val="006A42D6"/>
    <w:rsid w:val="006A4B52"/>
    <w:rsid w:val="006A4DF5"/>
    <w:rsid w:val="006A5DF4"/>
    <w:rsid w:val="006B2D00"/>
    <w:rsid w:val="006B6F4B"/>
    <w:rsid w:val="006B72DB"/>
    <w:rsid w:val="006C0937"/>
    <w:rsid w:val="006C2B5A"/>
    <w:rsid w:val="006C3BD7"/>
    <w:rsid w:val="006D29A3"/>
    <w:rsid w:val="006D2A25"/>
    <w:rsid w:val="006D32B9"/>
    <w:rsid w:val="006D485D"/>
    <w:rsid w:val="006D4A83"/>
    <w:rsid w:val="006D5C32"/>
    <w:rsid w:val="006D76CC"/>
    <w:rsid w:val="006E05F9"/>
    <w:rsid w:val="006E1D56"/>
    <w:rsid w:val="006E4853"/>
    <w:rsid w:val="006E4DBE"/>
    <w:rsid w:val="006E5473"/>
    <w:rsid w:val="006E64F5"/>
    <w:rsid w:val="006F5226"/>
    <w:rsid w:val="00701FAB"/>
    <w:rsid w:val="00704DE6"/>
    <w:rsid w:val="00705B2D"/>
    <w:rsid w:val="0071003C"/>
    <w:rsid w:val="007109ED"/>
    <w:rsid w:val="0071160C"/>
    <w:rsid w:val="00714753"/>
    <w:rsid w:val="00716BFD"/>
    <w:rsid w:val="00722035"/>
    <w:rsid w:val="007259FA"/>
    <w:rsid w:val="007268F3"/>
    <w:rsid w:val="00731A41"/>
    <w:rsid w:val="0073203C"/>
    <w:rsid w:val="0073320E"/>
    <w:rsid w:val="00734291"/>
    <w:rsid w:val="0073594D"/>
    <w:rsid w:val="007364B4"/>
    <w:rsid w:val="00741955"/>
    <w:rsid w:val="007432B9"/>
    <w:rsid w:val="00743978"/>
    <w:rsid w:val="00745021"/>
    <w:rsid w:val="00745A7E"/>
    <w:rsid w:val="0075086D"/>
    <w:rsid w:val="007530E0"/>
    <w:rsid w:val="00753B1E"/>
    <w:rsid w:val="0075527D"/>
    <w:rsid w:val="00755E27"/>
    <w:rsid w:val="00756008"/>
    <w:rsid w:val="007561E7"/>
    <w:rsid w:val="00763FEE"/>
    <w:rsid w:val="00764615"/>
    <w:rsid w:val="00765130"/>
    <w:rsid w:val="007662F7"/>
    <w:rsid w:val="0076630E"/>
    <w:rsid w:val="007668D8"/>
    <w:rsid w:val="007668E2"/>
    <w:rsid w:val="007676A9"/>
    <w:rsid w:val="00772F03"/>
    <w:rsid w:val="00774EF4"/>
    <w:rsid w:val="00777E85"/>
    <w:rsid w:val="007846BC"/>
    <w:rsid w:val="007854B2"/>
    <w:rsid w:val="00785894"/>
    <w:rsid w:val="007901B6"/>
    <w:rsid w:val="00790A9D"/>
    <w:rsid w:val="00792542"/>
    <w:rsid w:val="00793710"/>
    <w:rsid w:val="007958B8"/>
    <w:rsid w:val="00796A17"/>
    <w:rsid w:val="007A193F"/>
    <w:rsid w:val="007A38AD"/>
    <w:rsid w:val="007A4FF9"/>
    <w:rsid w:val="007B07CF"/>
    <w:rsid w:val="007B2158"/>
    <w:rsid w:val="007B2AC6"/>
    <w:rsid w:val="007B3736"/>
    <w:rsid w:val="007B4124"/>
    <w:rsid w:val="007C56CD"/>
    <w:rsid w:val="007D6108"/>
    <w:rsid w:val="007D7BF4"/>
    <w:rsid w:val="007E1729"/>
    <w:rsid w:val="007E433A"/>
    <w:rsid w:val="007E4525"/>
    <w:rsid w:val="007E5D34"/>
    <w:rsid w:val="007E6353"/>
    <w:rsid w:val="007F242A"/>
    <w:rsid w:val="007F298F"/>
    <w:rsid w:val="007F5A0F"/>
    <w:rsid w:val="00800FDF"/>
    <w:rsid w:val="0080106D"/>
    <w:rsid w:val="00802756"/>
    <w:rsid w:val="0080477F"/>
    <w:rsid w:val="00805EB7"/>
    <w:rsid w:val="00811552"/>
    <w:rsid w:val="008115AE"/>
    <w:rsid w:val="008118B6"/>
    <w:rsid w:val="00812A20"/>
    <w:rsid w:val="008148C7"/>
    <w:rsid w:val="008165B8"/>
    <w:rsid w:val="008201E9"/>
    <w:rsid w:val="0082049A"/>
    <w:rsid w:val="0082069C"/>
    <w:rsid w:val="008227B0"/>
    <w:rsid w:val="00822D32"/>
    <w:rsid w:val="008246D5"/>
    <w:rsid w:val="008249B0"/>
    <w:rsid w:val="00824F4B"/>
    <w:rsid w:val="008332CB"/>
    <w:rsid w:val="00834AD7"/>
    <w:rsid w:val="00834E3B"/>
    <w:rsid w:val="0083502E"/>
    <w:rsid w:val="008458CA"/>
    <w:rsid w:val="0084696D"/>
    <w:rsid w:val="00846AD9"/>
    <w:rsid w:val="00847D33"/>
    <w:rsid w:val="0085208B"/>
    <w:rsid w:val="00853D23"/>
    <w:rsid w:val="00854C4C"/>
    <w:rsid w:val="00860729"/>
    <w:rsid w:val="00860F52"/>
    <w:rsid w:val="0086211E"/>
    <w:rsid w:val="00864A91"/>
    <w:rsid w:val="00865401"/>
    <w:rsid w:val="00865562"/>
    <w:rsid w:val="00866DF9"/>
    <w:rsid w:val="008716BA"/>
    <w:rsid w:val="00873AE3"/>
    <w:rsid w:val="008741D5"/>
    <w:rsid w:val="0087463E"/>
    <w:rsid w:val="00876501"/>
    <w:rsid w:val="0087685A"/>
    <w:rsid w:val="00876E9A"/>
    <w:rsid w:val="00876F21"/>
    <w:rsid w:val="0087701C"/>
    <w:rsid w:val="0087756A"/>
    <w:rsid w:val="008778D3"/>
    <w:rsid w:val="00881D4C"/>
    <w:rsid w:val="0088348C"/>
    <w:rsid w:val="008852C7"/>
    <w:rsid w:val="00887149"/>
    <w:rsid w:val="00887CF4"/>
    <w:rsid w:val="00890382"/>
    <w:rsid w:val="0089094A"/>
    <w:rsid w:val="00896113"/>
    <w:rsid w:val="008964CB"/>
    <w:rsid w:val="00896952"/>
    <w:rsid w:val="008A2A80"/>
    <w:rsid w:val="008A578A"/>
    <w:rsid w:val="008A5B22"/>
    <w:rsid w:val="008B124F"/>
    <w:rsid w:val="008B2C2F"/>
    <w:rsid w:val="008B3DD0"/>
    <w:rsid w:val="008C0C04"/>
    <w:rsid w:val="008C1576"/>
    <w:rsid w:val="008C4A9E"/>
    <w:rsid w:val="008C718B"/>
    <w:rsid w:val="008C7787"/>
    <w:rsid w:val="008D2C71"/>
    <w:rsid w:val="008E0E28"/>
    <w:rsid w:val="008E1F35"/>
    <w:rsid w:val="008E3575"/>
    <w:rsid w:val="008E36FD"/>
    <w:rsid w:val="008E5A80"/>
    <w:rsid w:val="008E6F93"/>
    <w:rsid w:val="008E7A12"/>
    <w:rsid w:val="008F297E"/>
    <w:rsid w:val="008F529E"/>
    <w:rsid w:val="008F5DB4"/>
    <w:rsid w:val="008F64F7"/>
    <w:rsid w:val="008F6723"/>
    <w:rsid w:val="009032C0"/>
    <w:rsid w:val="009043A9"/>
    <w:rsid w:val="009052A2"/>
    <w:rsid w:val="00905BE5"/>
    <w:rsid w:val="00905C00"/>
    <w:rsid w:val="00906737"/>
    <w:rsid w:val="0090683B"/>
    <w:rsid w:val="009076DB"/>
    <w:rsid w:val="00910C3F"/>
    <w:rsid w:val="00912DE8"/>
    <w:rsid w:val="009146A0"/>
    <w:rsid w:val="00916B76"/>
    <w:rsid w:val="009176DB"/>
    <w:rsid w:val="00917B69"/>
    <w:rsid w:val="009233DB"/>
    <w:rsid w:val="00923A39"/>
    <w:rsid w:val="00930633"/>
    <w:rsid w:val="00930F8F"/>
    <w:rsid w:val="00931BB3"/>
    <w:rsid w:val="00932FB4"/>
    <w:rsid w:val="00933C1A"/>
    <w:rsid w:val="00934B3C"/>
    <w:rsid w:val="009422EF"/>
    <w:rsid w:val="00942F0D"/>
    <w:rsid w:val="00943437"/>
    <w:rsid w:val="00943D20"/>
    <w:rsid w:val="009441FD"/>
    <w:rsid w:val="00947960"/>
    <w:rsid w:val="00947BB0"/>
    <w:rsid w:val="009505AA"/>
    <w:rsid w:val="009517EA"/>
    <w:rsid w:val="00951849"/>
    <w:rsid w:val="00951C93"/>
    <w:rsid w:val="00953437"/>
    <w:rsid w:val="009540D8"/>
    <w:rsid w:val="00954223"/>
    <w:rsid w:val="00957227"/>
    <w:rsid w:val="0096261F"/>
    <w:rsid w:val="00962A3B"/>
    <w:rsid w:val="00965A65"/>
    <w:rsid w:val="00966421"/>
    <w:rsid w:val="00966A07"/>
    <w:rsid w:val="009679BF"/>
    <w:rsid w:val="009710DD"/>
    <w:rsid w:val="00973248"/>
    <w:rsid w:val="00981CE0"/>
    <w:rsid w:val="00981FC5"/>
    <w:rsid w:val="0098370A"/>
    <w:rsid w:val="0098570A"/>
    <w:rsid w:val="00986653"/>
    <w:rsid w:val="00987CFB"/>
    <w:rsid w:val="0099761C"/>
    <w:rsid w:val="00997D14"/>
    <w:rsid w:val="009A31E4"/>
    <w:rsid w:val="009A4654"/>
    <w:rsid w:val="009A628B"/>
    <w:rsid w:val="009B0BBC"/>
    <w:rsid w:val="009B189F"/>
    <w:rsid w:val="009B1EEF"/>
    <w:rsid w:val="009B3F84"/>
    <w:rsid w:val="009B46D2"/>
    <w:rsid w:val="009C594D"/>
    <w:rsid w:val="009C5F8D"/>
    <w:rsid w:val="009D2892"/>
    <w:rsid w:val="009D3E64"/>
    <w:rsid w:val="009D4DF4"/>
    <w:rsid w:val="009D628C"/>
    <w:rsid w:val="009D631A"/>
    <w:rsid w:val="009D732E"/>
    <w:rsid w:val="009D737D"/>
    <w:rsid w:val="009D75C4"/>
    <w:rsid w:val="009E35E8"/>
    <w:rsid w:val="009E53F7"/>
    <w:rsid w:val="009E61E2"/>
    <w:rsid w:val="009E6A0D"/>
    <w:rsid w:val="009E6D4B"/>
    <w:rsid w:val="009F4C45"/>
    <w:rsid w:val="009F4FC5"/>
    <w:rsid w:val="00A01D29"/>
    <w:rsid w:val="00A066B6"/>
    <w:rsid w:val="00A07CD7"/>
    <w:rsid w:val="00A11575"/>
    <w:rsid w:val="00A15554"/>
    <w:rsid w:val="00A165C9"/>
    <w:rsid w:val="00A20FFB"/>
    <w:rsid w:val="00A24401"/>
    <w:rsid w:val="00A27893"/>
    <w:rsid w:val="00A316AB"/>
    <w:rsid w:val="00A32E9A"/>
    <w:rsid w:val="00A34637"/>
    <w:rsid w:val="00A35C98"/>
    <w:rsid w:val="00A36698"/>
    <w:rsid w:val="00A403E3"/>
    <w:rsid w:val="00A41908"/>
    <w:rsid w:val="00A44A06"/>
    <w:rsid w:val="00A46C2A"/>
    <w:rsid w:val="00A50D2E"/>
    <w:rsid w:val="00A51551"/>
    <w:rsid w:val="00A51875"/>
    <w:rsid w:val="00A52832"/>
    <w:rsid w:val="00A56A55"/>
    <w:rsid w:val="00A56B96"/>
    <w:rsid w:val="00A61CE9"/>
    <w:rsid w:val="00A664AC"/>
    <w:rsid w:val="00A66B3A"/>
    <w:rsid w:val="00A6795B"/>
    <w:rsid w:val="00A70523"/>
    <w:rsid w:val="00A729CD"/>
    <w:rsid w:val="00A73709"/>
    <w:rsid w:val="00A73C49"/>
    <w:rsid w:val="00A74952"/>
    <w:rsid w:val="00A757DA"/>
    <w:rsid w:val="00A802B8"/>
    <w:rsid w:val="00A80456"/>
    <w:rsid w:val="00A8155D"/>
    <w:rsid w:val="00A818F9"/>
    <w:rsid w:val="00A824DE"/>
    <w:rsid w:val="00A82F5A"/>
    <w:rsid w:val="00A84692"/>
    <w:rsid w:val="00A847DA"/>
    <w:rsid w:val="00A9049B"/>
    <w:rsid w:val="00A92315"/>
    <w:rsid w:val="00A95FED"/>
    <w:rsid w:val="00A978FF"/>
    <w:rsid w:val="00AA10EA"/>
    <w:rsid w:val="00AA6245"/>
    <w:rsid w:val="00AA6D03"/>
    <w:rsid w:val="00AB04BC"/>
    <w:rsid w:val="00AB196B"/>
    <w:rsid w:val="00AB1BCA"/>
    <w:rsid w:val="00AB3031"/>
    <w:rsid w:val="00AB3488"/>
    <w:rsid w:val="00AB6E06"/>
    <w:rsid w:val="00AC274C"/>
    <w:rsid w:val="00AC6B9C"/>
    <w:rsid w:val="00AD0627"/>
    <w:rsid w:val="00AE3792"/>
    <w:rsid w:val="00AF5E9E"/>
    <w:rsid w:val="00AF6370"/>
    <w:rsid w:val="00AF7BFC"/>
    <w:rsid w:val="00B041C1"/>
    <w:rsid w:val="00B10B44"/>
    <w:rsid w:val="00B1287D"/>
    <w:rsid w:val="00B2092C"/>
    <w:rsid w:val="00B20999"/>
    <w:rsid w:val="00B20F56"/>
    <w:rsid w:val="00B21BC6"/>
    <w:rsid w:val="00B21E0B"/>
    <w:rsid w:val="00B22CFB"/>
    <w:rsid w:val="00B25982"/>
    <w:rsid w:val="00B25AAF"/>
    <w:rsid w:val="00B26338"/>
    <w:rsid w:val="00B306AE"/>
    <w:rsid w:val="00B32847"/>
    <w:rsid w:val="00B34226"/>
    <w:rsid w:val="00B35015"/>
    <w:rsid w:val="00B3544D"/>
    <w:rsid w:val="00B40455"/>
    <w:rsid w:val="00B40B26"/>
    <w:rsid w:val="00B40E98"/>
    <w:rsid w:val="00B41454"/>
    <w:rsid w:val="00B41A26"/>
    <w:rsid w:val="00B438DE"/>
    <w:rsid w:val="00B441F5"/>
    <w:rsid w:val="00B4640A"/>
    <w:rsid w:val="00B5128B"/>
    <w:rsid w:val="00B5225E"/>
    <w:rsid w:val="00B530DE"/>
    <w:rsid w:val="00B5444C"/>
    <w:rsid w:val="00B54A5E"/>
    <w:rsid w:val="00B55585"/>
    <w:rsid w:val="00B61338"/>
    <w:rsid w:val="00B63569"/>
    <w:rsid w:val="00B64204"/>
    <w:rsid w:val="00B66D04"/>
    <w:rsid w:val="00B67C36"/>
    <w:rsid w:val="00B70B3B"/>
    <w:rsid w:val="00B7168D"/>
    <w:rsid w:val="00B72E65"/>
    <w:rsid w:val="00B77456"/>
    <w:rsid w:val="00B82EA2"/>
    <w:rsid w:val="00B8343A"/>
    <w:rsid w:val="00B858DC"/>
    <w:rsid w:val="00B85FA3"/>
    <w:rsid w:val="00B90578"/>
    <w:rsid w:val="00B91EC8"/>
    <w:rsid w:val="00B92035"/>
    <w:rsid w:val="00B93D43"/>
    <w:rsid w:val="00B943C1"/>
    <w:rsid w:val="00BA015B"/>
    <w:rsid w:val="00BA02EE"/>
    <w:rsid w:val="00BA1336"/>
    <w:rsid w:val="00BA30C9"/>
    <w:rsid w:val="00BA355C"/>
    <w:rsid w:val="00BA53F2"/>
    <w:rsid w:val="00BB693A"/>
    <w:rsid w:val="00BC078C"/>
    <w:rsid w:val="00BC1906"/>
    <w:rsid w:val="00BC2E80"/>
    <w:rsid w:val="00BC33C7"/>
    <w:rsid w:val="00BC4278"/>
    <w:rsid w:val="00BC4BBA"/>
    <w:rsid w:val="00BC5123"/>
    <w:rsid w:val="00BC70AE"/>
    <w:rsid w:val="00BD092B"/>
    <w:rsid w:val="00BD7F9D"/>
    <w:rsid w:val="00BE2D87"/>
    <w:rsid w:val="00BE685C"/>
    <w:rsid w:val="00BF1978"/>
    <w:rsid w:val="00BF2A44"/>
    <w:rsid w:val="00BF381E"/>
    <w:rsid w:val="00C00A55"/>
    <w:rsid w:val="00C02D0B"/>
    <w:rsid w:val="00C03639"/>
    <w:rsid w:val="00C12091"/>
    <w:rsid w:val="00C13A1A"/>
    <w:rsid w:val="00C13CEC"/>
    <w:rsid w:val="00C13E0E"/>
    <w:rsid w:val="00C15C5C"/>
    <w:rsid w:val="00C165EE"/>
    <w:rsid w:val="00C171CD"/>
    <w:rsid w:val="00C17637"/>
    <w:rsid w:val="00C17E1E"/>
    <w:rsid w:val="00C219FB"/>
    <w:rsid w:val="00C23FAB"/>
    <w:rsid w:val="00C3178C"/>
    <w:rsid w:val="00C3203C"/>
    <w:rsid w:val="00C32B57"/>
    <w:rsid w:val="00C32E65"/>
    <w:rsid w:val="00C358D6"/>
    <w:rsid w:val="00C35B9B"/>
    <w:rsid w:val="00C3722D"/>
    <w:rsid w:val="00C44023"/>
    <w:rsid w:val="00C45D06"/>
    <w:rsid w:val="00C467FC"/>
    <w:rsid w:val="00C46DEF"/>
    <w:rsid w:val="00C50955"/>
    <w:rsid w:val="00C57DF3"/>
    <w:rsid w:val="00C61282"/>
    <w:rsid w:val="00C62992"/>
    <w:rsid w:val="00C66193"/>
    <w:rsid w:val="00C72186"/>
    <w:rsid w:val="00C726C1"/>
    <w:rsid w:val="00C7531A"/>
    <w:rsid w:val="00C76CFB"/>
    <w:rsid w:val="00C77319"/>
    <w:rsid w:val="00C77996"/>
    <w:rsid w:val="00C8016B"/>
    <w:rsid w:val="00C82E5B"/>
    <w:rsid w:val="00C83F8B"/>
    <w:rsid w:val="00C90138"/>
    <w:rsid w:val="00C9014D"/>
    <w:rsid w:val="00C91FE4"/>
    <w:rsid w:val="00C9400D"/>
    <w:rsid w:val="00C960C3"/>
    <w:rsid w:val="00C9696B"/>
    <w:rsid w:val="00C97776"/>
    <w:rsid w:val="00CA1B41"/>
    <w:rsid w:val="00CA2BFF"/>
    <w:rsid w:val="00CA2D4D"/>
    <w:rsid w:val="00CA3C76"/>
    <w:rsid w:val="00CA63C7"/>
    <w:rsid w:val="00CB1F5B"/>
    <w:rsid w:val="00CB36AD"/>
    <w:rsid w:val="00CB3D37"/>
    <w:rsid w:val="00CB4F47"/>
    <w:rsid w:val="00CB7452"/>
    <w:rsid w:val="00CC4CA0"/>
    <w:rsid w:val="00CD127A"/>
    <w:rsid w:val="00CE0930"/>
    <w:rsid w:val="00CE1716"/>
    <w:rsid w:val="00CE2D35"/>
    <w:rsid w:val="00CE36A2"/>
    <w:rsid w:val="00CE3B9F"/>
    <w:rsid w:val="00CE681C"/>
    <w:rsid w:val="00CE6DD8"/>
    <w:rsid w:val="00CE77B2"/>
    <w:rsid w:val="00CF0829"/>
    <w:rsid w:val="00CF2975"/>
    <w:rsid w:val="00CF73B6"/>
    <w:rsid w:val="00CF7ED3"/>
    <w:rsid w:val="00D00C64"/>
    <w:rsid w:val="00D01446"/>
    <w:rsid w:val="00D018CA"/>
    <w:rsid w:val="00D035F5"/>
    <w:rsid w:val="00D03F8B"/>
    <w:rsid w:val="00D1099E"/>
    <w:rsid w:val="00D10D2B"/>
    <w:rsid w:val="00D1248E"/>
    <w:rsid w:val="00D12B86"/>
    <w:rsid w:val="00D21802"/>
    <w:rsid w:val="00D232F4"/>
    <w:rsid w:val="00D26040"/>
    <w:rsid w:val="00D31BBD"/>
    <w:rsid w:val="00D31D1B"/>
    <w:rsid w:val="00D322B7"/>
    <w:rsid w:val="00D34232"/>
    <w:rsid w:val="00D35F80"/>
    <w:rsid w:val="00D4140B"/>
    <w:rsid w:val="00D426B6"/>
    <w:rsid w:val="00D4356B"/>
    <w:rsid w:val="00D45578"/>
    <w:rsid w:val="00D45A93"/>
    <w:rsid w:val="00D50F59"/>
    <w:rsid w:val="00D51AF4"/>
    <w:rsid w:val="00D546E8"/>
    <w:rsid w:val="00D55C47"/>
    <w:rsid w:val="00D625DE"/>
    <w:rsid w:val="00D652F4"/>
    <w:rsid w:val="00D66F98"/>
    <w:rsid w:val="00D67B7D"/>
    <w:rsid w:val="00D70B57"/>
    <w:rsid w:val="00D725C0"/>
    <w:rsid w:val="00D764A9"/>
    <w:rsid w:val="00D7700B"/>
    <w:rsid w:val="00D77B68"/>
    <w:rsid w:val="00D80384"/>
    <w:rsid w:val="00D85D49"/>
    <w:rsid w:val="00D86B85"/>
    <w:rsid w:val="00D87E6E"/>
    <w:rsid w:val="00D90771"/>
    <w:rsid w:val="00D912C6"/>
    <w:rsid w:val="00D95860"/>
    <w:rsid w:val="00DA0761"/>
    <w:rsid w:val="00DA0A66"/>
    <w:rsid w:val="00DA1681"/>
    <w:rsid w:val="00DA3631"/>
    <w:rsid w:val="00DA3A49"/>
    <w:rsid w:val="00DA4A7D"/>
    <w:rsid w:val="00DA7806"/>
    <w:rsid w:val="00DB6D50"/>
    <w:rsid w:val="00DC0332"/>
    <w:rsid w:val="00DC12DC"/>
    <w:rsid w:val="00DC1881"/>
    <w:rsid w:val="00DC258B"/>
    <w:rsid w:val="00DC52C7"/>
    <w:rsid w:val="00DC6B4B"/>
    <w:rsid w:val="00DD5E03"/>
    <w:rsid w:val="00DD7632"/>
    <w:rsid w:val="00DE1247"/>
    <w:rsid w:val="00DE4F04"/>
    <w:rsid w:val="00DE5896"/>
    <w:rsid w:val="00DE5D73"/>
    <w:rsid w:val="00DE6C8C"/>
    <w:rsid w:val="00DE7BFE"/>
    <w:rsid w:val="00DF00F1"/>
    <w:rsid w:val="00DF02FC"/>
    <w:rsid w:val="00DF683E"/>
    <w:rsid w:val="00E02FAB"/>
    <w:rsid w:val="00E05782"/>
    <w:rsid w:val="00E0617C"/>
    <w:rsid w:val="00E06BDA"/>
    <w:rsid w:val="00E06FE1"/>
    <w:rsid w:val="00E07FFD"/>
    <w:rsid w:val="00E10767"/>
    <w:rsid w:val="00E12EB3"/>
    <w:rsid w:val="00E137AB"/>
    <w:rsid w:val="00E23068"/>
    <w:rsid w:val="00E24CC8"/>
    <w:rsid w:val="00E25884"/>
    <w:rsid w:val="00E30719"/>
    <w:rsid w:val="00E36DD3"/>
    <w:rsid w:val="00E37EAD"/>
    <w:rsid w:val="00E40AAA"/>
    <w:rsid w:val="00E41E89"/>
    <w:rsid w:val="00E42A40"/>
    <w:rsid w:val="00E42CF5"/>
    <w:rsid w:val="00E43B17"/>
    <w:rsid w:val="00E43C0A"/>
    <w:rsid w:val="00E43FFE"/>
    <w:rsid w:val="00E44313"/>
    <w:rsid w:val="00E4444B"/>
    <w:rsid w:val="00E44773"/>
    <w:rsid w:val="00E447EB"/>
    <w:rsid w:val="00E44F97"/>
    <w:rsid w:val="00E47620"/>
    <w:rsid w:val="00E51514"/>
    <w:rsid w:val="00E56E6F"/>
    <w:rsid w:val="00E65EF4"/>
    <w:rsid w:val="00E73146"/>
    <w:rsid w:val="00E749A8"/>
    <w:rsid w:val="00E7531B"/>
    <w:rsid w:val="00E75BD3"/>
    <w:rsid w:val="00E7626C"/>
    <w:rsid w:val="00E767AD"/>
    <w:rsid w:val="00E82ABD"/>
    <w:rsid w:val="00E86847"/>
    <w:rsid w:val="00E86E8A"/>
    <w:rsid w:val="00E9012B"/>
    <w:rsid w:val="00E913BB"/>
    <w:rsid w:val="00EA1324"/>
    <w:rsid w:val="00EA2184"/>
    <w:rsid w:val="00EA43D5"/>
    <w:rsid w:val="00EA45A8"/>
    <w:rsid w:val="00EA5087"/>
    <w:rsid w:val="00EA79B4"/>
    <w:rsid w:val="00EB00E9"/>
    <w:rsid w:val="00EB3F5D"/>
    <w:rsid w:val="00EB70EC"/>
    <w:rsid w:val="00EC287D"/>
    <w:rsid w:val="00EC2993"/>
    <w:rsid w:val="00ED0681"/>
    <w:rsid w:val="00ED0D78"/>
    <w:rsid w:val="00ED61DC"/>
    <w:rsid w:val="00EE000C"/>
    <w:rsid w:val="00EE2123"/>
    <w:rsid w:val="00EE2BAA"/>
    <w:rsid w:val="00EE33AA"/>
    <w:rsid w:val="00EE4A56"/>
    <w:rsid w:val="00EE600D"/>
    <w:rsid w:val="00EF04DE"/>
    <w:rsid w:val="00EF1628"/>
    <w:rsid w:val="00EF1AB7"/>
    <w:rsid w:val="00EF367A"/>
    <w:rsid w:val="00EF4BE7"/>
    <w:rsid w:val="00EF6DBB"/>
    <w:rsid w:val="00F01AC1"/>
    <w:rsid w:val="00F01DB8"/>
    <w:rsid w:val="00F02045"/>
    <w:rsid w:val="00F02EEF"/>
    <w:rsid w:val="00F03439"/>
    <w:rsid w:val="00F0424E"/>
    <w:rsid w:val="00F078D5"/>
    <w:rsid w:val="00F10759"/>
    <w:rsid w:val="00F10C6C"/>
    <w:rsid w:val="00F114AF"/>
    <w:rsid w:val="00F1177F"/>
    <w:rsid w:val="00F11DA2"/>
    <w:rsid w:val="00F13C92"/>
    <w:rsid w:val="00F14EE3"/>
    <w:rsid w:val="00F15914"/>
    <w:rsid w:val="00F16171"/>
    <w:rsid w:val="00F168C7"/>
    <w:rsid w:val="00F17D8F"/>
    <w:rsid w:val="00F2003C"/>
    <w:rsid w:val="00F20808"/>
    <w:rsid w:val="00F2499B"/>
    <w:rsid w:val="00F27605"/>
    <w:rsid w:val="00F3053E"/>
    <w:rsid w:val="00F35B55"/>
    <w:rsid w:val="00F36524"/>
    <w:rsid w:val="00F37F86"/>
    <w:rsid w:val="00F41453"/>
    <w:rsid w:val="00F41AAB"/>
    <w:rsid w:val="00F44F60"/>
    <w:rsid w:val="00F46292"/>
    <w:rsid w:val="00F46519"/>
    <w:rsid w:val="00F511A5"/>
    <w:rsid w:val="00F55E2A"/>
    <w:rsid w:val="00F574A6"/>
    <w:rsid w:val="00F75D27"/>
    <w:rsid w:val="00F80BEF"/>
    <w:rsid w:val="00F82713"/>
    <w:rsid w:val="00F838E2"/>
    <w:rsid w:val="00F83FF6"/>
    <w:rsid w:val="00F90178"/>
    <w:rsid w:val="00F9267A"/>
    <w:rsid w:val="00F93557"/>
    <w:rsid w:val="00F9486D"/>
    <w:rsid w:val="00FA15CC"/>
    <w:rsid w:val="00FA261A"/>
    <w:rsid w:val="00FB0244"/>
    <w:rsid w:val="00FB0B9F"/>
    <w:rsid w:val="00FB1329"/>
    <w:rsid w:val="00FB5290"/>
    <w:rsid w:val="00FB56C7"/>
    <w:rsid w:val="00FB6558"/>
    <w:rsid w:val="00FC11CF"/>
    <w:rsid w:val="00FC12FB"/>
    <w:rsid w:val="00FC1D45"/>
    <w:rsid w:val="00FC1ED0"/>
    <w:rsid w:val="00FC2131"/>
    <w:rsid w:val="00FC519E"/>
    <w:rsid w:val="00FD2AAD"/>
    <w:rsid w:val="00FD2FDB"/>
    <w:rsid w:val="00FD3673"/>
    <w:rsid w:val="00FD64A0"/>
    <w:rsid w:val="00FE016B"/>
    <w:rsid w:val="00FE1DA4"/>
    <w:rsid w:val="00FE29A8"/>
    <w:rsid w:val="00FE4840"/>
    <w:rsid w:val="00FE612D"/>
    <w:rsid w:val="00FE660F"/>
    <w:rsid w:val="00FE6BFC"/>
    <w:rsid w:val="00FF13CF"/>
    <w:rsid w:val="00FF4B0A"/>
  </w:rsids>
  <m:mathPr>
    <m:mathFont m:val="Cambria Math"/>
    <m:brkBin m:val="before"/>
    <m:brkBinSub m:val="--"/>
    <m:smallFrac m:val="0"/>
    <m:dispDef/>
    <m:lMargin m:val="0"/>
    <m:rMargin m:val="0"/>
    <m:defJc m:val="centerGroup"/>
    <m:wrapIndent m:val="1440"/>
    <m:intLim m:val="subSup"/>
    <m:naryLim m:val="undOvr"/>
  </m:mathPr>
  <w:themeFontLang w:val="en-US" w:bidi="ta-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41D21"/>
  <w15:docId w15:val="{4CD6AB97-51B8-4BA4-A37A-8613EF3B2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6AB"/>
  </w:style>
  <w:style w:type="paragraph" w:styleId="Heading1">
    <w:name w:val="heading 1"/>
    <w:aliases w:val="l1"/>
    <w:basedOn w:val="Normal"/>
    <w:next w:val="Normal"/>
    <w:link w:val="Heading1Char"/>
    <w:uiPriority w:val="9"/>
    <w:qFormat/>
    <w:rsid w:val="009B189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aliases w:val="1.1"/>
    <w:basedOn w:val="Normal"/>
    <w:next w:val="Normal"/>
    <w:link w:val="Heading2Char"/>
    <w:uiPriority w:val="9"/>
    <w:semiHidden/>
    <w:unhideWhenUsed/>
    <w:qFormat/>
    <w:rsid w:val="009B189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9B189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9B189F"/>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B189F"/>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9B189F"/>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9B189F"/>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B189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B189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E25E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rsid w:val="0050051B"/>
    <w:pPr>
      <w:tabs>
        <w:tab w:val="center" w:pos="4320"/>
        <w:tab w:val="right" w:pos="8640"/>
      </w:tabs>
      <w:spacing w:after="0" w:line="240" w:lineRule="auto"/>
    </w:pPr>
    <w:rPr>
      <w:rFonts w:ascii="Arial" w:eastAsia="Times New Roman" w:hAnsi="Arial" w:cs="Arial"/>
      <w:bCs/>
      <w:sz w:val="24"/>
      <w:szCs w:val="20"/>
    </w:rPr>
  </w:style>
  <w:style w:type="character" w:customStyle="1" w:styleId="HeaderChar">
    <w:name w:val="Header Char"/>
    <w:basedOn w:val="DefaultParagraphFont"/>
    <w:link w:val="Header"/>
    <w:uiPriority w:val="99"/>
    <w:rsid w:val="0050051B"/>
    <w:rPr>
      <w:rFonts w:ascii="Arial" w:eastAsia="Times New Roman" w:hAnsi="Arial" w:cs="Arial"/>
      <w:bCs/>
      <w:sz w:val="24"/>
      <w:szCs w:val="20"/>
    </w:rPr>
  </w:style>
  <w:style w:type="paragraph" w:styleId="BodyText">
    <w:name w:val="Body Text"/>
    <w:aliases w:val="body text,bt"/>
    <w:basedOn w:val="Normal"/>
    <w:link w:val="BodyTextChar"/>
    <w:rsid w:val="0050051B"/>
    <w:pPr>
      <w:spacing w:after="0" w:line="240" w:lineRule="auto"/>
      <w:jc w:val="both"/>
    </w:pPr>
    <w:rPr>
      <w:rFonts w:ascii="Arial" w:eastAsia="Times New Roman" w:hAnsi="Arial" w:cs="Times New Roman"/>
      <w:bCs/>
      <w:sz w:val="24"/>
      <w:szCs w:val="20"/>
    </w:rPr>
  </w:style>
  <w:style w:type="character" w:customStyle="1" w:styleId="BodyTextChar">
    <w:name w:val="Body Text Char"/>
    <w:aliases w:val="body text Char,bt Char"/>
    <w:basedOn w:val="DefaultParagraphFont"/>
    <w:link w:val="BodyText"/>
    <w:rsid w:val="0050051B"/>
    <w:rPr>
      <w:rFonts w:ascii="Arial" w:eastAsia="Times New Roman" w:hAnsi="Arial" w:cs="Times New Roman"/>
      <w:bCs/>
      <w:sz w:val="24"/>
      <w:szCs w:val="20"/>
    </w:rPr>
  </w:style>
  <w:style w:type="paragraph" w:customStyle="1" w:styleId="HelpInfo">
    <w:name w:val="Help Info"/>
    <w:basedOn w:val="Normal"/>
    <w:rsid w:val="0050051B"/>
    <w:pPr>
      <w:spacing w:after="0" w:line="240" w:lineRule="auto"/>
      <w:jc w:val="both"/>
    </w:pPr>
    <w:rPr>
      <w:rFonts w:ascii="Arial" w:eastAsia="Times New Roman" w:hAnsi="Arial" w:cs="Arial"/>
      <w:bCs/>
      <w:i/>
      <w:color w:val="0000FF"/>
      <w:sz w:val="24"/>
      <w:szCs w:val="20"/>
    </w:rPr>
  </w:style>
  <w:style w:type="character" w:styleId="Strong">
    <w:name w:val="Strong"/>
    <w:basedOn w:val="DefaultParagraphFont"/>
    <w:uiPriority w:val="22"/>
    <w:qFormat/>
    <w:rsid w:val="0050051B"/>
    <w:rPr>
      <w:b/>
      <w:bCs/>
    </w:rPr>
  </w:style>
  <w:style w:type="paragraph" w:customStyle="1" w:styleId="BodyTextKeep">
    <w:name w:val="Body Text Keep"/>
    <w:basedOn w:val="BodyText"/>
    <w:rsid w:val="00034C8F"/>
    <w:pPr>
      <w:keepNext/>
      <w:spacing w:after="220" w:line="220" w:lineRule="atLeast"/>
      <w:ind w:left="1080"/>
      <w:jc w:val="left"/>
    </w:pPr>
  </w:style>
  <w:style w:type="character" w:customStyle="1" w:styleId="Heading1Char">
    <w:name w:val="Heading 1 Char"/>
    <w:aliases w:val="l1 Char"/>
    <w:basedOn w:val="DefaultParagraphFont"/>
    <w:link w:val="Heading1"/>
    <w:uiPriority w:val="9"/>
    <w:rsid w:val="009B189F"/>
    <w:rPr>
      <w:rFonts w:asciiTheme="majorHAnsi" w:eastAsiaTheme="majorEastAsia" w:hAnsiTheme="majorHAnsi" w:cstheme="majorBidi"/>
      <w:color w:val="365F91" w:themeColor="accent1" w:themeShade="BF"/>
      <w:sz w:val="32"/>
      <w:szCs w:val="32"/>
    </w:rPr>
  </w:style>
  <w:style w:type="character" w:customStyle="1" w:styleId="Heading2Char">
    <w:name w:val="Heading 2 Char"/>
    <w:aliases w:val="1.1 Char"/>
    <w:basedOn w:val="DefaultParagraphFont"/>
    <w:link w:val="Heading2"/>
    <w:uiPriority w:val="9"/>
    <w:semiHidden/>
    <w:rsid w:val="009B189F"/>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9B189F"/>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9B189F"/>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9B189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9B189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9B189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9B18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B189F"/>
    <w:rPr>
      <w:rFonts w:asciiTheme="majorHAnsi" w:eastAsiaTheme="majorEastAsia" w:hAnsiTheme="majorHAnsi" w:cstheme="majorBidi"/>
      <w:i/>
      <w:iCs/>
      <w:color w:val="272727" w:themeColor="text1" w:themeTint="D8"/>
      <w:sz w:val="21"/>
      <w:szCs w:val="21"/>
    </w:rPr>
  </w:style>
  <w:style w:type="paragraph" w:customStyle="1" w:styleId="FigureTitle">
    <w:name w:val="Figure Title"/>
    <w:basedOn w:val="Normal"/>
    <w:rsid w:val="00346CB9"/>
    <w:pPr>
      <w:spacing w:after="0" w:line="240" w:lineRule="auto"/>
    </w:pPr>
    <w:rPr>
      <w:rFonts w:ascii="Verdana" w:eastAsia="Times New Roman" w:hAnsi="Verdana" w:cs="Times New Roman"/>
      <w:b/>
      <w:bCs/>
      <w:sz w:val="20"/>
      <w:szCs w:val="24"/>
    </w:rPr>
  </w:style>
  <w:style w:type="paragraph" w:customStyle="1" w:styleId="InfoBlue">
    <w:name w:val="InfoBlue"/>
    <w:basedOn w:val="Normal"/>
    <w:next w:val="BodyText"/>
    <w:autoRedefine/>
    <w:rsid w:val="00923A39"/>
    <w:pPr>
      <w:widowControl w:val="0"/>
      <w:tabs>
        <w:tab w:val="left" w:pos="540"/>
        <w:tab w:val="left" w:pos="1260"/>
      </w:tabs>
      <w:spacing w:after="120" w:line="240" w:lineRule="atLeast"/>
      <w:jc w:val="both"/>
    </w:pPr>
    <w:rPr>
      <w:rFonts w:ascii="Arial" w:eastAsia="Times New Roman" w:hAnsi="Arial" w:cs="Times New Roman"/>
      <w:i/>
      <w:color w:val="0000FF"/>
    </w:rPr>
  </w:style>
  <w:style w:type="character" w:styleId="Hyperlink">
    <w:name w:val="Hyperlink"/>
    <w:basedOn w:val="DefaultParagraphFont"/>
    <w:uiPriority w:val="99"/>
    <w:rsid w:val="007846BC"/>
    <w:rPr>
      <w:rFonts w:ascii="Arial" w:hAnsi="Arial"/>
      <w:color w:val="0000FF"/>
      <w:u w:val="single"/>
    </w:rPr>
  </w:style>
  <w:style w:type="paragraph" w:styleId="ListParagraph">
    <w:name w:val="List Paragraph"/>
    <w:basedOn w:val="Normal"/>
    <w:uiPriority w:val="34"/>
    <w:qFormat/>
    <w:rsid w:val="00150EA1"/>
    <w:pPr>
      <w:ind w:left="720"/>
      <w:contextualSpacing/>
    </w:pPr>
  </w:style>
  <w:style w:type="paragraph" w:styleId="Footer">
    <w:name w:val="footer"/>
    <w:basedOn w:val="Normal"/>
    <w:link w:val="FooterChar"/>
    <w:uiPriority w:val="99"/>
    <w:unhideWhenUsed/>
    <w:rsid w:val="00FB52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5290"/>
  </w:style>
  <w:style w:type="paragraph" w:styleId="NoSpacing">
    <w:name w:val="No Spacing"/>
    <w:link w:val="NoSpacingChar"/>
    <w:uiPriority w:val="1"/>
    <w:qFormat/>
    <w:rsid w:val="00FB5290"/>
    <w:pPr>
      <w:spacing w:after="0" w:line="240" w:lineRule="auto"/>
    </w:pPr>
  </w:style>
  <w:style w:type="character" w:customStyle="1" w:styleId="NoSpacingChar">
    <w:name w:val="No Spacing Char"/>
    <w:basedOn w:val="DefaultParagraphFont"/>
    <w:link w:val="NoSpacing"/>
    <w:uiPriority w:val="1"/>
    <w:rsid w:val="00FB5290"/>
  </w:style>
  <w:style w:type="paragraph" w:styleId="BalloonText">
    <w:name w:val="Balloon Text"/>
    <w:basedOn w:val="Normal"/>
    <w:link w:val="BalloonTextChar"/>
    <w:uiPriority w:val="99"/>
    <w:semiHidden/>
    <w:unhideWhenUsed/>
    <w:rsid w:val="00FB52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5290"/>
    <w:rPr>
      <w:rFonts w:ascii="Tahoma" w:hAnsi="Tahoma" w:cs="Tahoma"/>
      <w:sz w:val="16"/>
      <w:szCs w:val="16"/>
    </w:rPr>
  </w:style>
  <w:style w:type="paragraph" w:styleId="TOCHeading">
    <w:name w:val="TOC Heading"/>
    <w:basedOn w:val="Heading1"/>
    <w:next w:val="Normal"/>
    <w:uiPriority w:val="39"/>
    <w:semiHidden/>
    <w:unhideWhenUsed/>
    <w:qFormat/>
    <w:rsid w:val="00FB5290"/>
    <w:pPr>
      <w:outlineLvl w:val="9"/>
    </w:pPr>
  </w:style>
  <w:style w:type="paragraph" w:styleId="TOC1">
    <w:name w:val="toc 1"/>
    <w:basedOn w:val="Normal"/>
    <w:next w:val="Normal"/>
    <w:autoRedefine/>
    <w:uiPriority w:val="39"/>
    <w:unhideWhenUsed/>
    <w:rsid w:val="00FB5290"/>
    <w:pPr>
      <w:spacing w:after="100"/>
    </w:pPr>
  </w:style>
  <w:style w:type="paragraph" w:styleId="TOC2">
    <w:name w:val="toc 2"/>
    <w:basedOn w:val="Normal"/>
    <w:next w:val="Normal"/>
    <w:autoRedefine/>
    <w:uiPriority w:val="39"/>
    <w:unhideWhenUsed/>
    <w:rsid w:val="00FB5290"/>
    <w:pPr>
      <w:spacing w:after="100"/>
      <w:ind w:left="220"/>
    </w:pPr>
  </w:style>
  <w:style w:type="paragraph" w:styleId="TOC3">
    <w:name w:val="toc 3"/>
    <w:basedOn w:val="Normal"/>
    <w:next w:val="Normal"/>
    <w:autoRedefine/>
    <w:uiPriority w:val="39"/>
    <w:unhideWhenUsed/>
    <w:rsid w:val="00FB5290"/>
    <w:pPr>
      <w:spacing w:after="100"/>
      <w:ind w:left="440"/>
    </w:pPr>
  </w:style>
  <w:style w:type="paragraph" w:customStyle="1" w:styleId="SampleText">
    <w:name w:val="Sample Text"/>
    <w:basedOn w:val="Normal"/>
    <w:rsid w:val="009D75C4"/>
    <w:pPr>
      <w:spacing w:after="0" w:line="240" w:lineRule="auto"/>
    </w:pPr>
    <w:rPr>
      <w:rFonts w:ascii="Arial" w:eastAsia="Times New Roman" w:hAnsi="Arial" w:cs="Times New Roman"/>
      <w:color w:val="339966"/>
      <w:sz w:val="24"/>
      <w:szCs w:val="20"/>
    </w:rPr>
  </w:style>
  <w:style w:type="character" w:customStyle="1" w:styleId="PlaceHolder">
    <w:name w:val="Place Holder"/>
    <w:basedOn w:val="DefaultParagraphFont"/>
    <w:rsid w:val="009D75C4"/>
    <w:rPr>
      <w:b/>
      <w:i/>
      <w:color w:val="0000FF"/>
    </w:rPr>
  </w:style>
  <w:style w:type="paragraph" w:styleId="BodyText3">
    <w:name w:val="Body Text 3"/>
    <w:basedOn w:val="Normal"/>
    <w:link w:val="BodyText3Char"/>
    <w:uiPriority w:val="99"/>
    <w:semiHidden/>
    <w:unhideWhenUsed/>
    <w:rsid w:val="0087756A"/>
    <w:pPr>
      <w:spacing w:after="120"/>
    </w:pPr>
    <w:rPr>
      <w:sz w:val="16"/>
      <w:szCs w:val="16"/>
    </w:rPr>
  </w:style>
  <w:style w:type="character" w:customStyle="1" w:styleId="BodyText3Char">
    <w:name w:val="Body Text 3 Char"/>
    <w:basedOn w:val="DefaultParagraphFont"/>
    <w:link w:val="BodyText3"/>
    <w:uiPriority w:val="99"/>
    <w:semiHidden/>
    <w:rsid w:val="0087756A"/>
    <w:rPr>
      <w:sz w:val="16"/>
      <w:szCs w:val="16"/>
    </w:rPr>
  </w:style>
  <w:style w:type="paragraph" w:customStyle="1" w:styleId="AllCapsHeading">
    <w:name w:val="All Caps Heading"/>
    <w:basedOn w:val="Normal"/>
    <w:rsid w:val="004D2029"/>
    <w:pPr>
      <w:spacing w:after="0" w:line="240" w:lineRule="auto"/>
    </w:pPr>
    <w:rPr>
      <w:rFonts w:ascii="Tahoma" w:eastAsia="Times New Roman" w:hAnsi="Tahoma" w:cs="Times New Roman"/>
      <w:b/>
      <w:caps/>
      <w:color w:val="808080"/>
      <w:spacing w:val="4"/>
      <w:sz w:val="14"/>
      <w:szCs w:val="16"/>
    </w:rPr>
  </w:style>
  <w:style w:type="paragraph" w:customStyle="1" w:styleId="TableBody">
    <w:name w:val="Table Body"/>
    <w:basedOn w:val="Normal"/>
    <w:autoRedefine/>
    <w:rsid w:val="00B20F56"/>
    <w:pPr>
      <w:spacing w:before="100"/>
    </w:pPr>
    <w:rPr>
      <w:rFonts w:ascii="Tahoma" w:eastAsia="Calibri" w:hAnsi="Tahoma" w:cs="Tahoma"/>
      <w:i/>
      <w:iCs/>
      <w:color w:val="548DD4" w:themeColor="text2" w:themeTint="99"/>
      <w:sz w:val="16"/>
      <w:szCs w:val="16"/>
      <w:lang w:val="en-GB"/>
    </w:rPr>
  </w:style>
  <w:style w:type="paragraph" w:customStyle="1" w:styleId="TableTitle">
    <w:name w:val="Table Title"/>
    <w:basedOn w:val="Normal"/>
    <w:rsid w:val="004D2029"/>
    <w:pPr>
      <w:tabs>
        <w:tab w:val="left" w:pos="761"/>
      </w:tabs>
      <w:spacing w:before="120" w:after="120" w:line="260" w:lineRule="exact"/>
      <w:jc w:val="both"/>
    </w:pPr>
    <w:rPr>
      <w:rFonts w:ascii="Calibri" w:eastAsia="Times New Roman" w:hAnsi="Calibri" w:cs="Times New Roman"/>
      <w:b/>
      <w:sz w:val="24"/>
      <w:szCs w:val="18"/>
      <w:lang w:val="en-GB" w:eastAsia="en-GB"/>
    </w:rPr>
  </w:style>
  <w:style w:type="paragraph" w:styleId="ListBullet">
    <w:name w:val="List Bullet"/>
    <w:basedOn w:val="Normal"/>
    <w:rsid w:val="004D2029"/>
    <w:pPr>
      <w:numPr>
        <w:numId w:val="1"/>
      </w:numPr>
      <w:spacing w:before="100" w:after="100"/>
      <w:jc w:val="both"/>
    </w:pPr>
    <w:rPr>
      <w:rFonts w:ascii="Calibri" w:eastAsia="Calibri" w:hAnsi="Calibri" w:cs="Times New Roman"/>
      <w:lang w:val="en-GB"/>
    </w:rPr>
  </w:style>
  <w:style w:type="character" w:customStyle="1" w:styleId="Style1">
    <w:name w:val="Style1"/>
    <w:basedOn w:val="DefaultParagraphFont"/>
    <w:uiPriority w:val="1"/>
    <w:rsid w:val="004D2029"/>
    <w:rPr>
      <w:rFonts w:ascii="Tahoma" w:hAnsi="Tahoma"/>
      <w:b/>
    </w:rPr>
  </w:style>
  <w:style w:type="character" w:customStyle="1" w:styleId="apple-converted-space">
    <w:name w:val="apple-converted-space"/>
    <w:basedOn w:val="DefaultParagraphFont"/>
    <w:rsid w:val="00D01446"/>
  </w:style>
  <w:style w:type="character" w:styleId="CommentReference">
    <w:name w:val="annotation reference"/>
    <w:basedOn w:val="DefaultParagraphFont"/>
    <w:uiPriority w:val="99"/>
    <w:semiHidden/>
    <w:unhideWhenUsed/>
    <w:rsid w:val="00531D75"/>
    <w:rPr>
      <w:sz w:val="16"/>
      <w:szCs w:val="16"/>
    </w:rPr>
  </w:style>
  <w:style w:type="paragraph" w:styleId="CommentText">
    <w:name w:val="annotation text"/>
    <w:basedOn w:val="Normal"/>
    <w:link w:val="CommentTextChar"/>
    <w:uiPriority w:val="99"/>
    <w:semiHidden/>
    <w:unhideWhenUsed/>
    <w:rsid w:val="00531D75"/>
    <w:pPr>
      <w:spacing w:line="240" w:lineRule="auto"/>
    </w:pPr>
    <w:rPr>
      <w:sz w:val="20"/>
      <w:szCs w:val="20"/>
    </w:rPr>
  </w:style>
  <w:style w:type="character" w:customStyle="1" w:styleId="CommentTextChar">
    <w:name w:val="Comment Text Char"/>
    <w:basedOn w:val="DefaultParagraphFont"/>
    <w:link w:val="CommentText"/>
    <w:uiPriority w:val="99"/>
    <w:semiHidden/>
    <w:rsid w:val="00531D75"/>
    <w:rPr>
      <w:sz w:val="20"/>
      <w:szCs w:val="20"/>
    </w:rPr>
  </w:style>
  <w:style w:type="paragraph" w:styleId="CommentSubject">
    <w:name w:val="annotation subject"/>
    <w:basedOn w:val="CommentText"/>
    <w:next w:val="CommentText"/>
    <w:link w:val="CommentSubjectChar"/>
    <w:uiPriority w:val="99"/>
    <w:semiHidden/>
    <w:unhideWhenUsed/>
    <w:rsid w:val="00531D75"/>
    <w:rPr>
      <w:b/>
      <w:bCs/>
    </w:rPr>
  </w:style>
  <w:style w:type="character" w:customStyle="1" w:styleId="CommentSubjectChar">
    <w:name w:val="Comment Subject Char"/>
    <w:basedOn w:val="CommentTextChar"/>
    <w:link w:val="CommentSubject"/>
    <w:uiPriority w:val="99"/>
    <w:semiHidden/>
    <w:rsid w:val="00531D75"/>
    <w:rPr>
      <w:b/>
      <w:bCs/>
      <w:sz w:val="20"/>
      <w:szCs w:val="20"/>
    </w:rPr>
  </w:style>
  <w:style w:type="paragraph" w:styleId="NormalWeb">
    <w:name w:val="Normal (Web)"/>
    <w:basedOn w:val="Normal"/>
    <w:uiPriority w:val="99"/>
    <w:semiHidden/>
    <w:unhideWhenUsed/>
    <w:rsid w:val="009076DB"/>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8118B6"/>
    <w:pPr>
      <w:spacing w:after="200" w:line="240" w:lineRule="auto"/>
    </w:pPr>
    <w:rPr>
      <w:i/>
      <w:iCs/>
      <w:color w:val="1F497D" w:themeColor="text2"/>
      <w:sz w:val="18"/>
      <w:szCs w:val="18"/>
    </w:rPr>
  </w:style>
  <w:style w:type="character" w:customStyle="1" w:styleId="UnresolvedMention1">
    <w:name w:val="Unresolved Mention1"/>
    <w:basedOn w:val="DefaultParagraphFont"/>
    <w:uiPriority w:val="99"/>
    <w:semiHidden/>
    <w:unhideWhenUsed/>
    <w:rsid w:val="00F83FF6"/>
    <w:rPr>
      <w:color w:val="605E5C"/>
      <w:shd w:val="clear" w:color="auto" w:fill="E1DFDD"/>
    </w:rPr>
  </w:style>
  <w:style w:type="paragraph" w:styleId="FootnoteText">
    <w:name w:val="footnote text"/>
    <w:basedOn w:val="Normal"/>
    <w:link w:val="FootnoteTextChar"/>
    <w:uiPriority w:val="99"/>
    <w:semiHidden/>
    <w:unhideWhenUsed/>
    <w:rsid w:val="002D6B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D6B44"/>
    <w:rPr>
      <w:sz w:val="20"/>
      <w:szCs w:val="20"/>
    </w:rPr>
  </w:style>
  <w:style w:type="character" w:styleId="FootnoteReference">
    <w:name w:val="footnote reference"/>
    <w:basedOn w:val="DefaultParagraphFont"/>
    <w:uiPriority w:val="99"/>
    <w:semiHidden/>
    <w:unhideWhenUsed/>
    <w:rsid w:val="002D6B44"/>
    <w:rPr>
      <w:vertAlign w:val="superscript"/>
    </w:rPr>
  </w:style>
  <w:style w:type="table" w:styleId="GridTable1Light-Accent5">
    <w:name w:val="Grid Table 1 Light Accent 5"/>
    <w:basedOn w:val="TableNormal"/>
    <w:uiPriority w:val="46"/>
    <w:rsid w:val="00A403E3"/>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12116">
      <w:bodyDiv w:val="1"/>
      <w:marLeft w:val="0"/>
      <w:marRight w:val="0"/>
      <w:marTop w:val="0"/>
      <w:marBottom w:val="0"/>
      <w:divBdr>
        <w:top w:val="none" w:sz="0" w:space="0" w:color="auto"/>
        <w:left w:val="none" w:sz="0" w:space="0" w:color="auto"/>
        <w:bottom w:val="none" w:sz="0" w:space="0" w:color="auto"/>
        <w:right w:val="none" w:sz="0" w:space="0" w:color="auto"/>
      </w:divBdr>
    </w:div>
    <w:div w:id="51315400">
      <w:bodyDiv w:val="1"/>
      <w:marLeft w:val="0"/>
      <w:marRight w:val="0"/>
      <w:marTop w:val="0"/>
      <w:marBottom w:val="0"/>
      <w:divBdr>
        <w:top w:val="none" w:sz="0" w:space="0" w:color="auto"/>
        <w:left w:val="none" w:sz="0" w:space="0" w:color="auto"/>
        <w:bottom w:val="none" w:sz="0" w:space="0" w:color="auto"/>
        <w:right w:val="none" w:sz="0" w:space="0" w:color="auto"/>
      </w:divBdr>
    </w:div>
    <w:div w:id="87122381">
      <w:bodyDiv w:val="1"/>
      <w:marLeft w:val="0"/>
      <w:marRight w:val="0"/>
      <w:marTop w:val="0"/>
      <w:marBottom w:val="0"/>
      <w:divBdr>
        <w:top w:val="none" w:sz="0" w:space="0" w:color="auto"/>
        <w:left w:val="none" w:sz="0" w:space="0" w:color="auto"/>
        <w:bottom w:val="none" w:sz="0" w:space="0" w:color="auto"/>
        <w:right w:val="none" w:sz="0" w:space="0" w:color="auto"/>
      </w:divBdr>
    </w:div>
    <w:div w:id="92165631">
      <w:bodyDiv w:val="1"/>
      <w:marLeft w:val="0"/>
      <w:marRight w:val="0"/>
      <w:marTop w:val="0"/>
      <w:marBottom w:val="0"/>
      <w:divBdr>
        <w:top w:val="none" w:sz="0" w:space="0" w:color="auto"/>
        <w:left w:val="none" w:sz="0" w:space="0" w:color="auto"/>
        <w:bottom w:val="none" w:sz="0" w:space="0" w:color="auto"/>
        <w:right w:val="none" w:sz="0" w:space="0" w:color="auto"/>
      </w:divBdr>
      <w:divsChild>
        <w:div w:id="662928249">
          <w:marLeft w:val="0"/>
          <w:marRight w:val="0"/>
          <w:marTop w:val="0"/>
          <w:marBottom w:val="0"/>
          <w:divBdr>
            <w:top w:val="none" w:sz="0" w:space="0" w:color="auto"/>
            <w:left w:val="none" w:sz="0" w:space="0" w:color="auto"/>
            <w:bottom w:val="none" w:sz="0" w:space="0" w:color="auto"/>
            <w:right w:val="none" w:sz="0" w:space="0" w:color="auto"/>
          </w:divBdr>
          <w:divsChild>
            <w:div w:id="2032684966">
              <w:marLeft w:val="0"/>
              <w:marRight w:val="0"/>
              <w:marTop w:val="450"/>
              <w:marBottom w:val="450"/>
              <w:divBdr>
                <w:top w:val="none" w:sz="0" w:space="0" w:color="auto"/>
                <w:left w:val="none" w:sz="0" w:space="0" w:color="auto"/>
                <w:bottom w:val="none" w:sz="0" w:space="0" w:color="auto"/>
                <w:right w:val="none" w:sz="0" w:space="0" w:color="auto"/>
              </w:divBdr>
              <w:divsChild>
                <w:div w:id="908425137">
                  <w:marLeft w:val="0"/>
                  <w:marRight w:val="0"/>
                  <w:marTop w:val="0"/>
                  <w:marBottom w:val="0"/>
                  <w:divBdr>
                    <w:top w:val="none" w:sz="0" w:space="0" w:color="auto"/>
                    <w:left w:val="none" w:sz="0" w:space="0" w:color="auto"/>
                    <w:bottom w:val="none" w:sz="0" w:space="0" w:color="auto"/>
                    <w:right w:val="none" w:sz="0" w:space="0" w:color="auto"/>
                  </w:divBdr>
                  <w:divsChild>
                    <w:div w:id="500848958">
                      <w:marLeft w:val="0"/>
                      <w:marRight w:val="0"/>
                      <w:marTop w:val="0"/>
                      <w:marBottom w:val="0"/>
                      <w:divBdr>
                        <w:top w:val="none" w:sz="0" w:space="0" w:color="auto"/>
                        <w:left w:val="none" w:sz="0" w:space="0" w:color="auto"/>
                        <w:bottom w:val="none" w:sz="0" w:space="0" w:color="auto"/>
                        <w:right w:val="none" w:sz="0" w:space="0" w:color="auto"/>
                      </w:divBdr>
                      <w:divsChild>
                        <w:div w:id="993879151">
                          <w:marLeft w:val="0"/>
                          <w:marRight w:val="0"/>
                          <w:marTop w:val="0"/>
                          <w:marBottom w:val="0"/>
                          <w:divBdr>
                            <w:top w:val="none" w:sz="0" w:space="0" w:color="auto"/>
                            <w:left w:val="none" w:sz="0" w:space="0" w:color="auto"/>
                            <w:bottom w:val="none" w:sz="0" w:space="0" w:color="auto"/>
                            <w:right w:val="none" w:sz="0" w:space="0" w:color="auto"/>
                          </w:divBdr>
                        </w:div>
                      </w:divsChild>
                    </w:div>
                    <w:div w:id="795487994">
                      <w:marLeft w:val="0"/>
                      <w:marRight w:val="0"/>
                      <w:marTop w:val="225"/>
                      <w:marBottom w:val="0"/>
                      <w:divBdr>
                        <w:top w:val="single" w:sz="6" w:space="14" w:color="E5E5E5"/>
                        <w:left w:val="none" w:sz="0" w:space="0" w:color="auto"/>
                        <w:bottom w:val="none" w:sz="0" w:space="0" w:color="auto"/>
                        <w:right w:val="none" w:sz="0" w:space="0" w:color="auto"/>
                      </w:divBdr>
                    </w:div>
                  </w:divsChild>
                </w:div>
              </w:divsChild>
            </w:div>
          </w:divsChild>
        </w:div>
      </w:divsChild>
    </w:div>
    <w:div w:id="102071933">
      <w:bodyDiv w:val="1"/>
      <w:marLeft w:val="0"/>
      <w:marRight w:val="0"/>
      <w:marTop w:val="0"/>
      <w:marBottom w:val="0"/>
      <w:divBdr>
        <w:top w:val="none" w:sz="0" w:space="0" w:color="auto"/>
        <w:left w:val="none" w:sz="0" w:space="0" w:color="auto"/>
        <w:bottom w:val="none" w:sz="0" w:space="0" w:color="auto"/>
        <w:right w:val="none" w:sz="0" w:space="0" w:color="auto"/>
      </w:divBdr>
    </w:div>
    <w:div w:id="203754023">
      <w:bodyDiv w:val="1"/>
      <w:marLeft w:val="0"/>
      <w:marRight w:val="0"/>
      <w:marTop w:val="0"/>
      <w:marBottom w:val="0"/>
      <w:divBdr>
        <w:top w:val="none" w:sz="0" w:space="0" w:color="auto"/>
        <w:left w:val="none" w:sz="0" w:space="0" w:color="auto"/>
        <w:bottom w:val="none" w:sz="0" w:space="0" w:color="auto"/>
        <w:right w:val="none" w:sz="0" w:space="0" w:color="auto"/>
      </w:divBdr>
    </w:div>
    <w:div w:id="209611297">
      <w:bodyDiv w:val="1"/>
      <w:marLeft w:val="0"/>
      <w:marRight w:val="0"/>
      <w:marTop w:val="0"/>
      <w:marBottom w:val="0"/>
      <w:divBdr>
        <w:top w:val="none" w:sz="0" w:space="0" w:color="auto"/>
        <w:left w:val="none" w:sz="0" w:space="0" w:color="auto"/>
        <w:bottom w:val="none" w:sz="0" w:space="0" w:color="auto"/>
        <w:right w:val="none" w:sz="0" w:space="0" w:color="auto"/>
      </w:divBdr>
    </w:div>
    <w:div w:id="217788565">
      <w:bodyDiv w:val="1"/>
      <w:marLeft w:val="0"/>
      <w:marRight w:val="0"/>
      <w:marTop w:val="0"/>
      <w:marBottom w:val="0"/>
      <w:divBdr>
        <w:top w:val="none" w:sz="0" w:space="0" w:color="auto"/>
        <w:left w:val="none" w:sz="0" w:space="0" w:color="auto"/>
        <w:bottom w:val="none" w:sz="0" w:space="0" w:color="auto"/>
        <w:right w:val="none" w:sz="0" w:space="0" w:color="auto"/>
      </w:divBdr>
    </w:div>
    <w:div w:id="364602467">
      <w:bodyDiv w:val="1"/>
      <w:marLeft w:val="0"/>
      <w:marRight w:val="0"/>
      <w:marTop w:val="0"/>
      <w:marBottom w:val="0"/>
      <w:divBdr>
        <w:top w:val="none" w:sz="0" w:space="0" w:color="auto"/>
        <w:left w:val="none" w:sz="0" w:space="0" w:color="auto"/>
        <w:bottom w:val="none" w:sz="0" w:space="0" w:color="auto"/>
        <w:right w:val="none" w:sz="0" w:space="0" w:color="auto"/>
      </w:divBdr>
    </w:div>
    <w:div w:id="403797493">
      <w:bodyDiv w:val="1"/>
      <w:marLeft w:val="0"/>
      <w:marRight w:val="0"/>
      <w:marTop w:val="0"/>
      <w:marBottom w:val="0"/>
      <w:divBdr>
        <w:top w:val="none" w:sz="0" w:space="0" w:color="auto"/>
        <w:left w:val="none" w:sz="0" w:space="0" w:color="auto"/>
        <w:bottom w:val="none" w:sz="0" w:space="0" w:color="auto"/>
        <w:right w:val="none" w:sz="0" w:space="0" w:color="auto"/>
      </w:divBdr>
    </w:div>
    <w:div w:id="466121037">
      <w:bodyDiv w:val="1"/>
      <w:marLeft w:val="0"/>
      <w:marRight w:val="0"/>
      <w:marTop w:val="0"/>
      <w:marBottom w:val="0"/>
      <w:divBdr>
        <w:top w:val="none" w:sz="0" w:space="0" w:color="auto"/>
        <w:left w:val="none" w:sz="0" w:space="0" w:color="auto"/>
        <w:bottom w:val="none" w:sz="0" w:space="0" w:color="auto"/>
        <w:right w:val="none" w:sz="0" w:space="0" w:color="auto"/>
      </w:divBdr>
    </w:div>
    <w:div w:id="516774077">
      <w:bodyDiv w:val="1"/>
      <w:marLeft w:val="0"/>
      <w:marRight w:val="0"/>
      <w:marTop w:val="0"/>
      <w:marBottom w:val="0"/>
      <w:divBdr>
        <w:top w:val="none" w:sz="0" w:space="0" w:color="auto"/>
        <w:left w:val="none" w:sz="0" w:space="0" w:color="auto"/>
        <w:bottom w:val="none" w:sz="0" w:space="0" w:color="auto"/>
        <w:right w:val="none" w:sz="0" w:space="0" w:color="auto"/>
      </w:divBdr>
    </w:div>
    <w:div w:id="584537382">
      <w:bodyDiv w:val="1"/>
      <w:marLeft w:val="0"/>
      <w:marRight w:val="0"/>
      <w:marTop w:val="0"/>
      <w:marBottom w:val="0"/>
      <w:divBdr>
        <w:top w:val="none" w:sz="0" w:space="0" w:color="auto"/>
        <w:left w:val="none" w:sz="0" w:space="0" w:color="auto"/>
        <w:bottom w:val="none" w:sz="0" w:space="0" w:color="auto"/>
        <w:right w:val="none" w:sz="0" w:space="0" w:color="auto"/>
      </w:divBdr>
    </w:div>
    <w:div w:id="599948068">
      <w:bodyDiv w:val="1"/>
      <w:marLeft w:val="0"/>
      <w:marRight w:val="0"/>
      <w:marTop w:val="0"/>
      <w:marBottom w:val="0"/>
      <w:divBdr>
        <w:top w:val="none" w:sz="0" w:space="0" w:color="auto"/>
        <w:left w:val="none" w:sz="0" w:space="0" w:color="auto"/>
        <w:bottom w:val="none" w:sz="0" w:space="0" w:color="auto"/>
        <w:right w:val="none" w:sz="0" w:space="0" w:color="auto"/>
      </w:divBdr>
    </w:div>
    <w:div w:id="611087900">
      <w:bodyDiv w:val="1"/>
      <w:marLeft w:val="0"/>
      <w:marRight w:val="0"/>
      <w:marTop w:val="0"/>
      <w:marBottom w:val="0"/>
      <w:divBdr>
        <w:top w:val="none" w:sz="0" w:space="0" w:color="auto"/>
        <w:left w:val="none" w:sz="0" w:space="0" w:color="auto"/>
        <w:bottom w:val="none" w:sz="0" w:space="0" w:color="auto"/>
        <w:right w:val="none" w:sz="0" w:space="0" w:color="auto"/>
      </w:divBdr>
    </w:div>
    <w:div w:id="639917620">
      <w:bodyDiv w:val="1"/>
      <w:marLeft w:val="0"/>
      <w:marRight w:val="0"/>
      <w:marTop w:val="0"/>
      <w:marBottom w:val="0"/>
      <w:divBdr>
        <w:top w:val="none" w:sz="0" w:space="0" w:color="auto"/>
        <w:left w:val="none" w:sz="0" w:space="0" w:color="auto"/>
        <w:bottom w:val="none" w:sz="0" w:space="0" w:color="auto"/>
        <w:right w:val="none" w:sz="0" w:space="0" w:color="auto"/>
      </w:divBdr>
    </w:div>
    <w:div w:id="667749668">
      <w:bodyDiv w:val="1"/>
      <w:marLeft w:val="0"/>
      <w:marRight w:val="0"/>
      <w:marTop w:val="0"/>
      <w:marBottom w:val="0"/>
      <w:divBdr>
        <w:top w:val="none" w:sz="0" w:space="0" w:color="auto"/>
        <w:left w:val="none" w:sz="0" w:space="0" w:color="auto"/>
        <w:bottom w:val="none" w:sz="0" w:space="0" w:color="auto"/>
        <w:right w:val="none" w:sz="0" w:space="0" w:color="auto"/>
      </w:divBdr>
    </w:div>
    <w:div w:id="725178981">
      <w:bodyDiv w:val="1"/>
      <w:marLeft w:val="0"/>
      <w:marRight w:val="0"/>
      <w:marTop w:val="0"/>
      <w:marBottom w:val="0"/>
      <w:divBdr>
        <w:top w:val="none" w:sz="0" w:space="0" w:color="auto"/>
        <w:left w:val="none" w:sz="0" w:space="0" w:color="auto"/>
        <w:bottom w:val="none" w:sz="0" w:space="0" w:color="auto"/>
        <w:right w:val="none" w:sz="0" w:space="0" w:color="auto"/>
      </w:divBdr>
    </w:div>
    <w:div w:id="873738947">
      <w:bodyDiv w:val="1"/>
      <w:marLeft w:val="0"/>
      <w:marRight w:val="0"/>
      <w:marTop w:val="0"/>
      <w:marBottom w:val="0"/>
      <w:divBdr>
        <w:top w:val="none" w:sz="0" w:space="0" w:color="auto"/>
        <w:left w:val="none" w:sz="0" w:space="0" w:color="auto"/>
        <w:bottom w:val="none" w:sz="0" w:space="0" w:color="auto"/>
        <w:right w:val="none" w:sz="0" w:space="0" w:color="auto"/>
      </w:divBdr>
    </w:div>
    <w:div w:id="959412147">
      <w:bodyDiv w:val="1"/>
      <w:marLeft w:val="0"/>
      <w:marRight w:val="0"/>
      <w:marTop w:val="0"/>
      <w:marBottom w:val="0"/>
      <w:divBdr>
        <w:top w:val="none" w:sz="0" w:space="0" w:color="auto"/>
        <w:left w:val="none" w:sz="0" w:space="0" w:color="auto"/>
        <w:bottom w:val="none" w:sz="0" w:space="0" w:color="auto"/>
        <w:right w:val="none" w:sz="0" w:space="0" w:color="auto"/>
      </w:divBdr>
    </w:div>
    <w:div w:id="993339265">
      <w:bodyDiv w:val="1"/>
      <w:marLeft w:val="0"/>
      <w:marRight w:val="0"/>
      <w:marTop w:val="0"/>
      <w:marBottom w:val="0"/>
      <w:divBdr>
        <w:top w:val="none" w:sz="0" w:space="0" w:color="auto"/>
        <w:left w:val="none" w:sz="0" w:space="0" w:color="auto"/>
        <w:bottom w:val="none" w:sz="0" w:space="0" w:color="auto"/>
        <w:right w:val="none" w:sz="0" w:space="0" w:color="auto"/>
      </w:divBdr>
    </w:div>
    <w:div w:id="997853733">
      <w:bodyDiv w:val="1"/>
      <w:marLeft w:val="0"/>
      <w:marRight w:val="0"/>
      <w:marTop w:val="0"/>
      <w:marBottom w:val="0"/>
      <w:divBdr>
        <w:top w:val="none" w:sz="0" w:space="0" w:color="auto"/>
        <w:left w:val="none" w:sz="0" w:space="0" w:color="auto"/>
        <w:bottom w:val="none" w:sz="0" w:space="0" w:color="auto"/>
        <w:right w:val="none" w:sz="0" w:space="0" w:color="auto"/>
      </w:divBdr>
    </w:div>
    <w:div w:id="1028339688">
      <w:bodyDiv w:val="1"/>
      <w:marLeft w:val="0"/>
      <w:marRight w:val="0"/>
      <w:marTop w:val="0"/>
      <w:marBottom w:val="0"/>
      <w:divBdr>
        <w:top w:val="none" w:sz="0" w:space="0" w:color="auto"/>
        <w:left w:val="none" w:sz="0" w:space="0" w:color="auto"/>
        <w:bottom w:val="none" w:sz="0" w:space="0" w:color="auto"/>
        <w:right w:val="none" w:sz="0" w:space="0" w:color="auto"/>
      </w:divBdr>
      <w:divsChild>
        <w:div w:id="577863224">
          <w:marLeft w:val="0"/>
          <w:marRight w:val="0"/>
          <w:marTop w:val="0"/>
          <w:marBottom w:val="0"/>
          <w:divBdr>
            <w:top w:val="none" w:sz="0" w:space="0" w:color="auto"/>
            <w:left w:val="none" w:sz="0" w:space="0" w:color="auto"/>
            <w:bottom w:val="none" w:sz="0" w:space="0" w:color="auto"/>
            <w:right w:val="none" w:sz="0" w:space="0" w:color="auto"/>
          </w:divBdr>
        </w:div>
        <w:div w:id="1283223338">
          <w:marLeft w:val="0"/>
          <w:marRight w:val="0"/>
          <w:marTop w:val="0"/>
          <w:marBottom w:val="0"/>
          <w:divBdr>
            <w:top w:val="none" w:sz="0" w:space="0" w:color="auto"/>
            <w:left w:val="none" w:sz="0" w:space="0" w:color="auto"/>
            <w:bottom w:val="none" w:sz="0" w:space="0" w:color="auto"/>
            <w:right w:val="none" w:sz="0" w:space="0" w:color="auto"/>
          </w:divBdr>
        </w:div>
      </w:divsChild>
    </w:div>
    <w:div w:id="1089425481">
      <w:bodyDiv w:val="1"/>
      <w:marLeft w:val="0"/>
      <w:marRight w:val="0"/>
      <w:marTop w:val="0"/>
      <w:marBottom w:val="0"/>
      <w:divBdr>
        <w:top w:val="none" w:sz="0" w:space="0" w:color="auto"/>
        <w:left w:val="none" w:sz="0" w:space="0" w:color="auto"/>
        <w:bottom w:val="none" w:sz="0" w:space="0" w:color="auto"/>
        <w:right w:val="none" w:sz="0" w:space="0" w:color="auto"/>
      </w:divBdr>
    </w:div>
    <w:div w:id="1151826782">
      <w:bodyDiv w:val="1"/>
      <w:marLeft w:val="0"/>
      <w:marRight w:val="0"/>
      <w:marTop w:val="0"/>
      <w:marBottom w:val="0"/>
      <w:divBdr>
        <w:top w:val="none" w:sz="0" w:space="0" w:color="auto"/>
        <w:left w:val="none" w:sz="0" w:space="0" w:color="auto"/>
        <w:bottom w:val="none" w:sz="0" w:space="0" w:color="auto"/>
        <w:right w:val="none" w:sz="0" w:space="0" w:color="auto"/>
      </w:divBdr>
    </w:div>
    <w:div w:id="1158571478">
      <w:bodyDiv w:val="1"/>
      <w:marLeft w:val="0"/>
      <w:marRight w:val="0"/>
      <w:marTop w:val="0"/>
      <w:marBottom w:val="0"/>
      <w:divBdr>
        <w:top w:val="none" w:sz="0" w:space="0" w:color="auto"/>
        <w:left w:val="none" w:sz="0" w:space="0" w:color="auto"/>
        <w:bottom w:val="none" w:sz="0" w:space="0" w:color="auto"/>
        <w:right w:val="none" w:sz="0" w:space="0" w:color="auto"/>
      </w:divBdr>
    </w:div>
    <w:div w:id="1165783705">
      <w:bodyDiv w:val="1"/>
      <w:marLeft w:val="0"/>
      <w:marRight w:val="0"/>
      <w:marTop w:val="0"/>
      <w:marBottom w:val="0"/>
      <w:divBdr>
        <w:top w:val="none" w:sz="0" w:space="0" w:color="auto"/>
        <w:left w:val="none" w:sz="0" w:space="0" w:color="auto"/>
        <w:bottom w:val="none" w:sz="0" w:space="0" w:color="auto"/>
        <w:right w:val="none" w:sz="0" w:space="0" w:color="auto"/>
      </w:divBdr>
    </w:div>
    <w:div w:id="1173033319">
      <w:bodyDiv w:val="1"/>
      <w:marLeft w:val="0"/>
      <w:marRight w:val="0"/>
      <w:marTop w:val="0"/>
      <w:marBottom w:val="0"/>
      <w:divBdr>
        <w:top w:val="none" w:sz="0" w:space="0" w:color="auto"/>
        <w:left w:val="none" w:sz="0" w:space="0" w:color="auto"/>
        <w:bottom w:val="none" w:sz="0" w:space="0" w:color="auto"/>
        <w:right w:val="none" w:sz="0" w:space="0" w:color="auto"/>
      </w:divBdr>
    </w:div>
    <w:div w:id="1203439796">
      <w:bodyDiv w:val="1"/>
      <w:marLeft w:val="0"/>
      <w:marRight w:val="0"/>
      <w:marTop w:val="0"/>
      <w:marBottom w:val="0"/>
      <w:divBdr>
        <w:top w:val="none" w:sz="0" w:space="0" w:color="auto"/>
        <w:left w:val="none" w:sz="0" w:space="0" w:color="auto"/>
        <w:bottom w:val="none" w:sz="0" w:space="0" w:color="auto"/>
        <w:right w:val="none" w:sz="0" w:space="0" w:color="auto"/>
      </w:divBdr>
    </w:div>
    <w:div w:id="1203598200">
      <w:bodyDiv w:val="1"/>
      <w:marLeft w:val="0"/>
      <w:marRight w:val="0"/>
      <w:marTop w:val="0"/>
      <w:marBottom w:val="0"/>
      <w:divBdr>
        <w:top w:val="none" w:sz="0" w:space="0" w:color="auto"/>
        <w:left w:val="none" w:sz="0" w:space="0" w:color="auto"/>
        <w:bottom w:val="none" w:sz="0" w:space="0" w:color="auto"/>
        <w:right w:val="none" w:sz="0" w:space="0" w:color="auto"/>
      </w:divBdr>
      <w:divsChild>
        <w:div w:id="553977585">
          <w:marLeft w:val="0"/>
          <w:marRight w:val="0"/>
          <w:marTop w:val="0"/>
          <w:marBottom w:val="0"/>
          <w:divBdr>
            <w:top w:val="none" w:sz="0" w:space="0" w:color="auto"/>
            <w:left w:val="none" w:sz="0" w:space="0" w:color="auto"/>
            <w:bottom w:val="none" w:sz="0" w:space="0" w:color="auto"/>
            <w:right w:val="none" w:sz="0" w:space="0" w:color="auto"/>
          </w:divBdr>
          <w:divsChild>
            <w:div w:id="771587545">
              <w:marLeft w:val="0"/>
              <w:marRight w:val="0"/>
              <w:marTop w:val="450"/>
              <w:marBottom w:val="450"/>
              <w:divBdr>
                <w:top w:val="none" w:sz="0" w:space="0" w:color="auto"/>
                <w:left w:val="none" w:sz="0" w:space="0" w:color="auto"/>
                <w:bottom w:val="none" w:sz="0" w:space="0" w:color="auto"/>
                <w:right w:val="none" w:sz="0" w:space="0" w:color="auto"/>
              </w:divBdr>
              <w:divsChild>
                <w:div w:id="1059667440">
                  <w:marLeft w:val="0"/>
                  <w:marRight w:val="0"/>
                  <w:marTop w:val="0"/>
                  <w:marBottom w:val="0"/>
                  <w:divBdr>
                    <w:top w:val="none" w:sz="0" w:space="0" w:color="auto"/>
                    <w:left w:val="none" w:sz="0" w:space="0" w:color="auto"/>
                    <w:bottom w:val="none" w:sz="0" w:space="0" w:color="auto"/>
                    <w:right w:val="none" w:sz="0" w:space="0" w:color="auto"/>
                  </w:divBdr>
                  <w:divsChild>
                    <w:div w:id="2113744024">
                      <w:marLeft w:val="0"/>
                      <w:marRight w:val="0"/>
                      <w:marTop w:val="0"/>
                      <w:marBottom w:val="0"/>
                      <w:divBdr>
                        <w:top w:val="none" w:sz="0" w:space="0" w:color="auto"/>
                        <w:left w:val="none" w:sz="0" w:space="0" w:color="auto"/>
                        <w:bottom w:val="none" w:sz="0" w:space="0" w:color="auto"/>
                        <w:right w:val="none" w:sz="0" w:space="0" w:color="auto"/>
                      </w:divBdr>
                      <w:divsChild>
                        <w:div w:id="142283317">
                          <w:marLeft w:val="0"/>
                          <w:marRight w:val="0"/>
                          <w:marTop w:val="0"/>
                          <w:marBottom w:val="0"/>
                          <w:divBdr>
                            <w:top w:val="none" w:sz="0" w:space="0" w:color="auto"/>
                            <w:left w:val="none" w:sz="0" w:space="0" w:color="auto"/>
                            <w:bottom w:val="none" w:sz="0" w:space="0" w:color="auto"/>
                            <w:right w:val="none" w:sz="0" w:space="0" w:color="auto"/>
                          </w:divBdr>
                        </w:div>
                      </w:divsChild>
                    </w:div>
                    <w:div w:id="1173450481">
                      <w:marLeft w:val="0"/>
                      <w:marRight w:val="0"/>
                      <w:marTop w:val="225"/>
                      <w:marBottom w:val="0"/>
                      <w:divBdr>
                        <w:top w:val="single" w:sz="6" w:space="14" w:color="E5E5E5"/>
                        <w:left w:val="none" w:sz="0" w:space="0" w:color="auto"/>
                        <w:bottom w:val="none" w:sz="0" w:space="0" w:color="auto"/>
                        <w:right w:val="none" w:sz="0" w:space="0" w:color="auto"/>
                      </w:divBdr>
                    </w:div>
                  </w:divsChild>
                </w:div>
              </w:divsChild>
            </w:div>
          </w:divsChild>
        </w:div>
      </w:divsChild>
    </w:div>
    <w:div w:id="1256597578">
      <w:bodyDiv w:val="1"/>
      <w:marLeft w:val="0"/>
      <w:marRight w:val="0"/>
      <w:marTop w:val="0"/>
      <w:marBottom w:val="0"/>
      <w:divBdr>
        <w:top w:val="none" w:sz="0" w:space="0" w:color="auto"/>
        <w:left w:val="none" w:sz="0" w:space="0" w:color="auto"/>
        <w:bottom w:val="none" w:sz="0" w:space="0" w:color="auto"/>
        <w:right w:val="none" w:sz="0" w:space="0" w:color="auto"/>
      </w:divBdr>
    </w:div>
    <w:div w:id="1335957665">
      <w:bodyDiv w:val="1"/>
      <w:marLeft w:val="0"/>
      <w:marRight w:val="0"/>
      <w:marTop w:val="0"/>
      <w:marBottom w:val="0"/>
      <w:divBdr>
        <w:top w:val="none" w:sz="0" w:space="0" w:color="auto"/>
        <w:left w:val="none" w:sz="0" w:space="0" w:color="auto"/>
        <w:bottom w:val="none" w:sz="0" w:space="0" w:color="auto"/>
        <w:right w:val="none" w:sz="0" w:space="0" w:color="auto"/>
      </w:divBdr>
    </w:div>
    <w:div w:id="1342316619">
      <w:bodyDiv w:val="1"/>
      <w:marLeft w:val="0"/>
      <w:marRight w:val="0"/>
      <w:marTop w:val="0"/>
      <w:marBottom w:val="0"/>
      <w:divBdr>
        <w:top w:val="none" w:sz="0" w:space="0" w:color="auto"/>
        <w:left w:val="none" w:sz="0" w:space="0" w:color="auto"/>
        <w:bottom w:val="none" w:sz="0" w:space="0" w:color="auto"/>
        <w:right w:val="none" w:sz="0" w:space="0" w:color="auto"/>
      </w:divBdr>
    </w:div>
    <w:div w:id="1430547543">
      <w:bodyDiv w:val="1"/>
      <w:marLeft w:val="0"/>
      <w:marRight w:val="0"/>
      <w:marTop w:val="0"/>
      <w:marBottom w:val="0"/>
      <w:divBdr>
        <w:top w:val="none" w:sz="0" w:space="0" w:color="auto"/>
        <w:left w:val="none" w:sz="0" w:space="0" w:color="auto"/>
        <w:bottom w:val="none" w:sz="0" w:space="0" w:color="auto"/>
        <w:right w:val="none" w:sz="0" w:space="0" w:color="auto"/>
      </w:divBdr>
    </w:div>
    <w:div w:id="1464613270">
      <w:bodyDiv w:val="1"/>
      <w:marLeft w:val="0"/>
      <w:marRight w:val="0"/>
      <w:marTop w:val="0"/>
      <w:marBottom w:val="0"/>
      <w:divBdr>
        <w:top w:val="none" w:sz="0" w:space="0" w:color="auto"/>
        <w:left w:val="none" w:sz="0" w:space="0" w:color="auto"/>
        <w:bottom w:val="none" w:sz="0" w:space="0" w:color="auto"/>
        <w:right w:val="none" w:sz="0" w:space="0" w:color="auto"/>
      </w:divBdr>
    </w:div>
    <w:div w:id="1503426713">
      <w:bodyDiv w:val="1"/>
      <w:marLeft w:val="0"/>
      <w:marRight w:val="0"/>
      <w:marTop w:val="0"/>
      <w:marBottom w:val="0"/>
      <w:divBdr>
        <w:top w:val="none" w:sz="0" w:space="0" w:color="auto"/>
        <w:left w:val="none" w:sz="0" w:space="0" w:color="auto"/>
        <w:bottom w:val="none" w:sz="0" w:space="0" w:color="auto"/>
        <w:right w:val="none" w:sz="0" w:space="0" w:color="auto"/>
      </w:divBdr>
    </w:div>
    <w:div w:id="1511597876">
      <w:bodyDiv w:val="1"/>
      <w:marLeft w:val="0"/>
      <w:marRight w:val="0"/>
      <w:marTop w:val="0"/>
      <w:marBottom w:val="0"/>
      <w:divBdr>
        <w:top w:val="none" w:sz="0" w:space="0" w:color="auto"/>
        <w:left w:val="none" w:sz="0" w:space="0" w:color="auto"/>
        <w:bottom w:val="none" w:sz="0" w:space="0" w:color="auto"/>
        <w:right w:val="none" w:sz="0" w:space="0" w:color="auto"/>
      </w:divBdr>
    </w:div>
    <w:div w:id="1543517501">
      <w:bodyDiv w:val="1"/>
      <w:marLeft w:val="0"/>
      <w:marRight w:val="0"/>
      <w:marTop w:val="0"/>
      <w:marBottom w:val="0"/>
      <w:divBdr>
        <w:top w:val="none" w:sz="0" w:space="0" w:color="auto"/>
        <w:left w:val="none" w:sz="0" w:space="0" w:color="auto"/>
        <w:bottom w:val="none" w:sz="0" w:space="0" w:color="auto"/>
        <w:right w:val="none" w:sz="0" w:space="0" w:color="auto"/>
      </w:divBdr>
    </w:div>
    <w:div w:id="1602638745">
      <w:bodyDiv w:val="1"/>
      <w:marLeft w:val="0"/>
      <w:marRight w:val="0"/>
      <w:marTop w:val="0"/>
      <w:marBottom w:val="0"/>
      <w:divBdr>
        <w:top w:val="none" w:sz="0" w:space="0" w:color="auto"/>
        <w:left w:val="none" w:sz="0" w:space="0" w:color="auto"/>
        <w:bottom w:val="none" w:sz="0" w:space="0" w:color="auto"/>
        <w:right w:val="none" w:sz="0" w:space="0" w:color="auto"/>
      </w:divBdr>
      <w:divsChild>
        <w:div w:id="69667733">
          <w:marLeft w:val="0"/>
          <w:marRight w:val="0"/>
          <w:marTop w:val="0"/>
          <w:marBottom w:val="0"/>
          <w:divBdr>
            <w:top w:val="none" w:sz="0" w:space="0" w:color="auto"/>
            <w:left w:val="none" w:sz="0" w:space="0" w:color="auto"/>
            <w:bottom w:val="none" w:sz="0" w:space="0" w:color="auto"/>
            <w:right w:val="none" w:sz="0" w:space="0" w:color="auto"/>
          </w:divBdr>
        </w:div>
      </w:divsChild>
    </w:div>
    <w:div w:id="1612128279">
      <w:bodyDiv w:val="1"/>
      <w:marLeft w:val="0"/>
      <w:marRight w:val="0"/>
      <w:marTop w:val="0"/>
      <w:marBottom w:val="0"/>
      <w:divBdr>
        <w:top w:val="none" w:sz="0" w:space="0" w:color="auto"/>
        <w:left w:val="none" w:sz="0" w:space="0" w:color="auto"/>
        <w:bottom w:val="none" w:sz="0" w:space="0" w:color="auto"/>
        <w:right w:val="none" w:sz="0" w:space="0" w:color="auto"/>
      </w:divBdr>
    </w:div>
    <w:div w:id="1643734312">
      <w:bodyDiv w:val="1"/>
      <w:marLeft w:val="0"/>
      <w:marRight w:val="0"/>
      <w:marTop w:val="0"/>
      <w:marBottom w:val="0"/>
      <w:divBdr>
        <w:top w:val="none" w:sz="0" w:space="0" w:color="auto"/>
        <w:left w:val="none" w:sz="0" w:space="0" w:color="auto"/>
        <w:bottom w:val="none" w:sz="0" w:space="0" w:color="auto"/>
        <w:right w:val="none" w:sz="0" w:space="0" w:color="auto"/>
      </w:divBdr>
    </w:div>
    <w:div w:id="1710229497">
      <w:bodyDiv w:val="1"/>
      <w:marLeft w:val="0"/>
      <w:marRight w:val="0"/>
      <w:marTop w:val="0"/>
      <w:marBottom w:val="0"/>
      <w:divBdr>
        <w:top w:val="none" w:sz="0" w:space="0" w:color="auto"/>
        <w:left w:val="none" w:sz="0" w:space="0" w:color="auto"/>
        <w:bottom w:val="none" w:sz="0" w:space="0" w:color="auto"/>
        <w:right w:val="none" w:sz="0" w:space="0" w:color="auto"/>
      </w:divBdr>
    </w:div>
    <w:div w:id="1715084972">
      <w:bodyDiv w:val="1"/>
      <w:marLeft w:val="0"/>
      <w:marRight w:val="0"/>
      <w:marTop w:val="0"/>
      <w:marBottom w:val="0"/>
      <w:divBdr>
        <w:top w:val="none" w:sz="0" w:space="0" w:color="auto"/>
        <w:left w:val="none" w:sz="0" w:space="0" w:color="auto"/>
        <w:bottom w:val="none" w:sz="0" w:space="0" w:color="auto"/>
        <w:right w:val="none" w:sz="0" w:space="0" w:color="auto"/>
      </w:divBdr>
      <w:divsChild>
        <w:div w:id="1413700473">
          <w:marLeft w:val="-100"/>
          <w:marRight w:val="0"/>
          <w:marTop w:val="0"/>
          <w:marBottom w:val="0"/>
          <w:divBdr>
            <w:top w:val="none" w:sz="0" w:space="0" w:color="auto"/>
            <w:left w:val="none" w:sz="0" w:space="0" w:color="auto"/>
            <w:bottom w:val="none" w:sz="0" w:space="0" w:color="auto"/>
            <w:right w:val="none" w:sz="0" w:space="0" w:color="auto"/>
          </w:divBdr>
        </w:div>
      </w:divsChild>
    </w:div>
    <w:div w:id="1729300185">
      <w:bodyDiv w:val="1"/>
      <w:marLeft w:val="0"/>
      <w:marRight w:val="0"/>
      <w:marTop w:val="0"/>
      <w:marBottom w:val="0"/>
      <w:divBdr>
        <w:top w:val="none" w:sz="0" w:space="0" w:color="auto"/>
        <w:left w:val="none" w:sz="0" w:space="0" w:color="auto"/>
        <w:bottom w:val="none" w:sz="0" w:space="0" w:color="auto"/>
        <w:right w:val="none" w:sz="0" w:space="0" w:color="auto"/>
      </w:divBdr>
    </w:div>
    <w:div w:id="1791969153">
      <w:bodyDiv w:val="1"/>
      <w:marLeft w:val="0"/>
      <w:marRight w:val="0"/>
      <w:marTop w:val="0"/>
      <w:marBottom w:val="0"/>
      <w:divBdr>
        <w:top w:val="none" w:sz="0" w:space="0" w:color="auto"/>
        <w:left w:val="none" w:sz="0" w:space="0" w:color="auto"/>
        <w:bottom w:val="none" w:sz="0" w:space="0" w:color="auto"/>
        <w:right w:val="none" w:sz="0" w:space="0" w:color="auto"/>
      </w:divBdr>
      <w:divsChild>
        <w:div w:id="749812996">
          <w:marLeft w:val="0"/>
          <w:marRight w:val="0"/>
          <w:marTop w:val="0"/>
          <w:marBottom w:val="0"/>
          <w:divBdr>
            <w:top w:val="none" w:sz="0" w:space="0" w:color="auto"/>
            <w:left w:val="none" w:sz="0" w:space="0" w:color="auto"/>
            <w:bottom w:val="none" w:sz="0" w:space="0" w:color="auto"/>
            <w:right w:val="none" w:sz="0" w:space="0" w:color="auto"/>
          </w:divBdr>
        </w:div>
      </w:divsChild>
    </w:div>
    <w:div w:id="1794401168">
      <w:bodyDiv w:val="1"/>
      <w:marLeft w:val="0"/>
      <w:marRight w:val="0"/>
      <w:marTop w:val="0"/>
      <w:marBottom w:val="0"/>
      <w:divBdr>
        <w:top w:val="none" w:sz="0" w:space="0" w:color="auto"/>
        <w:left w:val="none" w:sz="0" w:space="0" w:color="auto"/>
        <w:bottom w:val="none" w:sz="0" w:space="0" w:color="auto"/>
        <w:right w:val="none" w:sz="0" w:space="0" w:color="auto"/>
      </w:divBdr>
    </w:div>
    <w:div w:id="1847280588">
      <w:bodyDiv w:val="1"/>
      <w:marLeft w:val="0"/>
      <w:marRight w:val="0"/>
      <w:marTop w:val="0"/>
      <w:marBottom w:val="0"/>
      <w:divBdr>
        <w:top w:val="none" w:sz="0" w:space="0" w:color="auto"/>
        <w:left w:val="none" w:sz="0" w:space="0" w:color="auto"/>
        <w:bottom w:val="none" w:sz="0" w:space="0" w:color="auto"/>
        <w:right w:val="none" w:sz="0" w:space="0" w:color="auto"/>
      </w:divBdr>
    </w:div>
    <w:div w:id="1882283252">
      <w:bodyDiv w:val="1"/>
      <w:marLeft w:val="0"/>
      <w:marRight w:val="0"/>
      <w:marTop w:val="0"/>
      <w:marBottom w:val="0"/>
      <w:divBdr>
        <w:top w:val="none" w:sz="0" w:space="0" w:color="auto"/>
        <w:left w:val="none" w:sz="0" w:space="0" w:color="auto"/>
        <w:bottom w:val="none" w:sz="0" w:space="0" w:color="auto"/>
        <w:right w:val="none" w:sz="0" w:space="0" w:color="auto"/>
      </w:divBdr>
    </w:div>
    <w:div w:id="1887839280">
      <w:bodyDiv w:val="1"/>
      <w:marLeft w:val="0"/>
      <w:marRight w:val="0"/>
      <w:marTop w:val="0"/>
      <w:marBottom w:val="0"/>
      <w:divBdr>
        <w:top w:val="none" w:sz="0" w:space="0" w:color="auto"/>
        <w:left w:val="none" w:sz="0" w:space="0" w:color="auto"/>
        <w:bottom w:val="none" w:sz="0" w:space="0" w:color="auto"/>
        <w:right w:val="none" w:sz="0" w:space="0" w:color="auto"/>
      </w:divBdr>
    </w:div>
    <w:div w:id="1903369851">
      <w:bodyDiv w:val="1"/>
      <w:marLeft w:val="0"/>
      <w:marRight w:val="0"/>
      <w:marTop w:val="0"/>
      <w:marBottom w:val="0"/>
      <w:divBdr>
        <w:top w:val="none" w:sz="0" w:space="0" w:color="auto"/>
        <w:left w:val="none" w:sz="0" w:space="0" w:color="auto"/>
        <w:bottom w:val="none" w:sz="0" w:space="0" w:color="auto"/>
        <w:right w:val="none" w:sz="0" w:space="0" w:color="auto"/>
      </w:divBdr>
    </w:div>
    <w:div w:id="1982882327">
      <w:bodyDiv w:val="1"/>
      <w:marLeft w:val="0"/>
      <w:marRight w:val="0"/>
      <w:marTop w:val="0"/>
      <w:marBottom w:val="0"/>
      <w:divBdr>
        <w:top w:val="none" w:sz="0" w:space="0" w:color="auto"/>
        <w:left w:val="none" w:sz="0" w:space="0" w:color="auto"/>
        <w:bottom w:val="none" w:sz="0" w:space="0" w:color="auto"/>
        <w:right w:val="none" w:sz="0" w:space="0" w:color="auto"/>
      </w:divBdr>
    </w:div>
    <w:div w:id="2006205009">
      <w:bodyDiv w:val="1"/>
      <w:marLeft w:val="0"/>
      <w:marRight w:val="0"/>
      <w:marTop w:val="0"/>
      <w:marBottom w:val="0"/>
      <w:divBdr>
        <w:top w:val="none" w:sz="0" w:space="0" w:color="auto"/>
        <w:left w:val="none" w:sz="0" w:space="0" w:color="auto"/>
        <w:bottom w:val="none" w:sz="0" w:space="0" w:color="auto"/>
        <w:right w:val="none" w:sz="0" w:space="0" w:color="auto"/>
      </w:divBdr>
    </w:div>
    <w:div w:id="2046983682">
      <w:bodyDiv w:val="1"/>
      <w:marLeft w:val="0"/>
      <w:marRight w:val="0"/>
      <w:marTop w:val="0"/>
      <w:marBottom w:val="0"/>
      <w:divBdr>
        <w:top w:val="none" w:sz="0" w:space="0" w:color="auto"/>
        <w:left w:val="none" w:sz="0" w:space="0" w:color="auto"/>
        <w:bottom w:val="none" w:sz="0" w:space="0" w:color="auto"/>
        <w:right w:val="none" w:sz="0" w:space="0" w:color="auto"/>
      </w:divBdr>
    </w:div>
    <w:div w:id="2105026970">
      <w:bodyDiv w:val="1"/>
      <w:marLeft w:val="0"/>
      <w:marRight w:val="0"/>
      <w:marTop w:val="0"/>
      <w:marBottom w:val="0"/>
      <w:divBdr>
        <w:top w:val="none" w:sz="0" w:space="0" w:color="auto"/>
        <w:left w:val="none" w:sz="0" w:space="0" w:color="auto"/>
        <w:bottom w:val="none" w:sz="0" w:space="0" w:color="auto"/>
        <w:right w:val="none" w:sz="0" w:space="0" w:color="auto"/>
      </w:divBdr>
    </w:div>
    <w:div w:id="2121217365">
      <w:bodyDiv w:val="1"/>
      <w:marLeft w:val="0"/>
      <w:marRight w:val="0"/>
      <w:marTop w:val="0"/>
      <w:marBottom w:val="0"/>
      <w:divBdr>
        <w:top w:val="none" w:sz="0" w:space="0" w:color="auto"/>
        <w:left w:val="none" w:sz="0" w:space="0" w:color="auto"/>
        <w:bottom w:val="none" w:sz="0" w:space="0" w:color="auto"/>
        <w:right w:val="none" w:sz="0" w:space="0" w:color="auto"/>
      </w:divBdr>
    </w:div>
    <w:div w:id="2132703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tif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tiff"/><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tif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if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image" Target="media/image28.tiff"/><Relationship Id="rId43" Type="http://schemas.openxmlformats.org/officeDocument/2006/relationships/image" Target="media/image36.emf"/><Relationship Id="rId4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ariettal\My%20Documents\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8CE48E-A110-4DE5-874E-0AF5B1E01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Template>
  <TotalTime>1000</TotalTime>
  <Pages>37</Pages>
  <Words>3653</Words>
  <Characters>20824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CR_Mercedes-Benz South West-UK - Consumer Mobile Application Development</vt:lpstr>
    </vt:vector>
  </TitlesOfParts>
  <Company>Direct Technologies</Company>
  <LinksUpToDate>false</LinksUpToDate>
  <CharactersWithSpaces>24429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CR_Mercedes-Benz South West-UK - Consumer Mobile Application Development</dc:title>
  <dc:subject>Adding new products</dc:subject>
  <dc:creator>mariettal</dc:creator>
  <cp:lastModifiedBy>Abhishek Kumar</cp:lastModifiedBy>
  <cp:revision>45</cp:revision>
  <dcterms:created xsi:type="dcterms:W3CDTF">2019-10-11T11:33:00Z</dcterms:created>
  <dcterms:modified xsi:type="dcterms:W3CDTF">2022-03-28T11:17:00Z</dcterms:modified>
</cp:coreProperties>
</file>